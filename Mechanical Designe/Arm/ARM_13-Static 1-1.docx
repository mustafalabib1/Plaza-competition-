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6238E258" w14:textId="77777777" w:rsidTr="00A43A5B">
        <w:trPr>
          <w:cantSplit/>
          <w:trHeight w:val="4488"/>
        </w:trPr>
        <w:tc>
          <w:tcPr>
            <w:tcW w:w="6285" w:type="dxa"/>
          </w:tcPr>
          <w:p w14:paraId="5DE6CC9F" w14:textId="1702C9E3" w:rsidR="00F448BC" w:rsidRDefault="005E072E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07D37E" wp14:editId="5C99DB2C">
                  <wp:extent cx="3853815" cy="1999615"/>
                  <wp:effectExtent l="0" t="0" r="0" b="635"/>
                  <wp:docPr id="133550572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5505725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999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7F062D66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7A44DC7B" w14:textId="6D9D8B06" w:rsidR="00B77317" w:rsidRPr="00CD1539" w:rsidRDefault="005E072E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ARM_13</w:t>
                  </w:r>
                </w:p>
                <w:p w14:paraId="3ECB4A07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17E3C563" w14:textId="29528D44" w:rsidR="00B77317" w:rsidRPr="00CD1539" w:rsidRDefault="005E072E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Friday, March 28, 2025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18182E73" w14:textId="5139A899" w:rsidR="00B77317" w:rsidRPr="00CD1539" w:rsidRDefault="005E072E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1</w:t>
                  </w:r>
                </w:p>
                <w:p w14:paraId="72BAB031" w14:textId="44668919" w:rsidR="00B77317" w:rsidRPr="006A441F" w:rsidRDefault="005E072E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0B901383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2B08ADF3" w14:textId="03B62C32" w:rsidR="00B77317" w:rsidRDefault="005E072E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390B10A9" w14:textId="1849FD08" w:rsidR="005E072E" w:rsidRDefault="001041F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94072042" w:history="1">
                        <w:r w:rsidR="005E072E" w:rsidRPr="00922D0E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5E072E">
                          <w:rPr>
                            <w:noProof/>
                            <w:webHidden/>
                          </w:rPr>
                          <w:tab/>
                        </w:r>
                        <w:r w:rsidR="005E072E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5E072E">
                          <w:rPr>
                            <w:noProof/>
                            <w:webHidden/>
                          </w:rPr>
                          <w:instrText xml:space="preserve"> PAGEREF _Toc194072042 \h </w:instrText>
                        </w:r>
                        <w:r w:rsidR="005E072E">
                          <w:rPr>
                            <w:noProof/>
                            <w:webHidden/>
                          </w:rPr>
                        </w:r>
                        <w:r w:rsidR="005E072E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5E072E">
                          <w:rPr>
                            <w:noProof/>
                            <w:webHidden/>
                          </w:rPr>
                          <w:t>1</w:t>
                        </w:r>
                        <w:r w:rsidR="005E072E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88B03AD" w14:textId="38B4D90B" w:rsidR="005E072E" w:rsidRDefault="005E072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2043" w:history="1">
                        <w:r w:rsidRPr="00922D0E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_Toc194072043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818ED5A" w14:textId="156B42D6" w:rsidR="005E072E" w:rsidRDefault="005E072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2044" w:history="1">
                        <w:r w:rsidRPr="00922D0E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_Toc194072044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F563F95" w14:textId="51B53E7D" w:rsidR="005E072E" w:rsidRDefault="005E072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2045" w:history="1">
                        <w:r w:rsidRPr="00922D0E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_Toc194072045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AD1FF35" w14:textId="40815E4A" w:rsidR="005E072E" w:rsidRDefault="005E072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2046" w:history="1">
                        <w:r w:rsidRPr="00922D0E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_Toc194072046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5388A6B" w14:textId="76DC28DB" w:rsidR="005E072E" w:rsidRDefault="005E072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2047" w:history="1">
                        <w:r w:rsidRPr="00922D0E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_Toc194072047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522EF95" w14:textId="3183778C" w:rsidR="005E072E" w:rsidRDefault="005E072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2048" w:history="1">
                        <w:r w:rsidRPr="00922D0E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_Toc194072048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84DF043" w14:textId="1B68D43B" w:rsidR="005E072E" w:rsidRDefault="005E072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2049" w:history="1">
                        <w:r w:rsidRPr="00922D0E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_Toc194072049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106F89C" w14:textId="607E71D6" w:rsidR="005E072E" w:rsidRDefault="005E072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2050" w:history="1">
                        <w:r w:rsidRPr="00922D0E">
                          <w:rPr>
                            <w:rStyle w:val="Hyperlink"/>
                            <w:noProof/>
                          </w:rPr>
                          <w:t>Contact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_Toc194072050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37C29FB" w14:textId="11E52CE6" w:rsidR="005E072E" w:rsidRDefault="005E072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2051" w:history="1">
                        <w:r w:rsidRPr="00922D0E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_Toc194072051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D63233A" w14:textId="6B933742" w:rsidR="005E072E" w:rsidRDefault="005E072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2052" w:history="1">
                        <w:r w:rsidRPr="00922D0E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_Toc194072052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F4B5160" w14:textId="603DDA5C" w:rsidR="005E072E" w:rsidRDefault="005E072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2053" w:history="1">
                        <w:r w:rsidRPr="00922D0E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_Toc194072053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77DC0A5" w14:textId="4ADC8EF7" w:rsidR="005E072E" w:rsidRDefault="005E072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2054" w:history="1">
                        <w:r w:rsidRPr="00922D0E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_Toc194072054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E543BA7" w14:textId="112B56D0" w:rsidR="005E072E" w:rsidRDefault="005E072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2055" w:history="1">
                        <w:r w:rsidRPr="00922D0E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_Toc194072055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0815AF9" w14:textId="60212228" w:rsidR="005E072E" w:rsidRDefault="005E072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2056" w:history="1">
                        <w:r w:rsidRPr="00922D0E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_Toc194072056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10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705FB8D" w14:textId="6D8BCC1C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3149406A" w14:textId="77777777" w:rsidR="00F448BC" w:rsidRDefault="00F448BC" w:rsidP="00A5373F"/>
        </w:tc>
      </w:tr>
      <w:tr w:rsidR="00F448BC" w14:paraId="51FE3551" w14:textId="77777777" w:rsidTr="00BE081A">
        <w:trPr>
          <w:cantSplit/>
          <w:trHeight w:val="3924"/>
        </w:trPr>
        <w:tc>
          <w:tcPr>
            <w:tcW w:w="6285" w:type="dxa"/>
          </w:tcPr>
          <w:p w14:paraId="3B5040E1" w14:textId="2FB58230" w:rsidR="00C27B5D" w:rsidRDefault="005E072E" w:rsidP="00C27B5D">
            <w:pPr>
              <w:pStyle w:val="Heading1"/>
            </w:pPr>
            <w:bookmarkStart w:id="0" w:name="_Toc194072042"/>
            <w:r>
              <w:t>Description</w:t>
            </w:r>
            <w:bookmarkEnd w:id="0"/>
          </w:p>
          <w:p w14:paraId="10D5DBB2" w14:textId="5DA71BAC" w:rsidR="00F448BC" w:rsidRPr="00E65D6E" w:rsidRDefault="005E072E" w:rsidP="00FF408C">
            <w:r>
              <w:t>No Data</w:t>
            </w:r>
          </w:p>
        </w:tc>
        <w:tc>
          <w:tcPr>
            <w:tcW w:w="4713" w:type="dxa"/>
            <w:vMerge/>
          </w:tcPr>
          <w:p w14:paraId="7759FAFA" w14:textId="77777777" w:rsidR="00F448BC" w:rsidRPr="00A33AA4" w:rsidRDefault="00F448BC" w:rsidP="00840CC7">
            <w:pPr>
              <w:pStyle w:val="TOC3"/>
            </w:pPr>
          </w:p>
        </w:tc>
      </w:tr>
    </w:tbl>
    <w:p w14:paraId="20503EDE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7AF816C4" w14:textId="77777777" w:rsidTr="00DD03CF">
        <w:tc>
          <w:tcPr>
            <w:tcW w:w="11016" w:type="dxa"/>
          </w:tcPr>
          <w:p w14:paraId="41888757" w14:textId="437FACBC" w:rsidR="00343025" w:rsidRDefault="005E072E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94072043"/>
            <w:r>
              <w:lastRenderedPageBreak/>
              <w:t>Assumptions</w:t>
            </w:r>
            <w:bookmarkEnd w:id="4"/>
          </w:p>
          <w:p w14:paraId="22644000" w14:textId="1D8B62DA" w:rsidR="00A96F2C" w:rsidRDefault="00A96F2C" w:rsidP="00A96F2C"/>
        </w:tc>
      </w:tr>
    </w:tbl>
    <w:p w14:paraId="1A8E4415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6D1BB789" w14:textId="77777777" w:rsidTr="00ED5A01">
        <w:tc>
          <w:tcPr>
            <w:tcW w:w="11016" w:type="dxa"/>
          </w:tcPr>
          <w:p w14:paraId="5ED69C3D" w14:textId="6F26073B" w:rsidR="00FF408C" w:rsidRDefault="005E072E" w:rsidP="00FF408C">
            <w:pPr>
              <w:pStyle w:val="Heading1"/>
            </w:pPr>
            <w:bookmarkStart w:id="5" w:name="_Toc194072044"/>
            <w:r>
              <w:t>Model Information</w:t>
            </w:r>
            <w:bookmarkEnd w:id="5"/>
          </w:p>
          <w:p w14:paraId="6A34BC5B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32D63EF4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7A135E15" w14:textId="77777777" w:rsidTr="00077EA0">
                    <w:tc>
                      <w:tcPr>
                        <w:tcW w:w="8640" w:type="dxa"/>
                      </w:tcPr>
                      <w:p w14:paraId="042AD3FE" w14:textId="46B0C182" w:rsidR="00077EA0" w:rsidRDefault="005E072E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05FC7AB0" wp14:editId="0BEB4A9B">
                              <wp:extent cx="5349240" cy="2774950"/>
                              <wp:effectExtent l="0" t="0" r="3810" b="6350"/>
                              <wp:docPr id="1390979045" name="Picture 2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90979045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7749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40D4F47" w14:textId="4F901E50" w:rsidR="00C16188" w:rsidRDefault="005E072E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ARM_13</w:t>
                  </w:r>
                </w:p>
                <w:p w14:paraId="1DA7362E" w14:textId="217E47BF" w:rsidR="00C16188" w:rsidRDefault="005E072E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2A04EDC5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039F1FA" w14:textId="1C438992" w:rsidR="00C16188" w:rsidRPr="0044448A" w:rsidRDefault="005E072E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36657759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A227244" w14:textId="5E01C10B" w:rsidR="00C16188" w:rsidRDefault="005E072E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6864A0F" w14:textId="343C0078" w:rsidR="00C16188" w:rsidRDefault="005E072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8D3F37F" w14:textId="58023562" w:rsidR="00C16188" w:rsidRDefault="005E072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6312501" w14:textId="521D0E08" w:rsidR="00C16188" w:rsidRDefault="005E072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14:paraId="17B0F2F0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DA05EF5" w14:textId="1ED5CCE9" w:rsidR="00C16188" w:rsidRDefault="005E072E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Fillet1</w:t>
                  </w:r>
                </w:p>
                <w:p w14:paraId="3C67BDBD" w14:textId="1839A6FE" w:rsidR="004B3022" w:rsidRPr="0044448A" w:rsidRDefault="005E072E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6C82CA5" wp14:editId="3A5FE545">
                        <wp:extent cx="1562735" cy="810895"/>
                        <wp:effectExtent l="0" t="0" r="0" b="8255"/>
                        <wp:docPr id="766907488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6907488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8108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2E6C251" w14:textId="50FA0A06" w:rsidR="00C16188" w:rsidRPr="0044448A" w:rsidRDefault="005E072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C19CC33" w14:textId="77777777" w:rsidR="005E072E" w:rsidRDefault="005E072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Mass:0.000548635 kg</w:t>
                  </w:r>
                </w:p>
                <w:p w14:paraId="47EACA30" w14:textId="77777777" w:rsidR="005E072E" w:rsidRDefault="005E072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Volume:3.42919e-06 m^3</w:t>
                  </w:r>
                </w:p>
                <w:p w14:paraId="706D8399" w14:textId="77777777" w:rsidR="005E072E" w:rsidRDefault="005E072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Density:159.99 kg/m^3</w:t>
                  </w:r>
                </w:p>
                <w:p w14:paraId="28E52719" w14:textId="77777777" w:rsidR="005E072E" w:rsidRDefault="005E072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Weight:0.00537662 N</w:t>
                  </w:r>
                </w:p>
                <w:p w14:paraId="19B98248" w14:textId="345E8370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A88C16E" w14:textId="77777777" w:rsidR="005E072E" w:rsidRDefault="005E072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D:\Mustafa\Solid work\Robot V2\Arm\ARM_13.SLDPRT</w:t>
                  </w:r>
                </w:p>
                <w:p w14:paraId="7CC7CA83" w14:textId="7B718202" w:rsidR="00C16188" w:rsidRPr="0044448A" w:rsidRDefault="005E072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Mar 28 02:55:44 2025</w:t>
                  </w:r>
                </w:p>
              </w:tc>
            </w:tr>
          </w:tbl>
          <w:p w14:paraId="16FFC455" w14:textId="39921AA3" w:rsidR="00FF408C" w:rsidRDefault="00FF408C" w:rsidP="00A96F2C"/>
        </w:tc>
      </w:tr>
    </w:tbl>
    <w:p w14:paraId="5B5CE79F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E294F" w14:paraId="7A9A4B4C" w14:textId="77777777" w:rsidTr="005E294F">
        <w:tc>
          <w:tcPr>
            <w:tcW w:w="11016" w:type="dxa"/>
          </w:tcPr>
          <w:p w14:paraId="162EAB7C" w14:textId="766B26FF" w:rsidR="00B35001" w:rsidRPr="00B35001" w:rsidRDefault="005E072E" w:rsidP="00B35001">
            <w:pPr>
              <w:pStyle w:val="Heading1"/>
            </w:pPr>
            <w:bookmarkStart w:id="6" w:name="_Toc194072045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63"/>
              <w:gridCol w:w="5275"/>
            </w:tblGrid>
            <w:tr w:rsidR="00B35001" w14:paraId="6A5B79B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7757D08" w14:textId="06003D99" w:rsidR="00B35001" w:rsidRDefault="005E072E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14A4C3D" w14:textId="26DD5619" w:rsidR="00B35001" w:rsidRDefault="005E072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1</w:t>
                  </w:r>
                </w:p>
              </w:tc>
            </w:tr>
            <w:tr w:rsidR="005E072E" w14:paraId="67EFB028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828F475" w14:textId="7145D867" w:rsidR="005E072E" w:rsidRDefault="005E072E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637060B" w14:textId="1F8BDA83" w:rsidR="005E072E" w:rsidRDefault="005E072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5E072E" w14:paraId="1F274A7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BF2638" w14:textId="415FE5A2" w:rsidR="005E072E" w:rsidRDefault="005E072E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F2A2702" w14:textId="16F9591C" w:rsidR="005E072E" w:rsidRDefault="005E072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5E072E" w14:paraId="3107518D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8442021" w14:textId="00D06B96" w:rsidR="005E072E" w:rsidRDefault="005E072E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89180CE" w14:textId="56BC1968" w:rsidR="005E072E" w:rsidRDefault="005E072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5E072E" w14:paraId="7675681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7970A50" w14:textId="11271D90" w:rsidR="005E072E" w:rsidRDefault="005E072E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8739DB1" w14:textId="24A5E3AC" w:rsidR="005E072E" w:rsidRDefault="005E072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5E072E" w14:paraId="0828747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62512A4" w14:textId="1307B2E6" w:rsidR="005E072E" w:rsidRDefault="005E072E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7490A9A" w14:textId="2966DC9A" w:rsidR="005E072E" w:rsidRDefault="005E072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5E072E" w14:paraId="19C972F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E51493C" w14:textId="604C25A0" w:rsidR="005E072E" w:rsidRDefault="005E072E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F736A7F" w14:textId="644C584B" w:rsidR="005E072E" w:rsidRDefault="005E072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5E072E" w14:paraId="488E9F89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00960BE" w14:textId="228B1C38" w:rsidR="005E072E" w:rsidRDefault="005E072E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2D10A8E" w14:textId="4DC654D4" w:rsidR="005E072E" w:rsidRDefault="005E072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5E072E" w14:paraId="15204A5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AC9BCBA" w14:textId="12D06A8F" w:rsidR="005E072E" w:rsidRDefault="005E072E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5A23E7" w14:textId="6094B4F5" w:rsidR="005E072E" w:rsidRDefault="005E072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5E072E" w14:paraId="5D8A7505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B59E42E" w14:textId="23B83209" w:rsidR="005E072E" w:rsidRDefault="005E072E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937208" w14:textId="6C64485A" w:rsidR="005E072E" w:rsidRDefault="005E072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5E072E" w14:paraId="7C54A30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96504DA" w14:textId="55FFCC90" w:rsidR="005E072E" w:rsidRDefault="005E072E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377F73D" w14:textId="51579BFC" w:rsidR="005E072E" w:rsidRDefault="005E072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5E072E" w14:paraId="116FB2D9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3E8F6A0" w14:textId="052CDAD2" w:rsidR="005E072E" w:rsidRDefault="005E072E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B4A035B" w14:textId="24D34F4E" w:rsidR="005E072E" w:rsidRDefault="005E072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5E072E" w14:paraId="1808226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B92B94C" w14:textId="0B1BFC78" w:rsidR="005E072E" w:rsidRDefault="005E072E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6DB5993" w14:textId="4BB14C87" w:rsidR="005E072E" w:rsidRDefault="005E072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5E072E" w14:paraId="11AC95A7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F147258" w14:textId="24F5F166" w:rsidR="005E072E" w:rsidRDefault="005E072E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E738B1C" w14:textId="0A3AA5B5" w:rsidR="005E072E" w:rsidRDefault="005E072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5E072E" w14:paraId="2B2F6CB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7F1F77F" w14:textId="556B30C0" w:rsidR="005E072E" w:rsidRDefault="005E072E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8B0A178" w14:textId="0C3A2865" w:rsidR="005E072E" w:rsidRDefault="005E072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5E072E" w14:paraId="5E6CA9B3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09E34AB" w14:textId="09B71B29" w:rsidR="005E072E" w:rsidRDefault="005E072E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057412F" w14:textId="5099B348" w:rsidR="005E072E" w:rsidRDefault="005E072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5E072E" w14:paraId="2B9B3A1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7A288B2" w14:textId="7D0FE914" w:rsidR="005E072E" w:rsidRDefault="005E072E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162EFED" w14:textId="666D9FF8" w:rsidR="005E072E" w:rsidRDefault="005E072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(D:\Mustafa\Solid work\Robot V2\Arm)</w:t>
                  </w:r>
                </w:p>
              </w:tc>
            </w:tr>
          </w:tbl>
          <w:p w14:paraId="6E9F9169" w14:textId="6E17EC04" w:rsidR="005E294F" w:rsidRDefault="005E294F" w:rsidP="00A96F2C"/>
        </w:tc>
      </w:tr>
      <w:bookmarkEnd w:id="1"/>
      <w:bookmarkEnd w:id="2"/>
      <w:bookmarkEnd w:id="3"/>
    </w:tbl>
    <w:p w14:paraId="0C47A104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F33129" w14:paraId="381BF67A" w14:textId="77777777" w:rsidTr="00E80CD9">
        <w:tc>
          <w:tcPr>
            <w:tcW w:w="11016" w:type="dxa"/>
          </w:tcPr>
          <w:p w14:paraId="32F8DA6A" w14:textId="1F4FDC8C" w:rsidR="00F33129" w:rsidRPr="00B35001" w:rsidRDefault="005E072E" w:rsidP="000A7C6B">
            <w:pPr>
              <w:pStyle w:val="Heading1"/>
            </w:pPr>
            <w:bookmarkStart w:id="7" w:name="_Toc194072046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92"/>
              <w:gridCol w:w="5246"/>
            </w:tblGrid>
            <w:tr w:rsidR="00F33129" w14:paraId="1F8A09D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FDFE4AF" w14:textId="24F64AAB" w:rsidR="00F33129" w:rsidRDefault="005E072E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B54CEB1" w14:textId="38FC5966" w:rsidR="00F33129" w:rsidRDefault="005E07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5E072E" w14:paraId="55505C5F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F88362B" w14:textId="06F49709" w:rsidR="005E072E" w:rsidRDefault="005E072E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792C9B0" w14:textId="7052E4AC" w:rsidR="005E072E" w:rsidRDefault="005E072E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5E072E" w14:paraId="2A0A5DD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C1001E3" w14:textId="6ABFEAEF" w:rsidR="005E072E" w:rsidRDefault="005E072E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D254665" w14:textId="5FA4B222" w:rsidR="005E072E" w:rsidRDefault="005E07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5E072E" w14:paraId="0251BA9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42A49BA" w14:textId="146ED020" w:rsidR="005E072E" w:rsidRDefault="005E072E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55B156D" w14:textId="7A331CBD" w:rsidR="005E072E" w:rsidRDefault="005E072E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5E072E" w14:paraId="4A462F8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E1BB850" w14:textId="019A518C" w:rsidR="005E072E" w:rsidRDefault="005E072E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87ACE38" w14:textId="183712DF" w:rsidR="005E072E" w:rsidRDefault="005E07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5C760EA0" w14:textId="7987C983" w:rsidR="00F33129" w:rsidRDefault="00F33129" w:rsidP="000A7C6B"/>
        </w:tc>
      </w:tr>
    </w:tbl>
    <w:p w14:paraId="23CB84CF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49A4E613" w14:textId="77777777" w:rsidTr="005273D5">
        <w:trPr>
          <w:trHeight w:val="4158"/>
        </w:trPr>
        <w:tc>
          <w:tcPr>
            <w:tcW w:w="11136" w:type="dxa"/>
          </w:tcPr>
          <w:p w14:paraId="51B2AE8C" w14:textId="700A4A32" w:rsidR="00E80CD9" w:rsidRPr="00AC3438" w:rsidRDefault="005E072E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94072047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0081EB2A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EDF1749" w14:textId="4383A17C" w:rsidR="00E80CD9" w:rsidRPr="003E6C57" w:rsidRDefault="005E072E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F8D30F9" w14:textId="6D8EE75F" w:rsidR="00E80CD9" w:rsidRPr="003E6C57" w:rsidRDefault="005E072E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69C980C" w14:textId="58BA0271" w:rsidR="00E80CD9" w:rsidRPr="003E6C57" w:rsidRDefault="005E072E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315B2B6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132765D4" w14:textId="39F9ABB6" w:rsidR="00E80CD9" w:rsidRPr="00577134" w:rsidRDefault="005E072E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3A3D35BE" wp14:editId="21EDC9B5">
                        <wp:extent cx="1904365" cy="988060"/>
                        <wp:effectExtent l="0" t="0" r="635" b="2540"/>
                        <wp:docPr id="1654221847" name="Pictur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54221847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9880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6F0C025B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97A3900" w14:textId="6D45EB3F" w:rsidR="00E80CD9" w:rsidRPr="00BE6656" w:rsidRDefault="005E072E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0E9A92E" w14:textId="0381F537" w:rsidR="00E80CD9" w:rsidRPr="00BE6656" w:rsidRDefault="005E072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Balsa</w:t>
                        </w:r>
                      </w:p>
                    </w:tc>
                  </w:tr>
                  <w:tr w:rsidR="005E072E" w:rsidRPr="00577134" w14:paraId="5FC125DB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A4A6437" w14:textId="0FD62C23" w:rsidR="005E072E" w:rsidRDefault="005E072E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2F36D9E" w14:textId="2667EB92" w:rsidR="005E072E" w:rsidRDefault="005E072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5E072E" w:rsidRPr="00577134" w14:paraId="0B5F2294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33F339B" w14:textId="5BBE35C5" w:rsidR="005E072E" w:rsidRDefault="005E072E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AABC987" w14:textId="2B21B4A3" w:rsidR="005E072E" w:rsidRDefault="005E072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5E072E" w:rsidRPr="00577134" w14:paraId="47D46606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35B3462" w14:textId="3A5ADC1B" w:rsidR="005E072E" w:rsidRDefault="005E072E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CF5413B" w14:textId="4ABACF2D" w:rsidR="005E072E" w:rsidRDefault="005E072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2e+07 N/m^2</w:t>
                        </w:r>
                      </w:p>
                    </w:tc>
                  </w:tr>
                  <w:tr w:rsidR="005E072E" w:rsidRPr="00577134" w14:paraId="0DEB53C6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698AD26" w14:textId="17F99C5D" w:rsidR="005E072E" w:rsidRDefault="005E072E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A377E0C" w14:textId="5DF04F8F" w:rsidR="005E072E" w:rsidRDefault="005E072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3e+09 N/m^2</w:t>
                        </w:r>
                      </w:p>
                    </w:tc>
                  </w:tr>
                  <w:tr w:rsidR="005E072E" w:rsidRPr="00577134" w14:paraId="532D95BB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F3560B8" w14:textId="16D6165B" w:rsidR="005E072E" w:rsidRDefault="005E072E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DCC56DF" w14:textId="2E24585B" w:rsidR="005E072E" w:rsidRDefault="005E072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0.29  </w:t>
                        </w:r>
                      </w:p>
                    </w:tc>
                  </w:tr>
                  <w:tr w:rsidR="005E072E" w:rsidRPr="00577134" w14:paraId="6D902810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00CE49E" w14:textId="4E5DE180" w:rsidR="005E072E" w:rsidRDefault="005E072E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9AB595D" w14:textId="02A0D6BA" w:rsidR="005E072E" w:rsidRDefault="005E072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159.99 kg/m^3</w:t>
                        </w:r>
                      </w:p>
                    </w:tc>
                  </w:tr>
                  <w:tr w:rsidR="005E072E" w:rsidRPr="00577134" w14:paraId="70610925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55AD458" w14:textId="55A8B9DD" w:rsidR="005E072E" w:rsidRDefault="005E072E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89111B3" w14:textId="44EF4301" w:rsidR="005E072E" w:rsidRDefault="005E072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3e+08 N/m^2</w:t>
                        </w:r>
                      </w:p>
                    </w:tc>
                  </w:tr>
                </w:tbl>
                <w:p w14:paraId="3AC34330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6FF55217" w14:textId="1D206313" w:rsidR="00E80CD9" w:rsidRPr="00577134" w:rsidRDefault="005E07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1(Fillet1)(ARM_13)</w:t>
                  </w:r>
                </w:p>
              </w:tc>
            </w:tr>
            <w:tr w:rsidR="00E80CD9" w:rsidRPr="000841BF" w14:paraId="245C459C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37DFEB8D" w14:textId="34508C63" w:rsidR="00E80CD9" w:rsidRPr="000841BF" w:rsidRDefault="005E072E" w:rsidP="005E072E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14:paraId="6E4434A7" w14:textId="73EB92B7" w:rsidR="00E80CD9" w:rsidRDefault="00E80CD9" w:rsidP="000A7C6B"/>
        </w:tc>
      </w:tr>
      <w:bookmarkEnd w:id="8"/>
      <w:bookmarkEnd w:id="9"/>
      <w:bookmarkEnd w:id="10"/>
    </w:tbl>
    <w:p w14:paraId="561B4709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7DAB42AA" w14:textId="77777777" w:rsidTr="00452CBC">
        <w:tc>
          <w:tcPr>
            <w:tcW w:w="11016" w:type="dxa"/>
          </w:tcPr>
          <w:p w14:paraId="6F80FFD4" w14:textId="5489F5BC" w:rsidR="005273D5" w:rsidRPr="00AF1A58" w:rsidRDefault="005E072E" w:rsidP="000A7C6B">
            <w:pPr>
              <w:pStyle w:val="Heading1"/>
              <w:rPr>
                <w:b w:val="0"/>
                <w:bCs w:val="0"/>
              </w:rPr>
            </w:pPr>
            <w:bookmarkStart w:id="12" w:name="_Toc194072048"/>
            <w:r>
              <w:rPr>
                <w:rStyle w:val="Strong"/>
              </w:rPr>
              <w:lastRenderedPageBreak/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5E072E" w14:paraId="29E817FB" w14:textId="77777777" w:rsidTr="00D86D3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42E366DF" w14:textId="003D42AD" w:rsidR="005E072E" w:rsidRPr="004E282D" w:rsidRDefault="005E072E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28EE406C" w14:textId="5C1BAF2B" w:rsidR="005E072E" w:rsidRPr="004E282D" w:rsidRDefault="005E072E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071ACAF0" w14:textId="240C45B1" w:rsidR="005E072E" w:rsidRPr="004E282D" w:rsidRDefault="005E072E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5E072E" w14:paraId="3E80AEB4" w14:textId="77777777" w:rsidTr="00B94A0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47ECB3E7" w14:textId="267E5769" w:rsidR="005E072E" w:rsidRPr="00AD5FBA" w:rsidRDefault="005E072E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5EBE75D7" w14:textId="72304900" w:rsidR="005E072E" w:rsidRPr="006208CB" w:rsidRDefault="005E072E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416D698E" wp14:editId="1BF1AFB1">
                        <wp:extent cx="1772285" cy="919480"/>
                        <wp:effectExtent l="0" t="0" r="0" b="0"/>
                        <wp:docPr id="192679766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679766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919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5E072E" w14:paraId="501488A3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10A36A35" w14:textId="4CC5CB68" w:rsidR="005E072E" w:rsidRPr="00BE6656" w:rsidRDefault="005E072E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682E3783" w14:textId="5B19216E" w:rsidR="005E072E" w:rsidRPr="00154A1A" w:rsidRDefault="005E072E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5E072E" w14:paraId="68F34C8F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6AD3917" w14:textId="58CCFACA" w:rsidR="005E072E" w:rsidRDefault="005E072E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E742670" w14:textId="4ABE065A" w:rsidR="005E072E" w:rsidRDefault="005E072E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5F759FCF" w14:textId="77777777" w:rsidR="005E072E" w:rsidRPr="004C6DEB" w:rsidRDefault="005E072E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44BA8404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69BB0C73" w14:textId="5025ACCB" w:rsidR="003F154A" w:rsidRPr="003F154A" w:rsidRDefault="005E072E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61036F69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47D9888B" w14:textId="7A444B28" w:rsidR="003F154A" w:rsidRDefault="005E072E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7F58247E" w14:textId="2322E2A6" w:rsidR="003F154A" w:rsidRDefault="005E072E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737CFA78" w14:textId="03DA6110" w:rsidR="003F154A" w:rsidRDefault="005E072E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1CA1C1CF" w14:textId="499CE63D" w:rsidR="003F154A" w:rsidRDefault="005E072E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0494F18D" w14:textId="7382D93C" w:rsidR="003F154A" w:rsidRDefault="005E072E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465D5EFE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5BD5EA08" w14:textId="68C677B6" w:rsidR="003F154A" w:rsidRDefault="005E072E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8801B69" w14:textId="029306BF" w:rsidR="003F154A" w:rsidRPr="00EF37BF" w:rsidRDefault="005E072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-0.000263901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5A85134" w14:textId="78ED3124" w:rsidR="003F154A" w:rsidRPr="00EF37BF" w:rsidRDefault="005E072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-0.000241797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5400B5C" w14:textId="44E9F9AF" w:rsidR="003F154A" w:rsidRDefault="005E072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0.000418858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4500AF99" w14:textId="47ADD9D1" w:rsidR="003F154A" w:rsidRPr="00EF37BF" w:rsidRDefault="005E072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0.000550955</w:t>
                        </w:r>
                      </w:p>
                    </w:tc>
                  </w:tr>
                  <w:tr w:rsidR="00935682" w14:paraId="42766637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07120B05" w14:textId="20EB66F2" w:rsidR="00935682" w:rsidRDefault="005E072E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A3D8300" w14:textId="5D768AD4" w:rsidR="00935682" w:rsidRDefault="005E072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4D77C15" w14:textId="3E831EB9" w:rsidR="00935682" w:rsidRDefault="005E072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9BFE661" w14:textId="5F1C85DD" w:rsidR="00935682" w:rsidRDefault="005E072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31F5EC48" w14:textId="738A0EC6" w:rsidR="00935682" w:rsidRDefault="005E072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533C2093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42675469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5E072E" w14:paraId="4241CD04" w14:textId="77777777" w:rsidTr="00894D5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111E1A83" w14:textId="1963EC55" w:rsidR="005E072E" w:rsidRPr="004E282D" w:rsidRDefault="005E072E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4AEBC950" w14:textId="03A84539" w:rsidR="005E072E" w:rsidRPr="004E282D" w:rsidRDefault="005E072E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01DACEF2" w14:textId="3084136D" w:rsidR="005E072E" w:rsidRPr="004E282D" w:rsidRDefault="005E072E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5E072E" w14:paraId="5D5222C8" w14:textId="77777777" w:rsidTr="005E072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  <w:bottom w:val="single" w:sz="18" w:space="0" w:color="C0504D" w:themeColor="accent2"/>
                  </w:tcBorders>
                  <w:vAlign w:val="center"/>
                </w:tcPr>
                <w:p w14:paraId="7162E7A5" w14:textId="0D551BED" w:rsidR="005E072E" w:rsidRPr="00F42DD1" w:rsidRDefault="005E072E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  <w:bottom w:val="single" w:sz="18" w:space="0" w:color="C0504D" w:themeColor="accent2"/>
                  </w:tcBorders>
                </w:tcPr>
                <w:p w14:paraId="7A5DA9F0" w14:textId="5AB055A9" w:rsidR="005E072E" w:rsidRPr="006208CB" w:rsidRDefault="005E072E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39D31B6C" wp14:editId="0D79FD28">
                        <wp:extent cx="1907540" cy="989330"/>
                        <wp:effectExtent l="0" t="0" r="0" b="1270"/>
                        <wp:docPr id="1376368756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76368756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9893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5E072E" w14:paraId="0CFD5B36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78303214" w14:textId="23BC977F" w:rsidR="005E072E" w:rsidRPr="00BE6656" w:rsidRDefault="005E072E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6BFE11CA" w14:textId="150C962B" w:rsidR="005E072E" w:rsidRPr="00B77EA3" w:rsidRDefault="005E072E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5E072E" w14:paraId="1B60420F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FEC71AB" w14:textId="56D2EAC0" w:rsidR="005E072E" w:rsidRDefault="005E072E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CD17AC9" w14:textId="7484B584" w:rsidR="005E072E" w:rsidRDefault="005E072E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5E072E" w14:paraId="08B3F6FD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BC2B17C" w14:textId="7B1708F2" w:rsidR="005E072E" w:rsidRDefault="005E072E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71FC421" w14:textId="3DBF1F3B" w:rsidR="005E072E" w:rsidRDefault="005E072E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N</w:t>
                        </w:r>
                      </w:p>
                    </w:tc>
                  </w:tr>
                </w:tbl>
                <w:p w14:paraId="1F3F5FFD" w14:textId="77777777" w:rsidR="005E072E" w:rsidRDefault="005E072E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  <w:tr w:rsidR="005E072E" w14:paraId="376DE286" w14:textId="77777777" w:rsidTr="00F03E9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71478BE1" w14:textId="5D96111B" w:rsidR="005E072E" w:rsidRPr="00F42DD1" w:rsidRDefault="005E072E" w:rsidP="00F03E94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Force-2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60CE35D1" w14:textId="680DB83D" w:rsidR="005E072E" w:rsidRPr="006208CB" w:rsidRDefault="005E072E" w:rsidP="00F03E9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7161DF83" wp14:editId="72284207">
                        <wp:extent cx="1907540" cy="989330"/>
                        <wp:effectExtent l="0" t="0" r="0" b="1270"/>
                        <wp:docPr id="256390879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6390879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9893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5E072E" w14:paraId="384AE344" w14:textId="77777777" w:rsidTr="00F03E9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61F36F29" w14:textId="002D24BB" w:rsidR="005E072E" w:rsidRPr="00BE6656" w:rsidRDefault="005E072E" w:rsidP="00F03E94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52FC68BC" w14:textId="5EE6D5B5" w:rsidR="005E072E" w:rsidRPr="00B77EA3" w:rsidRDefault="005E072E" w:rsidP="00F03E9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5E072E" w14:paraId="2A8BE815" w14:textId="77777777" w:rsidTr="00F03E9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A20983F" w14:textId="5453454B" w:rsidR="005E072E" w:rsidRDefault="005E072E" w:rsidP="00F03E9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F7D7205" w14:textId="19963C05" w:rsidR="005E072E" w:rsidRDefault="005E072E" w:rsidP="00F03E9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5E072E" w14:paraId="6204BE7C" w14:textId="77777777" w:rsidTr="00F03E9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24DA89F8" w14:textId="6B0C7B7A" w:rsidR="005E072E" w:rsidRDefault="005E072E" w:rsidP="00F03E9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6EEBAACF" w14:textId="58E9EEC1" w:rsidR="005E072E" w:rsidRDefault="005E072E" w:rsidP="00F03E9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5 N</w:t>
                        </w:r>
                      </w:p>
                    </w:tc>
                  </w:tr>
                </w:tbl>
                <w:p w14:paraId="2BFD81EB" w14:textId="77777777" w:rsidR="005E072E" w:rsidRDefault="005E072E" w:rsidP="00F03E9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0E9ED057" w14:textId="023DED47" w:rsidR="005273D5" w:rsidRDefault="005273D5" w:rsidP="000A7C6B">
            <w:pPr>
              <w:rPr>
                <w:rStyle w:val="Strong"/>
              </w:rPr>
            </w:pPr>
          </w:p>
        </w:tc>
      </w:tr>
    </w:tbl>
    <w:p w14:paraId="2E296247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765BDE09" w14:textId="77777777" w:rsidTr="005B3D16">
        <w:tc>
          <w:tcPr>
            <w:tcW w:w="11016" w:type="dxa"/>
          </w:tcPr>
          <w:p w14:paraId="04AC14A4" w14:textId="3CF5C600" w:rsidR="00132707" w:rsidRDefault="00132707" w:rsidP="000A7C6B">
            <w:pPr>
              <w:pStyle w:val="Heading1"/>
            </w:pPr>
            <w:r>
              <w:br w:type="page"/>
            </w:r>
            <w:bookmarkStart w:id="13" w:name="_Toc194072049"/>
            <w:r w:rsidR="005E072E">
              <w:t>Connector Definitions</w:t>
            </w:r>
            <w:bookmarkEnd w:id="13"/>
          </w:p>
          <w:p w14:paraId="7F96C184" w14:textId="3BB9CFA2" w:rsidR="00132707" w:rsidRDefault="005E072E" w:rsidP="000A7C6B">
            <w:r>
              <w:t>No Data</w:t>
            </w:r>
          </w:p>
          <w:p w14:paraId="558AF4AA" w14:textId="1CC47F55" w:rsidR="00EF37BF" w:rsidRPr="009C0A33" w:rsidRDefault="00EF37BF" w:rsidP="000A7C6B"/>
          <w:p w14:paraId="1A350595" w14:textId="77777777" w:rsidR="000F2729" w:rsidRDefault="000F2729" w:rsidP="000A7C6B"/>
          <w:p w14:paraId="7F23DFF2" w14:textId="39559EBF" w:rsidR="00E12C21" w:rsidRDefault="00E12C21" w:rsidP="000A7C6B"/>
          <w:p w14:paraId="4698FE2D" w14:textId="4623AFE3" w:rsidR="00132707" w:rsidRDefault="00132707" w:rsidP="000A7C6B"/>
        </w:tc>
      </w:tr>
    </w:tbl>
    <w:p w14:paraId="3D61E95E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2C94B85D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0429CC7" w14:textId="6BC90951" w:rsidR="00104BD8" w:rsidRDefault="005E072E" w:rsidP="000A7C6B">
            <w:pPr>
              <w:pStyle w:val="Heading1"/>
            </w:pPr>
            <w:bookmarkStart w:id="14" w:name="_Toc194072050"/>
            <w:r>
              <w:lastRenderedPageBreak/>
              <w:t>Contact Information</w:t>
            </w:r>
            <w:bookmarkEnd w:id="14"/>
          </w:p>
          <w:p w14:paraId="46857222" w14:textId="6DB72B1E" w:rsidR="00104BD8" w:rsidRDefault="005E072E" w:rsidP="000A7C6B">
            <w:r>
              <w:t>No Data</w:t>
            </w:r>
          </w:p>
          <w:p w14:paraId="7B2C28FC" w14:textId="2CCE1AF1" w:rsidR="00104BD8" w:rsidRDefault="00104BD8" w:rsidP="000A7C6B">
            <w:pPr>
              <w:rPr>
                <w:rStyle w:val="A3"/>
              </w:rPr>
            </w:pPr>
          </w:p>
          <w:p w14:paraId="682D4AA0" w14:textId="77777777" w:rsidR="00104BD8" w:rsidRDefault="00104BD8" w:rsidP="000A7C6B"/>
        </w:tc>
      </w:tr>
    </w:tbl>
    <w:p w14:paraId="60719243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5B299031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0050350" w14:textId="7B04907C" w:rsidR="00A61A59" w:rsidRDefault="005E072E" w:rsidP="000A7C6B">
            <w:pPr>
              <w:pStyle w:val="Heading1"/>
            </w:pPr>
            <w:bookmarkStart w:id="15" w:name="_Toc194072051"/>
            <w:r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4A54398A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5CC7E9" w14:textId="079BBC24" w:rsidR="00A9531D" w:rsidRDefault="005E072E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16E2A2A" w14:textId="5A654A14" w:rsidR="00A9531D" w:rsidRDefault="005E072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5E072E" w14:paraId="4CF5E6A5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36A30ED" w14:textId="109E205C" w:rsidR="005E072E" w:rsidRDefault="005E072E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E3CB2A" w14:textId="1D4C29CA" w:rsidR="005E072E" w:rsidRDefault="005E072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Blended curvature-based mesh</w:t>
                  </w:r>
                </w:p>
              </w:tc>
            </w:tr>
            <w:tr w:rsidR="005E072E" w14:paraId="111491D8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0155EF8" w14:textId="5D2BD546" w:rsidR="005E072E" w:rsidRDefault="005E072E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EE923F0" w14:textId="75A1B50B" w:rsidR="005E072E" w:rsidRDefault="005E072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5E072E" w14:paraId="256B4C1C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95C241A" w14:textId="2053A7B7" w:rsidR="005E072E" w:rsidRDefault="005E072E" w:rsidP="00C16188">
                  <w:r>
                    <w:t>Maximum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EE1BF0E" w14:textId="4455CD47" w:rsidR="005E072E" w:rsidRDefault="005E072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1.50862 mm</w:t>
                  </w:r>
                </w:p>
              </w:tc>
            </w:tr>
            <w:tr w:rsidR="005E072E" w14:paraId="0DBCDFED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C9650AB" w14:textId="21E72EF6" w:rsidR="005E072E" w:rsidRDefault="005E072E" w:rsidP="00C16188">
                  <w:r>
                    <w:t>Minimum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DA1A829" w14:textId="3D015F1F" w:rsidR="005E072E" w:rsidRDefault="005E072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0.502867 mm</w:t>
                  </w:r>
                </w:p>
              </w:tc>
            </w:tr>
            <w:tr w:rsidR="005E072E" w14:paraId="5614428D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729DF97" w14:textId="6249F596" w:rsidR="005E072E" w:rsidRDefault="005E072E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C738077" w14:textId="4A5F5794" w:rsidR="005E072E" w:rsidRDefault="005E072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14:paraId="1C304A63" w14:textId="77777777" w:rsidR="00690657" w:rsidRDefault="00690657" w:rsidP="00690657"/>
          <w:p w14:paraId="03A276FC" w14:textId="03CFED68" w:rsidR="00A9531D" w:rsidRPr="00690657" w:rsidRDefault="005E072E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2254DC09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ABB4BCF" w14:textId="5C59B655" w:rsidR="007107BE" w:rsidRDefault="005E072E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E5808C2" w14:textId="47776929" w:rsidR="007107BE" w:rsidRDefault="005E072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14540</w:t>
                  </w:r>
                </w:p>
              </w:tc>
            </w:tr>
            <w:tr w:rsidR="005E072E" w14:paraId="6B1F44CF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0B415F6" w14:textId="299FAADE" w:rsidR="005E072E" w:rsidRDefault="005E072E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7BB6504" w14:textId="6D6ACF40" w:rsidR="005E072E" w:rsidRDefault="005E072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8585</w:t>
                  </w:r>
                </w:p>
              </w:tc>
            </w:tr>
            <w:tr w:rsidR="005E072E" w14:paraId="6C3F83B5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51C3767" w14:textId="5BACAD24" w:rsidR="005E072E" w:rsidRDefault="005E072E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68660E2" w14:textId="0A7B179F" w:rsidR="005E072E" w:rsidRDefault="005E072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4.555</w:t>
                  </w:r>
                </w:p>
              </w:tc>
            </w:tr>
            <w:tr w:rsidR="005E072E" w14:paraId="4202A1F0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C40A61" w14:textId="7A0B4D93" w:rsidR="005E072E" w:rsidRDefault="005E072E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5CF0515" w14:textId="1EABF4FE" w:rsidR="005E072E" w:rsidRDefault="005E072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99.5</w:t>
                  </w:r>
                </w:p>
              </w:tc>
            </w:tr>
            <w:tr w:rsidR="005E072E" w14:paraId="0179D602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48EC734" w14:textId="3A13AF71" w:rsidR="005E072E" w:rsidRDefault="005E072E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47CC40C" w14:textId="203E5C0B" w:rsidR="005E072E" w:rsidRDefault="005E072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5E072E" w14:paraId="6277B45A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AC910BC" w14:textId="254EBE82" w:rsidR="005E072E" w:rsidRDefault="005E072E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E93AD99" w14:textId="58EF4496" w:rsidR="005E072E" w:rsidRDefault="005E072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5E072E" w14:paraId="46D4A192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F944E2E" w14:textId="664748A9" w:rsidR="005E072E" w:rsidRDefault="005E072E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787FBD3" w14:textId="57BB6771" w:rsidR="005E072E" w:rsidRDefault="005E072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00:00:03</w:t>
                  </w:r>
                </w:p>
              </w:tc>
            </w:tr>
            <w:tr w:rsidR="005E072E" w14:paraId="0C3E4FB1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950E70C" w14:textId="4D83EA87" w:rsidR="005E072E" w:rsidRDefault="005E072E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FBC776C" w14:textId="58C923D8" w:rsidR="005E072E" w:rsidRDefault="005E072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MOSTAFA_LABIB</w:t>
                  </w:r>
                </w:p>
              </w:tc>
            </w:tr>
          </w:tbl>
          <w:p w14:paraId="2B4041D0" w14:textId="0D198784" w:rsidR="00A61A59" w:rsidRPr="00F077CB" w:rsidRDefault="00A61A59" w:rsidP="000A7C6B"/>
        </w:tc>
      </w:tr>
    </w:tbl>
    <w:p w14:paraId="648D9A84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1E091A59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76D9751" w14:textId="23F02F7A" w:rsidR="002C53F9" w:rsidRDefault="005E072E" w:rsidP="000A7C6B">
            <w:pPr>
              <w:pStyle w:val="Heading1"/>
            </w:pPr>
            <w:bookmarkStart w:id="16" w:name="_Toc194072052"/>
            <w:r>
              <w:t>Sensor Details</w:t>
            </w:r>
            <w:bookmarkEnd w:id="16"/>
          </w:p>
          <w:p w14:paraId="16A39EA0" w14:textId="318F8688" w:rsidR="002C53F9" w:rsidRPr="00F077CB" w:rsidRDefault="005E072E" w:rsidP="005E072E">
            <w:r>
              <w:t>No Data</w:t>
            </w:r>
          </w:p>
        </w:tc>
      </w:tr>
    </w:tbl>
    <w:p w14:paraId="5E4480FA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210B428C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0514DCF4" w14:textId="3E35A250" w:rsidR="005F5B79" w:rsidRDefault="005E072E" w:rsidP="000A7C6B">
            <w:pPr>
              <w:pStyle w:val="Heading1"/>
            </w:pPr>
            <w:bookmarkStart w:id="17" w:name="_Toc194072053"/>
            <w:r>
              <w:lastRenderedPageBreak/>
              <w:t>Resultant Forces</w:t>
            </w:r>
            <w:bookmarkEnd w:id="17"/>
          </w:p>
          <w:p w14:paraId="0C6D1FDC" w14:textId="70EBE862" w:rsidR="005F5B79" w:rsidRPr="000B04D4" w:rsidRDefault="005E072E" w:rsidP="000A7C6B">
            <w:pPr>
              <w:pStyle w:val="Heading2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4D77AD6D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16BFCA2" w14:textId="77A4DA65" w:rsidR="005F5B79" w:rsidRDefault="005E072E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6C7B828" w14:textId="330C4481" w:rsidR="005F5B79" w:rsidRDefault="005E072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6F0A030" w14:textId="6F0A2139" w:rsidR="005F5B79" w:rsidRDefault="005E072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83E1A1D" w14:textId="19AA4E9E" w:rsidR="005F5B79" w:rsidRDefault="005E072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17CD216" w14:textId="00B7F264" w:rsidR="005F5B79" w:rsidRDefault="005E072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C9439BC" w14:textId="78F39413" w:rsidR="005F5B79" w:rsidRDefault="005E072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410FF097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345028F" w14:textId="0A5B5712" w:rsidR="005F5B79" w:rsidRPr="004D2956" w:rsidRDefault="005E072E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97FDC8D" w14:textId="78ACE21A" w:rsidR="005F5B79" w:rsidRPr="004D2956" w:rsidRDefault="005E07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93CD456" w14:textId="72A9873B" w:rsidR="005F5B79" w:rsidRPr="004D2956" w:rsidRDefault="005E07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-0.000263901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DAA99CE" w14:textId="3596CD0E" w:rsidR="005F5B79" w:rsidRPr="004D2956" w:rsidRDefault="005E07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-0.000241797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4DB7C16" w14:textId="2BDA8A12" w:rsidR="005F5B79" w:rsidRPr="004D2956" w:rsidRDefault="005E07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0.000418858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3341B81" w14:textId="33849E4E" w:rsidR="005F5B79" w:rsidRPr="004D2956" w:rsidRDefault="005E07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0.000550955</w:t>
                  </w:r>
                </w:p>
              </w:tc>
            </w:tr>
          </w:tbl>
          <w:p w14:paraId="1B8DAAB2" w14:textId="537F5432" w:rsidR="005F5B79" w:rsidRPr="000B04D4" w:rsidRDefault="005E072E" w:rsidP="000A7C6B">
            <w:pPr>
              <w:pStyle w:val="Heading2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2F41DBC0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4DA4056" w14:textId="31084BDA" w:rsidR="005F5B79" w:rsidRDefault="005E072E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3E2FCA1" w14:textId="016022CC" w:rsidR="005F5B79" w:rsidRDefault="005E072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602A114" w14:textId="2524335E" w:rsidR="005F5B79" w:rsidRDefault="005E072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DEA4804" w14:textId="479E6C6C" w:rsidR="005F5B79" w:rsidRDefault="005E072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FD9B3CC" w14:textId="5BE6CC47" w:rsidR="005F5B79" w:rsidRDefault="005E072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DD353C6" w14:textId="34CA9875" w:rsidR="005F5B79" w:rsidRDefault="005E072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3BB22BA9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C98224E" w14:textId="2652B92C" w:rsidR="005F5B79" w:rsidRPr="004D2956" w:rsidRDefault="005E072E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368BDBD" w14:textId="6023AA60" w:rsidR="005F5B79" w:rsidRPr="004D2956" w:rsidRDefault="005E07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443C65E" w14:textId="78D372F0" w:rsidR="005F5B79" w:rsidRPr="004D2956" w:rsidRDefault="005E07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71DBB4B" w14:textId="23B24B98" w:rsidR="005F5B79" w:rsidRPr="004D2956" w:rsidRDefault="005E07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AA72076" w14:textId="4037AE9D" w:rsidR="005F5B79" w:rsidRPr="004D2956" w:rsidRDefault="005E07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8951E24" w14:textId="5B47848A" w:rsidR="005F5B79" w:rsidRPr="004D2956" w:rsidRDefault="005E07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3D41D167" w14:textId="77777777" w:rsidR="005F5B79" w:rsidRDefault="005F5B79" w:rsidP="000A7C6B"/>
        </w:tc>
      </w:tr>
      <w:tr w:rsidR="005F5B79" w14:paraId="3F859079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4804BE70" w14:textId="639D55C8" w:rsidR="00C6072D" w:rsidRPr="000B04D4" w:rsidRDefault="005E072E" w:rsidP="00C6072D">
            <w:pPr>
              <w:pStyle w:val="Heading2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7EE19E8E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90AB6C2" w14:textId="230DE82A" w:rsidR="00C6072D" w:rsidRDefault="005E072E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B123C25" w14:textId="609F6E00" w:rsidR="00C6072D" w:rsidRDefault="005E072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59A2118" w14:textId="4164F425" w:rsidR="00C6072D" w:rsidRDefault="005E072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4F484C3" w14:textId="318D9366" w:rsidR="00C6072D" w:rsidRDefault="005E072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3960E2C" w14:textId="6F1E3E9F" w:rsidR="00C6072D" w:rsidRDefault="005E072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EAA85F3" w14:textId="7D9AE177" w:rsidR="00C6072D" w:rsidRDefault="005E072E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1C733112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08CA147" w14:textId="67906AB2" w:rsidR="00C6072D" w:rsidRPr="004D2956" w:rsidRDefault="005E072E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E13E5A8" w14:textId="5F4BDE99" w:rsidR="00C6072D" w:rsidRPr="004D2956" w:rsidRDefault="005E072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C5E0EBB" w14:textId="58F6FAE5" w:rsidR="00C6072D" w:rsidRPr="004D2956" w:rsidRDefault="005E072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2.23517e-08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F681EAF" w14:textId="1F5C8314" w:rsidR="00C6072D" w:rsidRPr="004D2956" w:rsidRDefault="005E072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-3.72527e-09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86DF811" w14:textId="7655529E" w:rsidR="00C6072D" w:rsidRPr="004D2956" w:rsidRDefault="005E072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-2.20098e-10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DD26B82" w14:textId="39C88B51" w:rsidR="00C6072D" w:rsidRPr="004D2956" w:rsidRDefault="005E072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2.26611e-08</w:t>
                  </w:r>
                </w:p>
              </w:tc>
            </w:tr>
          </w:tbl>
          <w:p w14:paraId="0A2E4706" w14:textId="481B2D6A" w:rsidR="00C6072D" w:rsidRPr="000B04D4" w:rsidRDefault="005E072E" w:rsidP="00C6072D">
            <w:pPr>
              <w:pStyle w:val="Heading2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60D1F333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C676F99" w14:textId="77AE9843" w:rsidR="00C6072D" w:rsidRDefault="005E072E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730FFD3" w14:textId="204625B1" w:rsidR="00C6072D" w:rsidRDefault="005E072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DD300D1" w14:textId="1E70CF41" w:rsidR="00C6072D" w:rsidRDefault="005E072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2D3307D" w14:textId="6F99BE82" w:rsidR="00C6072D" w:rsidRDefault="005E072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AF7E7BA" w14:textId="7A3A0806" w:rsidR="00C6072D" w:rsidRDefault="005E072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381ACE0" w14:textId="443431D5" w:rsidR="00C6072D" w:rsidRDefault="005E072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6C71E8ED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16BE5F5" w14:textId="001435A9" w:rsidR="00C6072D" w:rsidRPr="004D2956" w:rsidRDefault="005E072E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361E090" w14:textId="3E20B4F8" w:rsidR="00C6072D" w:rsidRPr="004D2956" w:rsidRDefault="005E072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CF0D831" w14:textId="68CBA510" w:rsidR="00C6072D" w:rsidRPr="004D2956" w:rsidRDefault="005E072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EA2AE82" w14:textId="782E7AAF" w:rsidR="00C6072D" w:rsidRPr="004D2956" w:rsidRDefault="005E072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20DA1D7" w14:textId="1F52CA43" w:rsidR="00C6072D" w:rsidRPr="004D2956" w:rsidRDefault="005E072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006B59C" w14:textId="2168985D" w:rsidR="00C6072D" w:rsidRPr="004D2956" w:rsidRDefault="005E072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1e-33</w:t>
                  </w:r>
                </w:p>
              </w:tc>
            </w:tr>
          </w:tbl>
          <w:p w14:paraId="1127D0E5" w14:textId="620D8752" w:rsidR="005F5B79" w:rsidRDefault="005F5B79" w:rsidP="000A7C6B"/>
        </w:tc>
      </w:tr>
      <w:bookmarkEnd w:id="18"/>
      <w:bookmarkEnd w:id="19"/>
      <w:bookmarkEnd w:id="20"/>
    </w:tbl>
    <w:p w14:paraId="02043D0A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4FADFBB5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AE475B8" w14:textId="3B07CE2E" w:rsidR="0050542D" w:rsidRPr="005E072E" w:rsidRDefault="005E072E" w:rsidP="005E072E">
            <w:pPr>
              <w:pStyle w:val="Heading1"/>
            </w:pPr>
            <w:bookmarkStart w:id="21" w:name="_Toc194072054"/>
            <w:r>
              <w:t>Beams</w:t>
            </w:r>
            <w:bookmarkEnd w:id="21"/>
          </w:p>
          <w:p w14:paraId="5B150001" w14:textId="45BE17B2" w:rsidR="00EC2432" w:rsidRDefault="005E072E" w:rsidP="005E072E">
            <w:r>
              <w:rPr>
                <w:sz w:val="24"/>
                <w:szCs w:val="24"/>
              </w:rPr>
              <w:t>No Data</w:t>
            </w:r>
          </w:p>
        </w:tc>
      </w:tr>
    </w:tbl>
    <w:p w14:paraId="609E2452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720B3E19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DE44843" w14:textId="161FA01E" w:rsidR="00EC2432" w:rsidRDefault="005E072E" w:rsidP="000A7C6B">
            <w:pPr>
              <w:pStyle w:val="Heading1"/>
            </w:pPr>
            <w:bookmarkStart w:id="22" w:name="_Toc243733152"/>
            <w:bookmarkStart w:id="23" w:name="_Toc245020120"/>
            <w:bookmarkStart w:id="24" w:name="_Toc245020152"/>
            <w:bookmarkStart w:id="25" w:name="_Toc194072055"/>
            <w:r>
              <w:lastRenderedPageBreak/>
              <w:t>Study Results</w:t>
            </w:r>
            <w:bookmarkEnd w:id="25"/>
          </w:p>
          <w:p w14:paraId="6B105ED0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288"/>
              <w:gridCol w:w="2831"/>
              <w:gridCol w:w="2720"/>
              <w:gridCol w:w="2699"/>
            </w:tblGrid>
            <w:tr w:rsidR="005E072E" w14:paraId="7058EB09" w14:textId="77777777" w:rsidTr="00F03E9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F926BC3" w14:textId="2F1AB618" w:rsidR="005E072E" w:rsidRDefault="005E072E" w:rsidP="005E072E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F3CF460" w14:textId="5BAFBA0A" w:rsidR="005E072E" w:rsidRDefault="005E072E" w:rsidP="005E072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077ED3B" w14:textId="111E03E4" w:rsidR="005E072E" w:rsidRDefault="005E072E" w:rsidP="005E072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63D4A8B4" w14:textId="445F1414" w:rsidR="005E072E" w:rsidRDefault="005E072E" w:rsidP="005E072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5E072E" w14:paraId="4D4DB416" w14:textId="77777777" w:rsidTr="00F03E9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E3DBCD2" w14:textId="176A9B5C" w:rsidR="005E072E" w:rsidRPr="004D2956" w:rsidRDefault="005E072E" w:rsidP="005E072E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1818434" w14:textId="22A8D691" w:rsidR="005E072E" w:rsidRPr="004D2956" w:rsidRDefault="005E072E" w:rsidP="005E07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84A30F3" w14:textId="77777777" w:rsidR="005E072E" w:rsidRDefault="005E072E" w:rsidP="005E07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1.111e+00N/m^2</w:t>
                  </w:r>
                </w:p>
                <w:p w14:paraId="20B99669" w14:textId="41449D6A" w:rsidR="005E072E" w:rsidRPr="004D2956" w:rsidRDefault="005E072E" w:rsidP="005E07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195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EA342C0" w14:textId="77777777" w:rsidR="005E072E" w:rsidRDefault="005E072E" w:rsidP="005E07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3.122e+05N/m^2</w:t>
                  </w:r>
                </w:p>
                <w:p w14:paraId="0ACBF39E" w14:textId="184492C6" w:rsidR="005E072E" w:rsidRPr="004D2956" w:rsidRDefault="005E072E" w:rsidP="005E07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17</w:t>
                  </w:r>
                </w:p>
              </w:tc>
            </w:tr>
            <w:tr w:rsidR="005E072E" w14:paraId="7B0F9406" w14:textId="77777777" w:rsidTr="00F03E9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90298F8" w14:textId="66D6B118" w:rsidR="005E072E" w:rsidRDefault="005E072E" w:rsidP="005E072E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5554E565" wp14:editId="184014CA">
                        <wp:extent cx="6858000" cy="3557905"/>
                        <wp:effectExtent l="0" t="0" r="0" b="4445"/>
                        <wp:docPr id="20522932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522932" name="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57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3B327EE" w14:textId="21F7FB37" w:rsidR="005E072E" w:rsidRPr="004D2956" w:rsidRDefault="005E072E" w:rsidP="005E072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ARM_13-Static 1-Stress-Stress1</w:t>
                  </w:r>
                </w:p>
              </w:tc>
            </w:tr>
          </w:tbl>
          <w:p w14:paraId="61D49A6F" w14:textId="77777777" w:rsidR="005E072E" w:rsidRDefault="005E072E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700"/>
              <w:gridCol w:w="3235"/>
              <w:gridCol w:w="2499"/>
              <w:gridCol w:w="2104"/>
            </w:tblGrid>
            <w:tr w:rsidR="005E072E" w14:paraId="460409F2" w14:textId="77777777" w:rsidTr="00F03E9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B54F787" w14:textId="12F5F501" w:rsidR="005E072E" w:rsidRDefault="005E072E" w:rsidP="005E072E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5A8BDC0" w14:textId="1F05CE00" w:rsidR="005E072E" w:rsidRDefault="005E072E" w:rsidP="005E072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5844212" w14:textId="27B96D15" w:rsidR="005E072E" w:rsidRDefault="005E072E" w:rsidP="005E072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4DE785C7" w14:textId="36120536" w:rsidR="005E072E" w:rsidRDefault="005E072E" w:rsidP="005E072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5E072E" w14:paraId="285FD65B" w14:textId="77777777" w:rsidTr="00F03E9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3FE5CE9" w14:textId="079693DD" w:rsidR="005E072E" w:rsidRPr="004D2956" w:rsidRDefault="005E072E" w:rsidP="005E072E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03F21DF" w14:textId="165B8E15" w:rsidR="005E072E" w:rsidRPr="004D2956" w:rsidRDefault="005E072E" w:rsidP="005E07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DA10733" w14:textId="77777777" w:rsidR="005E072E" w:rsidRDefault="005E072E" w:rsidP="005E07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14:paraId="41034FF0" w14:textId="659E00BF" w:rsidR="005E072E" w:rsidRPr="004D2956" w:rsidRDefault="005E072E" w:rsidP="005E07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EC6D344" w14:textId="77777777" w:rsidR="005E072E" w:rsidRDefault="005E072E" w:rsidP="005E07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1.840e-04mm</w:t>
                  </w:r>
                </w:p>
                <w:p w14:paraId="371E81A1" w14:textId="5CA3C6BF" w:rsidR="005E072E" w:rsidRPr="004D2956" w:rsidRDefault="005E072E" w:rsidP="005E07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17</w:t>
                  </w:r>
                </w:p>
              </w:tc>
            </w:tr>
            <w:tr w:rsidR="005E072E" w14:paraId="3FA1FD9B" w14:textId="77777777" w:rsidTr="00F03E9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FAF24DD" w14:textId="638EC87A" w:rsidR="005E072E" w:rsidRDefault="005E072E" w:rsidP="005E072E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77ADE402" wp14:editId="33001981">
                        <wp:extent cx="6858000" cy="3557905"/>
                        <wp:effectExtent l="0" t="0" r="0" b="4445"/>
                        <wp:docPr id="2029060998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29060998" name="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57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D26413F" w14:textId="0234F68E" w:rsidR="005E072E" w:rsidRPr="004D2956" w:rsidRDefault="005E072E" w:rsidP="005E072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ARM_13-Static 1-Displacement-Displacement1</w:t>
                  </w:r>
                </w:p>
              </w:tc>
            </w:tr>
          </w:tbl>
          <w:p w14:paraId="08E57948" w14:textId="77777777" w:rsidR="005E072E" w:rsidRDefault="005E072E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42"/>
              <w:gridCol w:w="3320"/>
              <w:gridCol w:w="2399"/>
              <w:gridCol w:w="2377"/>
            </w:tblGrid>
            <w:tr w:rsidR="005E072E" w14:paraId="5B5DC721" w14:textId="77777777" w:rsidTr="00F03E9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8B0935E" w14:textId="6352102A" w:rsidR="005E072E" w:rsidRDefault="005E072E" w:rsidP="005E072E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912514B" w14:textId="4A1D8D9D" w:rsidR="005E072E" w:rsidRDefault="005E072E" w:rsidP="005E072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EC5836A" w14:textId="161C9394" w:rsidR="005E072E" w:rsidRDefault="005E072E" w:rsidP="005E072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4A4F32D4" w14:textId="4A1D9628" w:rsidR="005E072E" w:rsidRDefault="005E072E" w:rsidP="005E072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5E072E" w14:paraId="7159B8E6" w14:textId="77777777" w:rsidTr="00F03E9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7AD2E35" w14:textId="2E869CFF" w:rsidR="005E072E" w:rsidRPr="004D2956" w:rsidRDefault="005E072E" w:rsidP="005E072E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9D26C57" w14:textId="5DA36918" w:rsidR="005E072E" w:rsidRPr="004D2956" w:rsidRDefault="005E072E" w:rsidP="005E07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F8CE739" w14:textId="77777777" w:rsidR="005E072E" w:rsidRDefault="005E072E" w:rsidP="005E07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2.172e-10</w:t>
                  </w:r>
                </w:p>
                <w:p w14:paraId="68930B36" w14:textId="6B8F6499" w:rsidR="005E072E" w:rsidRPr="004D2956" w:rsidRDefault="005E072E" w:rsidP="005E07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1981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54A1242" w14:textId="77777777" w:rsidR="005E072E" w:rsidRDefault="005E072E" w:rsidP="005E07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7.454e-05</w:t>
                  </w:r>
                </w:p>
                <w:p w14:paraId="6C220D00" w14:textId="25AB4472" w:rsidR="005E072E" w:rsidRPr="004D2956" w:rsidRDefault="005E072E" w:rsidP="005E07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3412</w:t>
                  </w:r>
                </w:p>
              </w:tc>
            </w:tr>
            <w:tr w:rsidR="005E072E" w14:paraId="1C928292" w14:textId="77777777" w:rsidTr="00F03E9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A175228" w14:textId="4B79D18F" w:rsidR="005E072E" w:rsidRDefault="005E072E" w:rsidP="005E072E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1B692BB9" wp14:editId="21AFE1F7">
                        <wp:extent cx="6858000" cy="3557905"/>
                        <wp:effectExtent l="0" t="0" r="0" b="4445"/>
                        <wp:docPr id="919261697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9261697" name="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57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BB79317" w14:textId="0C263D07" w:rsidR="005E072E" w:rsidRPr="004D2956" w:rsidRDefault="005E072E" w:rsidP="005E072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ARM_13-Static 1-Strain-Strain1</w:t>
                  </w:r>
                </w:p>
              </w:tc>
            </w:tr>
          </w:tbl>
          <w:p w14:paraId="222177DC" w14:textId="77777777" w:rsidR="005E072E" w:rsidRPr="000B04D4" w:rsidRDefault="005E072E" w:rsidP="000A7C6B"/>
          <w:bookmarkEnd w:id="22"/>
          <w:bookmarkEnd w:id="23"/>
          <w:bookmarkEnd w:id="24"/>
          <w:p w14:paraId="189D9FE1" w14:textId="45F5C42A" w:rsidR="00EC2432" w:rsidRDefault="00EC2432" w:rsidP="000A7C6B"/>
        </w:tc>
      </w:tr>
    </w:tbl>
    <w:p w14:paraId="345A2A3C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B1701" w14:paraId="0AD6A6DE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8ED8366" w14:textId="629EEC80" w:rsidR="000B1701" w:rsidRDefault="005E072E" w:rsidP="005E072E">
            <w:pPr>
              <w:pStyle w:val="Heading1"/>
            </w:pPr>
            <w:bookmarkStart w:id="26" w:name="_Toc194072056"/>
            <w:r>
              <w:t>Conclusion</w:t>
            </w:r>
            <w:bookmarkEnd w:id="26"/>
          </w:p>
        </w:tc>
      </w:tr>
    </w:tbl>
    <w:p w14:paraId="6F8C27C3" w14:textId="0E2F4C6F" w:rsidR="00AC3438" w:rsidRPr="00AC3438" w:rsidRDefault="00AC3438" w:rsidP="005E072E"/>
    <w:sectPr w:rsidR="00AC3438" w:rsidRPr="00AC3438" w:rsidSect="005E072E">
      <w:footerReference w:type="default" r:id="rId17"/>
      <w:footerReference w:type="first" r:id="rId1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BB1AA4" w14:textId="77777777" w:rsidR="005E072E" w:rsidRDefault="005E072E" w:rsidP="00F25CD7">
      <w:pPr>
        <w:spacing w:after="0" w:line="240" w:lineRule="auto"/>
      </w:pPr>
      <w:r>
        <w:separator/>
      </w:r>
    </w:p>
  </w:endnote>
  <w:endnote w:type="continuationSeparator" w:id="0">
    <w:p w14:paraId="74C439AD" w14:textId="77777777" w:rsidR="005E072E" w:rsidRDefault="005E072E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3"/>
      <w:gridCol w:w="3890"/>
      <w:gridCol w:w="4491"/>
      <w:gridCol w:w="546"/>
    </w:tblGrid>
    <w:tr w:rsidR="00DC4D2F" w14:paraId="702B353E" w14:textId="77777777" w:rsidTr="003E1AE9">
      <w:tc>
        <w:tcPr>
          <w:tcW w:w="867" w:type="pct"/>
        </w:tcPr>
        <w:p w14:paraId="04655CCB" w14:textId="77777777"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52D522AE" wp14:editId="55A0428E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3FA58EBE" w14:textId="79D5679A" w:rsidR="00DC4D2F" w:rsidRDefault="005E072E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4D61F54D" w14:textId="5FB352A7" w:rsidR="00DC4D2F" w:rsidRDefault="005E072E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ARM_13</w:t>
          </w:r>
        </w:p>
      </w:tc>
      <w:tc>
        <w:tcPr>
          <w:tcW w:w="0" w:type="auto"/>
          <w:vAlign w:val="bottom"/>
        </w:tcPr>
        <w:p w14:paraId="420C627D" w14:textId="77777777"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44A67193" w14:textId="77777777"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14:paraId="066A4A0D" w14:textId="77777777" w:rsidTr="00BF0BC4">
      <w:tc>
        <w:tcPr>
          <w:tcW w:w="1908" w:type="dxa"/>
        </w:tcPr>
        <w:p w14:paraId="38ED0EB5" w14:textId="77777777"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00261729" wp14:editId="50531DA4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7959F836" w14:textId="2B7DC4FF" w:rsidR="00DC4D2F" w:rsidRDefault="005E072E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0B94343E" w14:textId="4A260905" w:rsidR="00DC4D2F" w:rsidRDefault="005E072E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ARM_13</w:t>
          </w:r>
        </w:p>
      </w:tc>
      <w:tc>
        <w:tcPr>
          <w:tcW w:w="360" w:type="dxa"/>
          <w:vAlign w:val="bottom"/>
        </w:tcPr>
        <w:p w14:paraId="4FA4F57B" w14:textId="77777777"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36A78A72" w14:textId="77777777"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8B58D7" w14:textId="77777777" w:rsidR="005E072E" w:rsidRDefault="005E072E" w:rsidP="00F25CD7">
      <w:pPr>
        <w:spacing w:after="0" w:line="240" w:lineRule="auto"/>
      </w:pPr>
      <w:r>
        <w:separator/>
      </w:r>
    </w:p>
  </w:footnote>
  <w:footnote w:type="continuationSeparator" w:id="0">
    <w:p w14:paraId="70DA7387" w14:textId="77777777" w:rsidR="005E072E" w:rsidRDefault="005E072E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2E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72E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22C6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21F8F"/>
  <w15:docId w15:val="{51B3EEA4-3061-4E52-9BDD-0C2C1A8EB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6AAC7-2917-4F5C-B83C-F13ED3BB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1</TotalTime>
  <Pages>10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mostafa labib mohammed</dc:creator>
  <cp:lastModifiedBy>Mustafa Labib Issa</cp:lastModifiedBy>
  <cp:revision>1</cp:revision>
  <dcterms:created xsi:type="dcterms:W3CDTF">2025-03-28T14:32:00Z</dcterms:created>
  <dcterms:modified xsi:type="dcterms:W3CDTF">2025-03-28T14:33:00Z</dcterms:modified>
</cp:coreProperties>
</file>