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80CA925" w14:textId="77777777" w:rsidTr="00A43A5B">
        <w:trPr>
          <w:cantSplit/>
          <w:trHeight w:val="4488"/>
        </w:trPr>
        <w:tc>
          <w:tcPr>
            <w:tcW w:w="6285" w:type="dxa"/>
          </w:tcPr>
          <w:p w14:paraId="40F6C975" w14:textId="29A2871A" w:rsidR="00F448BC" w:rsidRDefault="0067613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25B6E0" wp14:editId="04857375">
                  <wp:extent cx="3853815" cy="1999615"/>
                  <wp:effectExtent l="0" t="0" r="0" b="635"/>
                  <wp:docPr id="71336872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36872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E7ECC8C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69B6FE2" w14:textId="27E116B3" w:rsidR="00B77317" w:rsidRPr="00CD1539" w:rsidRDefault="0067613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ARM_01</w:t>
                  </w:r>
                </w:p>
                <w:p w14:paraId="24201DE6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F27D080" w14:textId="436FF75F" w:rsidR="00B77317" w:rsidRPr="00CD1539" w:rsidRDefault="00676138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576B76F" w14:textId="6DE6163F" w:rsidR="00B77317" w:rsidRPr="00CD1539" w:rsidRDefault="00676138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2667FDC2" w14:textId="2CB7AF2E" w:rsidR="00B77317" w:rsidRPr="006A441F" w:rsidRDefault="00676138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133E655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17A053A" w14:textId="26555DC5" w:rsidR="00B77317" w:rsidRDefault="00676138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260E834" w14:textId="1461F067" w:rsidR="00676138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4442" w:history="1">
                        <w:r w:rsidR="00676138" w:rsidRPr="008D59AC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76138">
                          <w:rPr>
                            <w:noProof/>
                            <w:webHidden/>
                          </w:rPr>
                          <w:tab/>
                        </w:r>
                        <w:r w:rsidR="0067613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76138">
                          <w:rPr>
                            <w:noProof/>
                            <w:webHidden/>
                          </w:rPr>
                          <w:instrText xml:space="preserve"> PAGEREF _Toc194074442 \h </w:instrText>
                        </w:r>
                        <w:r w:rsidR="00676138">
                          <w:rPr>
                            <w:noProof/>
                            <w:webHidden/>
                          </w:rPr>
                        </w:r>
                        <w:r w:rsidR="0067613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76138">
                          <w:rPr>
                            <w:noProof/>
                            <w:webHidden/>
                          </w:rPr>
                          <w:t>1</w:t>
                        </w:r>
                        <w:r w:rsidR="0067613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B8CBEA" w14:textId="0A2E1B3A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3" w:history="1">
                        <w:r w:rsidRPr="008D59AC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738C41" w14:textId="6E8986A2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4" w:history="1">
                        <w:r w:rsidRPr="008D59AC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D84E97" w14:textId="4D202C58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5" w:history="1">
                        <w:r w:rsidRPr="008D59AC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4BBA70" w14:textId="73B4FB0D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6" w:history="1">
                        <w:r w:rsidRPr="008D59AC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3C54C0" w14:textId="779457F3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7" w:history="1">
                        <w:r w:rsidRPr="008D59AC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8C101C" w14:textId="2039610D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8" w:history="1">
                        <w:r w:rsidRPr="008D59AC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52CB28" w14:textId="148B9935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49" w:history="1">
                        <w:r w:rsidRPr="008D59AC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486DDD" w14:textId="0FC41611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0" w:history="1">
                        <w:r w:rsidRPr="008D59AC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AB70D5" w14:textId="669D1AE5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1" w:history="1">
                        <w:r w:rsidRPr="008D59AC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146209" w14:textId="2B85D887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2" w:history="1">
                        <w:r w:rsidRPr="008D59AC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01D81F" w14:textId="43C9090E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3" w:history="1">
                        <w:r w:rsidRPr="008D59AC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CD09D6" w14:textId="798EF38E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4" w:history="1">
                        <w:r w:rsidRPr="008D59AC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FF11C9" w14:textId="57227535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5" w:history="1">
                        <w:r w:rsidRPr="008D59AC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5A2AF5" w14:textId="3E860027" w:rsidR="00676138" w:rsidRDefault="0067613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456" w:history="1">
                        <w:r w:rsidRPr="008D59AC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_Toc194074456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277157" w14:textId="632EB1C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F18088C" w14:textId="77777777" w:rsidR="00F448BC" w:rsidRDefault="00F448BC" w:rsidP="00A5373F"/>
        </w:tc>
      </w:tr>
      <w:tr w:rsidR="00F448BC" w14:paraId="5126BD8D" w14:textId="77777777" w:rsidTr="00BE081A">
        <w:trPr>
          <w:cantSplit/>
          <w:trHeight w:val="3924"/>
        </w:trPr>
        <w:tc>
          <w:tcPr>
            <w:tcW w:w="6285" w:type="dxa"/>
          </w:tcPr>
          <w:p w14:paraId="38C1BDEB" w14:textId="44279C84" w:rsidR="00C27B5D" w:rsidRDefault="00676138" w:rsidP="00C27B5D">
            <w:pPr>
              <w:pStyle w:val="Heading1"/>
            </w:pPr>
            <w:bookmarkStart w:id="0" w:name="_Toc194074442"/>
            <w:r>
              <w:t>Description</w:t>
            </w:r>
            <w:bookmarkEnd w:id="0"/>
          </w:p>
          <w:p w14:paraId="7B9FB32A" w14:textId="7242A126" w:rsidR="00F448BC" w:rsidRPr="00E65D6E" w:rsidRDefault="00676138" w:rsidP="00FF408C">
            <w:r>
              <w:t>No Data</w:t>
            </w:r>
          </w:p>
        </w:tc>
        <w:tc>
          <w:tcPr>
            <w:tcW w:w="4713" w:type="dxa"/>
            <w:vMerge/>
          </w:tcPr>
          <w:p w14:paraId="38A94772" w14:textId="77777777" w:rsidR="00F448BC" w:rsidRPr="00A33AA4" w:rsidRDefault="00F448BC" w:rsidP="00840CC7">
            <w:pPr>
              <w:pStyle w:val="TOC3"/>
            </w:pPr>
          </w:p>
        </w:tc>
      </w:tr>
    </w:tbl>
    <w:p w14:paraId="56429B9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7BF755F" w14:textId="77777777" w:rsidTr="00DD03CF">
        <w:tc>
          <w:tcPr>
            <w:tcW w:w="11016" w:type="dxa"/>
          </w:tcPr>
          <w:p w14:paraId="5457FA19" w14:textId="3CE457E3" w:rsidR="00343025" w:rsidRDefault="00676138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4443"/>
            <w:r>
              <w:lastRenderedPageBreak/>
              <w:t>Assumptions</w:t>
            </w:r>
            <w:bookmarkEnd w:id="4"/>
          </w:p>
          <w:p w14:paraId="36C9D364" w14:textId="18E8B0DF" w:rsidR="00A96F2C" w:rsidRDefault="00A96F2C" w:rsidP="00A96F2C"/>
        </w:tc>
      </w:tr>
    </w:tbl>
    <w:p w14:paraId="0706B9BF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E2FFD24" w14:textId="77777777" w:rsidTr="00ED5A01">
        <w:tc>
          <w:tcPr>
            <w:tcW w:w="11016" w:type="dxa"/>
          </w:tcPr>
          <w:p w14:paraId="28108E29" w14:textId="7DE7ECB5" w:rsidR="00FF408C" w:rsidRDefault="00676138" w:rsidP="00FF408C">
            <w:pPr>
              <w:pStyle w:val="Heading1"/>
            </w:pPr>
            <w:bookmarkStart w:id="5" w:name="_Toc194074444"/>
            <w:r>
              <w:t>Model Information</w:t>
            </w:r>
            <w:bookmarkEnd w:id="5"/>
          </w:p>
          <w:p w14:paraId="1E2A7019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876C9A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4D5DBF2" w14:textId="77777777" w:rsidTr="00077EA0">
                    <w:tc>
                      <w:tcPr>
                        <w:tcW w:w="8640" w:type="dxa"/>
                      </w:tcPr>
                      <w:p w14:paraId="5D1B2135" w14:textId="48B99F67" w:rsidR="00077EA0" w:rsidRDefault="00676138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4250D02" wp14:editId="718132C4">
                              <wp:extent cx="5349240" cy="2774950"/>
                              <wp:effectExtent l="0" t="0" r="3810" b="6350"/>
                              <wp:docPr id="2044040364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4404036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63D01E" w14:textId="5F410739" w:rsidR="00C16188" w:rsidRDefault="0067613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ARM_01</w:t>
                  </w:r>
                </w:p>
                <w:p w14:paraId="4F33FCD1" w14:textId="4D84C139" w:rsidR="00C16188" w:rsidRDefault="00676138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3AF65A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23ACF8" w14:textId="7F38155A" w:rsidR="00C16188" w:rsidRPr="0044448A" w:rsidRDefault="0067613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8052D1B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DAD2E4" w14:textId="5918C2C8" w:rsidR="00C16188" w:rsidRDefault="00676138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D942E7" w14:textId="501F8350" w:rsidR="00C1618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E87C18" w14:textId="1008BF14" w:rsidR="00C1618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ED9F4E" w14:textId="54126A33" w:rsidR="00C1618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0BBDFA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A0405F" w14:textId="02DB16DC" w:rsidR="00C16188" w:rsidRDefault="00676138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73D25500" w14:textId="5AE66562" w:rsidR="004B3022" w:rsidRPr="0044448A" w:rsidRDefault="00676138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3CC4EAC" wp14:editId="3B276602">
                        <wp:extent cx="1562735" cy="810895"/>
                        <wp:effectExtent l="0" t="0" r="0" b="8255"/>
                        <wp:docPr id="210129794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129794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13CEB1" w14:textId="285A8B1C" w:rsidR="00C16188" w:rsidRPr="0044448A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7598EF" w14:textId="77777777" w:rsidR="0067613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Mass:0.000423405 kg</w:t>
                  </w:r>
                </w:p>
                <w:p w14:paraId="3E0CABE5" w14:textId="77777777" w:rsidR="0067613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Volume:2.64645e-06 m^3</w:t>
                  </w:r>
                </w:p>
                <w:p w14:paraId="24D4CEC9" w14:textId="77777777" w:rsidR="0067613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0F4D9312" w14:textId="77777777" w:rsidR="0067613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Weight:0.00414937 N</w:t>
                  </w:r>
                </w:p>
                <w:p w14:paraId="7DED5981" w14:textId="130DB10A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45DF72" w14:textId="77777777" w:rsidR="00676138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V2\Arm\ARM_01.SLDPRT</w:t>
                  </w:r>
                </w:p>
                <w:p w14:paraId="158F97B6" w14:textId="0B9A01EB" w:rsidR="00C16188" w:rsidRPr="0044448A" w:rsidRDefault="0067613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 4 23:35:32 2025</w:t>
                  </w:r>
                </w:p>
              </w:tc>
            </w:tr>
          </w:tbl>
          <w:p w14:paraId="0AEA6BA3" w14:textId="3E523940" w:rsidR="00FF408C" w:rsidRDefault="00FF408C" w:rsidP="00A96F2C"/>
        </w:tc>
      </w:tr>
    </w:tbl>
    <w:p w14:paraId="720F3F5E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35264998" w14:textId="77777777" w:rsidTr="005E294F">
        <w:tc>
          <w:tcPr>
            <w:tcW w:w="11016" w:type="dxa"/>
          </w:tcPr>
          <w:p w14:paraId="4DFEEB90" w14:textId="6D7396A0" w:rsidR="00B35001" w:rsidRPr="00B35001" w:rsidRDefault="00676138" w:rsidP="00B35001">
            <w:pPr>
              <w:pStyle w:val="Heading1"/>
            </w:pPr>
            <w:bookmarkStart w:id="6" w:name="_Toc194074445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5B912EF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9FDB3D" w14:textId="20A2289D" w:rsidR="00B35001" w:rsidRDefault="00676138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AA8A86" w14:textId="0AAFDFDF" w:rsidR="00B35001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676138" w14:paraId="0514AD0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591B2A" w14:textId="053D7AF2" w:rsidR="00676138" w:rsidRDefault="00676138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73F898" w14:textId="22A25442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676138" w14:paraId="6363530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5437F4" w14:textId="7474C1B4" w:rsidR="00676138" w:rsidRDefault="00676138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F371D9" w14:textId="3E37FCE5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76138" w14:paraId="1A2CDAD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F4F705" w14:textId="45D3482F" w:rsidR="00676138" w:rsidRDefault="00676138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B55939" w14:textId="55851F1F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76138" w14:paraId="292243E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2B6D72" w14:textId="2293D0A2" w:rsidR="00676138" w:rsidRDefault="00676138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126E67" w14:textId="1BB796EB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676138" w14:paraId="1A5706F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253161" w14:textId="17B2349A" w:rsidR="00676138" w:rsidRDefault="00676138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E43F23" w14:textId="2A98C4C0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676138" w14:paraId="71024E5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DAD93F" w14:textId="00853A01" w:rsidR="00676138" w:rsidRDefault="00676138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CD1097" w14:textId="120EE15A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76138" w14:paraId="46F8E43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EA2E9A" w14:textId="55580CF0" w:rsidR="00676138" w:rsidRDefault="00676138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A80B7" w14:textId="2DF52FCD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76138" w14:paraId="4EF1740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F12C3E" w14:textId="1FFCE3A5" w:rsidR="00676138" w:rsidRDefault="00676138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3B0312" w14:textId="43B60623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76138" w14:paraId="4FFA9BF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8444EF" w14:textId="5C3E0C33" w:rsidR="00676138" w:rsidRDefault="00676138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556B1B" w14:textId="5366E694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76138" w14:paraId="7EF1BF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DA007D" w14:textId="1B57149B" w:rsidR="00676138" w:rsidRDefault="00676138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518897" w14:textId="76BE3394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76138" w14:paraId="1612F82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A18136" w14:textId="70C64E83" w:rsidR="00676138" w:rsidRDefault="00676138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E6B74F" w14:textId="02BEF98F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76138" w14:paraId="79291D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BABD3F" w14:textId="395D1B8D" w:rsidR="00676138" w:rsidRDefault="00676138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FADE25" w14:textId="43F6D3A7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76138" w14:paraId="0D80A3B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33C7F1" w14:textId="1B1627C9" w:rsidR="00676138" w:rsidRDefault="00676138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8A44DE" w14:textId="3C011540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76138" w14:paraId="5662C0E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69B75C" w14:textId="258FEA9D" w:rsidR="00676138" w:rsidRDefault="00676138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AC0C5B" w14:textId="1D284A73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76138" w14:paraId="6662CAE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A807E0" w14:textId="770DFDC4" w:rsidR="00676138" w:rsidRDefault="00676138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42E549" w14:textId="6ECD34D9" w:rsidR="00676138" w:rsidRDefault="0067613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76138" w14:paraId="11903CA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3AD45C" w14:textId="65738791" w:rsidR="00676138" w:rsidRDefault="00676138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F1BA98" w14:textId="1C24A8A9" w:rsidR="00676138" w:rsidRDefault="0067613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34658183" w14:textId="21A367DB" w:rsidR="005E294F" w:rsidRDefault="005E294F" w:rsidP="00A96F2C"/>
        </w:tc>
      </w:tr>
      <w:bookmarkEnd w:id="1"/>
      <w:bookmarkEnd w:id="2"/>
      <w:bookmarkEnd w:id="3"/>
    </w:tbl>
    <w:p w14:paraId="18E21F3E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4CAE094" w14:textId="77777777" w:rsidTr="00E80CD9">
        <w:tc>
          <w:tcPr>
            <w:tcW w:w="11016" w:type="dxa"/>
          </w:tcPr>
          <w:p w14:paraId="35D54AE4" w14:textId="23220A22" w:rsidR="00F33129" w:rsidRPr="00B35001" w:rsidRDefault="00676138" w:rsidP="000A7C6B">
            <w:pPr>
              <w:pStyle w:val="Heading1"/>
            </w:pPr>
            <w:bookmarkStart w:id="7" w:name="_Toc194074446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4478DB5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A6DD9A" w14:textId="4203AE23" w:rsidR="00F33129" w:rsidRDefault="00676138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902F70" w14:textId="7CE982E9" w:rsidR="00F33129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676138" w14:paraId="6A4A4CD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6E9269" w14:textId="3F729C1D" w:rsidR="00676138" w:rsidRDefault="00676138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F3A694" w14:textId="2ADBCD5E" w:rsidR="00676138" w:rsidRDefault="0067613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76138" w14:paraId="54CA001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A87572" w14:textId="64735C8F" w:rsidR="00676138" w:rsidRDefault="00676138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AE8250" w14:textId="38B2B5BD" w:rsidR="00676138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76138" w14:paraId="6E838A9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5EB3D2" w14:textId="47683AFD" w:rsidR="00676138" w:rsidRDefault="00676138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253C35" w14:textId="04ABD30E" w:rsidR="00676138" w:rsidRDefault="0067613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676138" w14:paraId="3B886F2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0B210C" w14:textId="7C1BE26F" w:rsidR="00676138" w:rsidRDefault="00676138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FFC72A" w14:textId="54CAA4EC" w:rsidR="00676138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D73F6AB" w14:textId="09CAB285" w:rsidR="00F33129" w:rsidRDefault="00F33129" w:rsidP="000A7C6B"/>
        </w:tc>
      </w:tr>
    </w:tbl>
    <w:p w14:paraId="16165B2B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812BE16" w14:textId="77777777" w:rsidTr="005273D5">
        <w:trPr>
          <w:trHeight w:val="4158"/>
        </w:trPr>
        <w:tc>
          <w:tcPr>
            <w:tcW w:w="11136" w:type="dxa"/>
          </w:tcPr>
          <w:p w14:paraId="72B44C72" w14:textId="70FA223C" w:rsidR="00E80CD9" w:rsidRPr="00AC3438" w:rsidRDefault="00676138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4447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680BAED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E5AABA" w14:textId="72373570" w:rsidR="00E80CD9" w:rsidRPr="003E6C57" w:rsidRDefault="00676138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D3580B" w14:textId="59CE714C" w:rsidR="00E80CD9" w:rsidRPr="003E6C57" w:rsidRDefault="0067613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E579DC" w14:textId="4980784D" w:rsidR="00E80CD9" w:rsidRPr="003E6C57" w:rsidRDefault="0067613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6F0587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38FCCF3" w14:textId="5F48F2A2" w:rsidR="00E80CD9" w:rsidRPr="00577134" w:rsidRDefault="00676138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C911DBA" wp14:editId="7421437F">
                        <wp:extent cx="1904365" cy="988060"/>
                        <wp:effectExtent l="0" t="0" r="635" b="2540"/>
                        <wp:docPr id="1045113575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5113575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A0A1C9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B63842" w14:textId="77388AC3" w:rsidR="00E80CD9" w:rsidRPr="00BE6656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98F55E" w14:textId="08FCD68B" w:rsidR="00E80CD9" w:rsidRPr="00BE6656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676138" w:rsidRPr="00577134" w14:paraId="6A1F692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1240ED" w14:textId="521149FE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519074" w14:textId="7C506CC9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676138" w:rsidRPr="00577134" w14:paraId="271214B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3A38C1" w14:textId="7BB0D870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A005FA" w14:textId="4A6C307B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676138" w:rsidRPr="00577134" w14:paraId="52B83B9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A003A6" w14:textId="00D23CB0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B8C708" w14:textId="1C6EEDF4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676138" w:rsidRPr="00577134" w14:paraId="2F02A20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CE6C32" w14:textId="130FE2CF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197DFA" w14:textId="637CCC01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676138" w:rsidRPr="00577134" w14:paraId="15AAC87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439EEE" w14:textId="53DA5D64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350919" w14:textId="7B3DBA70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676138" w:rsidRPr="00577134" w14:paraId="488B65E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B3B8FD" w14:textId="26D13E30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CC9C0C" w14:textId="444B8729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676138" w:rsidRPr="00577134" w14:paraId="2D564F5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6D3E9E" w14:textId="632F9353" w:rsidR="00676138" w:rsidRDefault="0067613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07E7D9" w14:textId="3333D09D" w:rsidR="00676138" w:rsidRDefault="0067613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60F7E063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06828C2" w14:textId="7EAA9829" w:rsidR="00E80CD9" w:rsidRPr="00577134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1(Boss-Extrude1)(ARM_01)</w:t>
                  </w:r>
                </w:p>
              </w:tc>
            </w:tr>
            <w:tr w:rsidR="00E80CD9" w:rsidRPr="000841BF" w14:paraId="53E3D6F2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C6398A5" w14:textId="5D6D627C" w:rsidR="00E80CD9" w:rsidRPr="000841BF" w:rsidRDefault="00676138" w:rsidP="00676138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3E5B8539" w14:textId="42E231CB" w:rsidR="00E80CD9" w:rsidRDefault="00E80CD9" w:rsidP="000A7C6B"/>
        </w:tc>
      </w:tr>
      <w:bookmarkEnd w:id="8"/>
      <w:bookmarkEnd w:id="9"/>
      <w:bookmarkEnd w:id="10"/>
    </w:tbl>
    <w:p w14:paraId="62133EC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C619DA5" w14:textId="77777777" w:rsidTr="00452CBC">
        <w:tc>
          <w:tcPr>
            <w:tcW w:w="11016" w:type="dxa"/>
          </w:tcPr>
          <w:p w14:paraId="175C9B56" w14:textId="73DC78D2" w:rsidR="005273D5" w:rsidRPr="00AF1A58" w:rsidRDefault="00676138" w:rsidP="000A7C6B">
            <w:pPr>
              <w:pStyle w:val="Heading1"/>
              <w:rPr>
                <w:b w:val="0"/>
                <w:bCs w:val="0"/>
              </w:rPr>
            </w:pPr>
            <w:bookmarkStart w:id="12" w:name="_Toc194074448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676138" w14:paraId="787A471F" w14:textId="77777777" w:rsidTr="00DF76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6BFDE73" w14:textId="2CA710A4" w:rsidR="00676138" w:rsidRPr="004E282D" w:rsidRDefault="0067613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9C5C210" w14:textId="5775565E" w:rsidR="00676138" w:rsidRPr="004E282D" w:rsidRDefault="006761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A221487" w14:textId="6A41E700" w:rsidR="00676138" w:rsidRPr="004E282D" w:rsidRDefault="006761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676138" w14:paraId="2023123F" w14:textId="77777777" w:rsidTr="00306C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607666D" w14:textId="496AAED5" w:rsidR="00676138" w:rsidRPr="00AD5FBA" w:rsidRDefault="0067613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4F1284E" w14:textId="4AD65010" w:rsidR="00676138" w:rsidRPr="006208CB" w:rsidRDefault="0067613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ACA434A" wp14:editId="3AB95C93">
                        <wp:extent cx="1772285" cy="919480"/>
                        <wp:effectExtent l="0" t="0" r="0" b="0"/>
                        <wp:docPr id="103617538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175382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676138" w14:paraId="2C5373B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6741635" w14:textId="1DBF370D" w:rsidR="00676138" w:rsidRPr="00BE6656" w:rsidRDefault="00676138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E84EBB5" w14:textId="4BAFA611" w:rsidR="00676138" w:rsidRPr="00154A1A" w:rsidRDefault="006761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676138" w14:paraId="4EF6A22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DF496C7" w14:textId="66B70044" w:rsidR="00676138" w:rsidRDefault="006761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B491D52" w14:textId="15920B98" w:rsidR="00676138" w:rsidRDefault="006761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A5B0030" w14:textId="77777777" w:rsidR="00676138" w:rsidRPr="004C6DEB" w:rsidRDefault="00676138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7CA858A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C7FC86F" w14:textId="33D63D7B" w:rsidR="003F154A" w:rsidRPr="003F154A" w:rsidRDefault="00676138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1BE83D2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D394A73" w14:textId="7A789E57" w:rsidR="003F154A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9EA0EFF" w14:textId="690081FB" w:rsidR="003F154A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34E11B9" w14:textId="0C304D67" w:rsidR="003F154A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50AABD1" w14:textId="4EB1D7F1" w:rsidR="003F154A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56E40F2" w14:textId="3F22F58B" w:rsidR="003F154A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18B5FB5B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4D3C52A" w14:textId="222FAB68" w:rsidR="003F154A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B3FA6BC" w14:textId="4C0A56F2" w:rsidR="003F154A" w:rsidRPr="00EF37BF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3EC6945" w14:textId="5F8CDC89" w:rsidR="003F154A" w:rsidRPr="00EF37BF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-5.4121e-05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F8F2FFE" w14:textId="338173F2" w:rsidR="003F154A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4.85778e-06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330F864" w14:textId="005EF240" w:rsidR="003F154A" w:rsidRPr="00EF37BF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935682" w14:paraId="05B555C8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878A289" w14:textId="19CF8A5A" w:rsidR="00935682" w:rsidRDefault="0067613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7001864" w14:textId="43B66126" w:rsidR="00935682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9B49E21" w14:textId="39F55CF8" w:rsidR="00935682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1231DBE" w14:textId="0849D938" w:rsidR="00935682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B390658" w14:textId="55803C25" w:rsidR="00935682" w:rsidRDefault="0067613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8A89E38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F71C5A4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676138" w14:paraId="404741AA" w14:textId="77777777" w:rsidTr="007868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AB7FB7E" w14:textId="1C656BD1" w:rsidR="00676138" w:rsidRPr="004E282D" w:rsidRDefault="0067613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F380596" w14:textId="08368E74" w:rsidR="00676138" w:rsidRPr="004E282D" w:rsidRDefault="006761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01993C9" w14:textId="1876D717" w:rsidR="00676138" w:rsidRPr="004E282D" w:rsidRDefault="0067613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676138" w14:paraId="0430519C" w14:textId="77777777" w:rsidTr="00E148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8AEF7B8" w14:textId="31A5F0A3" w:rsidR="00676138" w:rsidRPr="00F42DD1" w:rsidRDefault="0067613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B6202F8" w14:textId="5F15B304" w:rsidR="00676138" w:rsidRPr="006208CB" w:rsidRDefault="0067613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E817D36" wp14:editId="35C0A652">
                        <wp:extent cx="1907540" cy="989330"/>
                        <wp:effectExtent l="0" t="0" r="0" b="1270"/>
                        <wp:docPr id="1258882270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88227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676138" w14:paraId="0140EB4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9B9B08C" w14:textId="26F52F98" w:rsidR="00676138" w:rsidRPr="00BE6656" w:rsidRDefault="00676138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3B6A767" w14:textId="272FB290" w:rsidR="00676138" w:rsidRPr="00B77EA3" w:rsidRDefault="006761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676138" w14:paraId="243BDAA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92E33EA" w14:textId="27401AD3" w:rsidR="00676138" w:rsidRDefault="006761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C8A646F" w14:textId="6151E88B" w:rsidR="00676138" w:rsidRDefault="006761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Right Plane</w:t>
                        </w:r>
                      </w:p>
                    </w:tc>
                  </w:tr>
                  <w:tr w:rsidR="00676138" w14:paraId="23AD87D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4131ACB" w14:textId="53409E51" w:rsidR="00676138" w:rsidRDefault="006761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BF7921F" w14:textId="71065C25" w:rsidR="00676138" w:rsidRDefault="006761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676138" w14:paraId="12BD470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0976889" w14:textId="025B8296" w:rsidR="00676138" w:rsidRDefault="0067613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B92330C" w14:textId="0BAD6533" w:rsidR="00676138" w:rsidRDefault="0067613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5 N</w:t>
                        </w:r>
                      </w:p>
                    </w:tc>
                  </w:tr>
                </w:tbl>
                <w:p w14:paraId="40AB3C2D" w14:textId="77777777" w:rsidR="00676138" w:rsidRDefault="0067613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4635E366" w14:textId="649C8843" w:rsidR="005273D5" w:rsidRDefault="005273D5" w:rsidP="000A7C6B">
            <w:pPr>
              <w:rPr>
                <w:rStyle w:val="Strong"/>
              </w:rPr>
            </w:pPr>
          </w:p>
        </w:tc>
      </w:tr>
    </w:tbl>
    <w:p w14:paraId="67E97165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B34FC7E" w14:textId="77777777" w:rsidTr="005B3D16">
        <w:tc>
          <w:tcPr>
            <w:tcW w:w="11016" w:type="dxa"/>
          </w:tcPr>
          <w:p w14:paraId="01B02136" w14:textId="569D4BA5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4449"/>
            <w:r w:rsidR="00676138">
              <w:t>Connector Definitions</w:t>
            </w:r>
            <w:bookmarkEnd w:id="13"/>
          </w:p>
          <w:p w14:paraId="21A7B858" w14:textId="6B6BE7C2" w:rsidR="00132707" w:rsidRDefault="00676138" w:rsidP="000A7C6B">
            <w:r>
              <w:t>No Data</w:t>
            </w:r>
          </w:p>
          <w:p w14:paraId="3A57DD63" w14:textId="642462B2" w:rsidR="00EF37BF" w:rsidRPr="009C0A33" w:rsidRDefault="00EF37BF" w:rsidP="000A7C6B"/>
          <w:p w14:paraId="70F1253A" w14:textId="77777777" w:rsidR="000F2729" w:rsidRDefault="000F2729" w:rsidP="000A7C6B"/>
          <w:p w14:paraId="6E2E1DB3" w14:textId="62EB2705" w:rsidR="00E12C21" w:rsidRDefault="00E12C21" w:rsidP="000A7C6B"/>
          <w:p w14:paraId="341E5879" w14:textId="624A1205" w:rsidR="00132707" w:rsidRDefault="00132707" w:rsidP="000A7C6B"/>
        </w:tc>
      </w:tr>
    </w:tbl>
    <w:p w14:paraId="0AC71BC8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4F2E9F9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3818F5E" w14:textId="415AC65F" w:rsidR="00104BD8" w:rsidRDefault="00676138" w:rsidP="000A7C6B">
            <w:pPr>
              <w:pStyle w:val="Heading1"/>
            </w:pPr>
            <w:bookmarkStart w:id="14" w:name="_Toc194074450"/>
            <w:r>
              <w:t>Contact Information</w:t>
            </w:r>
            <w:bookmarkEnd w:id="14"/>
          </w:p>
          <w:p w14:paraId="6C65B61A" w14:textId="05C5D819" w:rsidR="00104BD8" w:rsidRDefault="00676138" w:rsidP="000A7C6B">
            <w:r>
              <w:t>No Data</w:t>
            </w:r>
          </w:p>
          <w:p w14:paraId="05B0E503" w14:textId="62A72C0B" w:rsidR="00104BD8" w:rsidRDefault="00104BD8" w:rsidP="000A7C6B">
            <w:pPr>
              <w:rPr>
                <w:rStyle w:val="A3"/>
              </w:rPr>
            </w:pPr>
          </w:p>
          <w:p w14:paraId="6E4E5C0F" w14:textId="77777777" w:rsidR="00104BD8" w:rsidRDefault="00104BD8" w:rsidP="000A7C6B"/>
        </w:tc>
      </w:tr>
    </w:tbl>
    <w:p w14:paraId="4AAD2C50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0340CF5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089C556" w14:textId="4AF19373" w:rsidR="00A61A59" w:rsidRDefault="00676138" w:rsidP="000A7C6B">
            <w:pPr>
              <w:pStyle w:val="Heading1"/>
            </w:pPr>
            <w:bookmarkStart w:id="15" w:name="_Toc194074451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915FD5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6470FF" w14:textId="49835528" w:rsidR="00A9531D" w:rsidRDefault="00676138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4FD11C" w14:textId="57FEAADF" w:rsidR="00A9531D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76138" w14:paraId="30106F9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4507A1" w14:textId="0194B0BF" w:rsidR="00676138" w:rsidRDefault="00676138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42785E" w14:textId="404D432A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676138" w14:paraId="27F4F62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FC3F16" w14:textId="7B95380C" w:rsidR="00676138" w:rsidRDefault="00676138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0D369D" w14:textId="26940F6F" w:rsidR="00676138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676138" w14:paraId="0F36B21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888321" w14:textId="405A48A9" w:rsidR="00676138" w:rsidRDefault="00676138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1B2A68" w14:textId="62A2595A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1.3838 mm</w:t>
                  </w:r>
                </w:p>
              </w:tc>
            </w:tr>
            <w:tr w:rsidR="00676138" w14:paraId="1CFD4D6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C900EC" w14:textId="3C8F639A" w:rsidR="00676138" w:rsidRDefault="00676138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354DFA" w14:textId="63ECD619" w:rsidR="00676138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0.461263 mm</w:t>
                  </w:r>
                </w:p>
              </w:tc>
            </w:tr>
            <w:tr w:rsidR="00676138" w14:paraId="7302256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C853C8" w14:textId="3462919A" w:rsidR="00676138" w:rsidRDefault="00676138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431179" w14:textId="4478940A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BA57243" w14:textId="77777777" w:rsidR="00690657" w:rsidRDefault="00690657" w:rsidP="00690657"/>
          <w:p w14:paraId="051D44E4" w14:textId="0226DF54" w:rsidR="00A9531D" w:rsidRPr="00690657" w:rsidRDefault="00676138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3C6D95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E89C6B" w14:textId="47023F88" w:rsidR="007107BE" w:rsidRDefault="00676138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C59A8C" w14:textId="4E25D496" w:rsidR="007107BE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13729</w:t>
                  </w:r>
                </w:p>
              </w:tc>
            </w:tr>
            <w:tr w:rsidR="00676138" w14:paraId="1C065E0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61BD0" w14:textId="3B5247BA" w:rsidR="00676138" w:rsidRDefault="00676138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B5EB07" w14:textId="5E9676D9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8174</w:t>
                  </w:r>
                </w:p>
              </w:tc>
            </w:tr>
            <w:tr w:rsidR="00676138" w14:paraId="7002582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2624F4" w14:textId="24FC78EE" w:rsidR="00676138" w:rsidRDefault="00676138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461A2" w14:textId="04B8151C" w:rsidR="00676138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3.7377</w:t>
                  </w:r>
                </w:p>
              </w:tc>
            </w:tr>
            <w:tr w:rsidR="00676138" w14:paraId="13939D5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BADDA3" w14:textId="21082CE3" w:rsidR="00676138" w:rsidRDefault="00676138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5A122" w14:textId="51AEB3DD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99.8</w:t>
                  </w:r>
                </w:p>
              </w:tc>
            </w:tr>
            <w:tr w:rsidR="00676138" w14:paraId="7EA8241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1B71C" w14:textId="137D1485" w:rsidR="00676138" w:rsidRDefault="00676138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5A5629" w14:textId="4088F288" w:rsidR="00676138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76138" w14:paraId="73BC340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5E9309" w14:textId="16250355" w:rsidR="00676138" w:rsidRDefault="00676138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3B9B28" w14:textId="24FD8110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76138" w14:paraId="24C5241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D6A758" w14:textId="3A072329" w:rsidR="00676138" w:rsidRDefault="00676138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DEC1FF" w14:textId="3EDC9F55" w:rsidR="00676138" w:rsidRDefault="0067613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676138" w14:paraId="577E1F0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49FBA5" w14:textId="1C79196D" w:rsidR="00676138" w:rsidRDefault="00676138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47C5DA" w14:textId="6CD121D1" w:rsidR="00676138" w:rsidRDefault="0067613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4BBE579D" w14:textId="4B63246C" w:rsidR="00A61A59" w:rsidRPr="00F077CB" w:rsidRDefault="00A61A59" w:rsidP="000A7C6B"/>
        </w:tc>
      </w:tr>
    </w:tbl>
    <w:p w14:paraId="47E1F48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31347ACA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26FFED2" w14:textId="0542D236" w:rsidR="002C53F9" w:rsidRDefault="00676138" w:rsidP="000A7C6B">
            <w:pPr>
              <w:pStyle w:val="Heading1"/>
            </w:pPr>
            <w:bookmarkStart w:id="16" w:name="_Toc194074452"/>
            <w:r>
              <w:lastRenderedPageBreak/>
              <w:t>Sensor Details</w:t>
            </w:r>
            <w:bookmarkEnd w:id="16"/>
          </w:p>
          <w:p w14:paraId="6A9D578C" w14:textId="121A7487" w:rsidR="002C53F9" w:rsidRPr="00F077CB" w:rsidRDefault="00676138" w:rsidP="00676138">
            <w:r>
              <w:t>No Data</w:t>
            </w:r>
          </w:p>
        </w:tc>
      </w:tr>
    </w:tbl>
    <w:p w14:paraId="4557648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E99AFEF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4B99F3C" w14:textId="231F3223" w:rsidR="005F5B79" w:rsidRDefault="00676138" w:rsidP="000A7C6B">
            <w:pPr>
              <w:pStyle w:val="Heading1"/>
            </w:pPr>
            <w:bookmarkStart w:id="17" w:name="_Toc194074453"/>
            <w:r>
              <w:t>Resultant Forces</w:t>
            </w:r>
            <w:bookmarkEnd w:id="17"/>
          </w:p>
          <w:p w14:paraId="201EA01C" w14:textId="0845C36D" w:rsidR="005F5B79" w:rsidRPr="000B04D4" w:rsidRDefault="00676138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226590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F10772" w14:textId="43162EE6" w:rsidR="005F5B79" w:rsidRDefault="00676138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B77FE0" w14:textId="5DCCEC2C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8B17795" w14:textId="3820F982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458CB5" w14:textId="61BBA2F1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633E614" w14:textId="01AC7DFE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0E5D85" w14:textId="171C8C6E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5BC0F4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327E12" w14:textId="45120765" w:rsidR="005F5B79" w:rsidRPr="004D2956" w:rsidRDefault="0067613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1B4AD0" w14:textId="198D4893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11D1F9" w14:textId="6410D11B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B11114" w14:textId="7666E910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-5.4121e-05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E8FB04" w14:textId="516A325E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4.85778e-06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F29E9F" w14:textId="3D4412EE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AA2141F" w14:textId="78C494E0" w:rsidR="005F5B79" w:rsidRPr="000B04D4" w:rsidRDefault="00676138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9CBF46F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6EAA521" w14:textId="4252B5FB" w:rsidR="005F5B79" w:rsidRDefault="00676138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2CDC1DA" w14:textId="6419618C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A927A06" w14:textId="0866CDAC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0600A01" w14:textId="5096B64D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F6CA055" w14:textId="59B4FC6A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54F99CB" w14:textId="2BDF42E4" w:rsidR="005F5B79" w:rsidRDefault="0067613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93D702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6D318C" w14:textId="7A1C3818" w:rsidR="005F5B79" w:rsidRPr="004D2956" w:rsidRDefault="0067613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129EEE" w14:textId="3CC033CB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67C67C" w14:textId="6AECF85A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365B77" w14:textId="40DC78BF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5FA498" w14:textId="0F445C22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3A362F" w14:textId="2F15E2DF" w:rsidR="005F5B79" w:rsidRPr="004D2956" w:rsidRDefault="0067613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5057D02" w14:textId="77777777" w:rsidR="005F5B79" w:rsidRDefault="005F5B79" w:rsidP="000A7C6B"/>
        </w:tc>
      </w:tr>
      <w:tr w:rsidR="005F5B79" w14:paraId="14A5F7E2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8FF478E" w14:textId="13A74AB4" w:rsidR="00C6072D" w:rsidRPr="000B04D4" w:rsidRDefault="00676138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9119C5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468E370" w14:textId="028DA727" w:rsidR="00C6072D" w:rsidRDefault="00676138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E9F2CB" w14:textId="7E5F01B3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140494" w14:textId="3B297AA9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3006966" w14:textId="0064CCEE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D83A68" w14:textId="64A0E954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F458524" w14:textId="3163257E" w:rsidR="00C6072D" w:rsidRDefault="00676138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874A1FF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A82693" w14:textId="0F522ACF" w:rsidR="00C6072D" w:rsidRPr="004D2956" w:rsidRDefault="0067613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DCB53C" w14:textId="1DD12D16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21A4D9" w14:textId="41538621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BE01CF" w14:textId="36166A6D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582808" w14:textId="0C242A7D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049FD7" w14:textId="43A2178F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D777188" w14:textId="79F241DD" w:rsidR="00C6072D" w:rsidRPr="000B04D4" w:rsidRDefault="00676138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5E28A0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4B233C" w14:textId="6B417F42" w:rsidR="00C6072D" w:rsidRDefault="00676138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936A71" w14:textId="049F89D7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567735A" w14:textId="43B25A66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C118BC" w14:textId="74A7A647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6DEEAB9" w14:textId="557CBEF4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DF6998" w14:textId="31BEA56D" w:rsidR="00C6072D" w:rsidRDefault="0067613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16094AC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D686B7" w14:textId="4ABBFD83" w:rsidR="00C6072D" w:rsidRPr="004D2956" w:rsidRDefault="0067613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FADABA" w14:textId="7777B91F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A61BA1" w14:textId="2C42CDA1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7EA9B5" w14:textId="5EA2E867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4163C3" w14:textId="2DB67D85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9D15F7" w14:textId="79DD0948" w:rsidR="00C6072D" w:rsidRPr="004D2956" w:rsidRDefault="0067613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4F9224E" w14:textId="7A0C6F00" w:rsidR="005F5B79" w:rsidRDefault="005F5B79" w:rsidP="000A7C6B"/>
        </w:tc>
      </w:tr>
      <w:bookmarkEnd w:id="18"/>
      <w:bookmarkEnd w:id="19"/>
      <w:bookmarkEnd w:id="20"/>
    </w:tbl>
    <w:p w14:paraId="3E236228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28EC566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48794F6" w14:textId="2068A295" w:rsidR="0050542D" w:rsidRPr="00676138" w:rsidRDefault="00676138" w:rsidP="00676138">
            <w:pPr>
              <w:pStyle w:val="Heading1"/>
            </w:pPr>
            <w:bookmarkStart w:id="21" w:name="_Toc194074454"/>
            <w:r>
              <w:t>Beams</w:t>
            </w:r>
            <w:bookmarkEnd w:id="21"/>
          </w:p>
          <w:p w14:paraId="62293979" w14:textId="29FAB0E2" w:rsidR="00EC2432" w:rsidRDefault="00676138" w:rsidP="00676138">
            <w:r>
              <w:rPr>
                <w:sz w:val="24"/>
                <w:szCs w:val="24"/>
              </w:rPr>
              <w:t>No Data</w:t>
            </w:r>
          </w:p>
        </w:tc>
      </w:tr>
    </w:tbl>
    <w:p w14:paraId="1A37D03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7526D2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A3BB8FA" w14:textId="42994B6C" w:rsidR="00EC2432" w:rsidRDefault="00676138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4455"/>
            <w:r>
              <w:lastRenderedPageBreak/>
              <w:t>Study Results</w:t>
            </w:r>
            <w:bookmarkEnd w:id="25"/>
          </w:p>
          <w:p w14:paraId="30C4D4BD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676138" w14:paraId="645BCDB0" w14:textId="77777777" w:rsidTr="007012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8346A8" w14:textId="73CF7B4A" w:rsidR="00676138" w:rsidRDefault="00676138" w:rsidP="0067613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3A57F3" w14:textId="6613B5C5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4CD29A" w14:textId="044CDE13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238492B" w14:textId="7E905E83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76138" w14:paraId="62DEEEB5" w14:textId="77777777" w:rsidTr="007012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EEB553" w14:textId="6626F76B" w:rsidR="00676138" w:rsidRPr="004D2956" w:rsidRDefault="00676138" w:rsidP="0067613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0AF0991" w14:textId="05D67F3A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283C41" w14:textId="77777777" w:rsidR="00676138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1.899e+04N/m^2</w:t>
                  </w:r>
                </w:p>
                <w:p w14:paraId="660EE667" w14:textId="569C7044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1017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835F8A" w14:textId="77777777" w:rsidR="00676138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1.970e+07N/m^2</w:t>
                  </w:r>
                </w:p>
                <w:p w14:paraId="64A9D861" w14:textId="37F50893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1326</w:t>
                  </w:r>
                </w:p>
              </w:tc>
            </w:tr>
            <w:tr w:rsidR="00676138" w14:paraId="4145381E" w14:textId="77777777" w:rsidTr="0070124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787E0E" w14:textId="2C39F3FA" w:rsidR="00676138" w:rsidRDefault="00676138" w:rsidP="0067613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651872D" wp14:editId="4C5D097E">
                        <wp:extent cx="6858000" cy="3557905"/>
                        <wp:effectExtent l="0" t="0" r="0" b="4445"/>
                        <wp:docPr id="13967403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67403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88B2EF" w14:textId="05FC05C6" w:rsidR="00676138" w:rsidRPr="004D2956" w:rsidRDefault="00676138" w:rsidP="006761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ARM_01-Static 1-Stress-Stress1</w:t>
                  </w:r>
                </w:p>
              </w:tc>
            </w:tr>
          </w:tbl>
          <w:p w14:paraId="3E3E141F" w14:textId="77777777" w:rsidR="00676138" w:rsidRDefault="0067613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676138" w14:paraId="7F7D9BD2" w14:textId="77777777" w:rsidTr="007012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6C39A5" w14:textId="403D4230" w:rsidR="00676138" w:rsidRDefault="00676138" w:rsidP="0067613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EC725E" w14:textId="52476CCD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EC4AB3" w14:textId="5BDB740D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4FAAAF6" w14:textId="527D2D52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76138" w14:paraId="091AD5DA" w14:textId="77777777" w:rsidTr="007012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CFBC2E" w14:textId="6EC66BFF" w:rsidR="00676138" w:rsidRPr="004D2956" w:rsidRDefault="00676138" w:rsidP="0067613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72F1FA" w14:textId="5F9AED32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6F353DA" w14:textId="77777777" w:rsidR="00676138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30B9BF51" w14:textId="3FE47D94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A4620F" w14:textId="77777777" w:rsidR="00676138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3.145e+00mm</w:t>
                  </w:r>
                </w:p>
                <w:p w14:paraId="60ED4271" w14:textId="1B52C845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7779</w:t>
                  </w:r>
                </w:p>
              </w:tc>
            </w:tr>
            <w:tr w:rsidR="00676138" w14:paraId="004C6D5B" w14:textId="77777777" w:rsidTr="0070124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8AB5C7" w14:textId="4298AEB6" w:rsidR="00676138" w:rsidRDefault="00676138" w:rsidP="0067613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67353A1" wp14:editId="0DFF642C">
                        <wp:extent cx="6858000" cy="3557905"/>
                        <wp:effectExtent l="0" t="0" r="0" b="4445"/>
                        <wp:docPr id="66778502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7785029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6C8C3B" w14:textId="76540FC0" w:rsidR="00676138" w:rsidRPr="004D2956" w:rsidRDefault="00676138" w:rsidP="006761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ARM_01-Static 1-Displacement-Displacement1</w:t>
                  </w:r>
                </w:p>
              </w:tc>
            </w:tr>
          </w:tbl>
          <w:p w14:paraId="22CFF003" w14:textId="77777777" w:rsidR="00676138" w:rsidRDefault="0067613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676138" w14:paraId="6B66A78F" w14:textId="77777777" w:rsidTr="007012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8718F7" w14:textId="521C7814" w:rsidR="00676138" w:rsidRDefault="00676138" w:rsidP="0067613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D59307" w14:textId="4EB30DB7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76181B" w14:textId="1F6CB410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287B63A" w14:textId="661CF656" w:rsidR="00676138" w:rsidRDefault="00676138" w:rsidP="006761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76138" w14:paraId="0F9EBC66" w14:textId="77777777" w:rsidTr="007012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C3706A5" w14:textId="635BE68B" w:rsidR="00676138" w:rsidRPr="004D2956" w:rsidRDefault="00676138" w:rsidP="0067613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06BEC9" w14:textId="6C4AAD5C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5CF061" w14:textId="77777777" w:rsidR="00676138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1.084e-05</w:t>
                  </w:r>
                </w:p>
                <w:p w14:paraId="0BD1EC81" w14:textId="1F7E6B11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5037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DA6EB7" w14:textId="77777777" w:rsidR="00676138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4.729e-03</w:t>
                  </w:r>
                </w:p>
                <w:p w14:paraId="0F6ACF48" w14:textId="3CD62EFC" w:rsidR="00676138" w:rsidRPr="004D2956" w:rsidRDefault="00676138" w:rsidP="00676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316</w:t>
                  </w:r>
                </w:p>
              </w:tc>
            </w:tr>
            <w:tr w:rsidR="00676138" w14:paraId="51986E99" w14:textId="77777777" w:rsidTr="0070124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AE5438" w14:textId="2A02B530" w:rsidR="00676138" w:rsidRDefault="00676138" w:rsidP="0067613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4EDABD5" wp14:editId="31FC5EE4">
                        <wp:extent cx="6858000" cy="3557905"/>
                        <wp:effectExtent l="0" t="0" r="0" b="4445"/>
                        <wp:docPr id="1667861741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786174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E1C6E7" w14:textId="23CFA84D" w:rsidR="00676138" w:rsidRPr="004D2956" w:rsidRDefault="00676138" w:rsidP="006761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ARM_01-Static 1-Strain-Strain1</w:t>
                  </w:r>
                </w:p>
              </w:tc>
            </w:tr>
          </w:tbl>
          <w:p w14:paraId="5A49F16A" w14:textId="77777777" w:rsidR="00676138" w:rsidRPr="000B04D4" w:rsidRDefault="00676138" w:rsidP="000A7C6B"/>
          <w:bookmarkEnd w:id="22"/>
          <w:bookmarkEnd w:id="23"/>
          <w:bookmarkEnd w:id="24"/>
          <w:p w14:paraId="55876C4B" w14:textId="1867AD0B" w:rsidR="00EC2432" w:rsidRDefault="00EC2432" w:rsidP="000A7C6B"/>
        </w:tc>
      </w:tr>
    </w:tbl>
    <w:p w14:paraId="403297A9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35A99931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9023B4C" w14:textId="73ACD17D" w:rsidR="000B1701" w:rsidRDefault="00676138" w:rsidP="00676138">
            <w:pPr>
              <w:pStyle w:val="Heading1"/>
            </w:pPr>
            <w:bookmarkStart w:id="26" w:name="_Toc194074456"/>
            <w:r>
              <w:t>Conclusion</w:t>
            </w:r>
            <w:bookmarkEnd w:id="26"/>
          </w:p>
        </w:tc>
      </w:tr>
    </w:tbl>
    <w:p w14:paraId="66AA0353" w14:textId="02D207B7" w:rsidR="00AC3438" w:rsidRPr="00AC3438" w:rsidRDefault="00AC3438" w:rsidP="00676138"/>
    <w:sectPr w:rsidR="00AC3438" w:rsidRPr="00AC3438" w:rsidSect="00676138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912DC" w14:textId="77777777" w:rsidR="00676138" w:rsidRDefault="00676138" w:rsidP="00F25CD7">
      <w:pPr>
        <w:spacing w:after="0" w:line="240" w:lineRule="auto"/>
      </w:pPr>
      <w:r>
        <w:separator/>
      </w:r>
    </w:p>
  </w:endnote>
  <w:endnote w:type="continuationSeparator" w:id="0">
    <w:p w14:paraId="5FB84310" w14:textId="77777777" w:rsidR="00676138" w:rsidRDefault="00676138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CD6F35B" w14:textId="77777777" w:rsidTr="003E1AE9">
      <w:tc>
        <w:tcPr>
          <w:tcW w:w="867" w:type="pct"/>
        </w:tcPr>
        <w:p w14:paraId="34E333DF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B5D651D" wp14:editId="38FCDF7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B49B8D3" w14:textId="5AE9153F" w:rsidR="00DC4D2F" w:rsidRDefault="0067613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6441CB8" w14:textId="613056B5" w:rsidR="00DC4D2F" w:rsidRDefault="0067613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ARM_01</w:t>
          </w:r>
        </w:p>
      </w:tc>
      <w:tc>
        <w:tcPr>
          <w:tcW w:w="0" w:type="auto"/>
          <w:vAlign w:val="bottom"/>
        </w:tcPr>
        <w:p w14:paraId="1E0E7CD0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D42C1F3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08D630E2" w14:textId="77777777" w:rsidTr="00BF0BC4">
      <w:tc>
        <w:tcPr>
          <w:tcW w:w="1908" w:type="dxa"/>
        </w:tcPr>
        <w:p w14:paraId="22750B73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8163245" wp14:editId="669370EF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F450241" w14:textId="60B4ACB4" w:rsidR="00DC4D2F" w:rsidRDefault="0067613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57482C2" w14:textId="07E70E67" w:rsidR="00DC4D2F" w:rsidRDefault="0067613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ARM_01</w:t>
          </w:r>
        </w:p>
      </w:tc>
      <w:tc>
        <w:tcPr>
          <w:tcW w:w="360" w:type="dxa"/>
          <w:vAlign w:val="bottom"/>
        </w:tcPr>
        <w:p w14:paraId="31C90BCB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C1E022E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A5110" w14:textId="77777777" w:rsidR="00676138" w:rsidRDefault="00676138" w:rsidP="00F25CD7">
      <w:pPr>
        <w:spacing w:after="0" w:line="240" w:lineRule="auto"/>
      </w:pPr>
      <w:r>
        <w:separator/>
      </w:r>
    </w:p>
  </w:footnote>
  <w:footnote w:type="continuationSeparator" w:id="0">
    <w:p w14:paraId="7A83FD34" w14:textId="77777777" w:rsidR="00676138" w:rsidRDefault="00676138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3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0A6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76138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D0E3"/>
  <w15:docId w15:val="{C604CD54-8257-42CB-A792-00B17DC0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2025-03-28T15:13:00Z</dcterms:created>
  <dcterms:modified xsi:type="dcterms:W3CDTF">2025-03-28T15:13:00Z</dcterms:modified>
</cp:coreProperties>
</file>