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15301D90" w14:textId="77777777" w:rsidTr="00A43A5B">
        <w:trPr>
          <w:cantSplit/>
          <w:trHeight w:val="4488"/>
        </w:trPr>
        <w:tc>
          <w:tcPr>
            <w:tcW w:w="6285" w:type="dxa"/>
          </w:tcPr>
          <w:p w14:paraId="5AAE866C" w14:textId="4CBE5FFF" w:rsidR="00F448BC" w:rsidRDefault="00B34985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75A575" wp14:editId="1951A9CB">
                  <wp:extent cx="3853815" cy="1999615"/>
                  <wp:effectExtent l="0" t="0" r="0" b="635"/>
                  <wp:docPr id="580177245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0177245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9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52F35AC4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7467D44B" w14:textId="4CECE3A1" w:rsidR="00B77317" w:rsidRPr="00CD1539" w:rsidRDefault="00B34985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ARM_02</w:t>
                  </w:r>
                </w:p>
                <w:p w14:paraId="4E483E9A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44966F70" w14:textId="2648AC12" w:rsidR="00B77317" w:rsidRPr="00CD1539" w:rsidRDefault="00B34985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Friday, March 28,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5A3DFF31" w14:textId="33FBED71" w:rsidR="00B77317" w:rsidRPr="00CD1539" w:rsidRDefault="00B34985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1</w:t>
                  </w:r>
                </w:p>
                <w:p w14:paraId="1773DD09" w14:textId="4B59B596" w:rsidR="00B77317" w:rsidRPr="006A441F" w:rsidRDefault="00B34985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0D511DEB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5CEDE964" w14:textId="2690B75E" w:rsidR="00B77317" w:rsidRDefault="00B34985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03A9E3F6" w14:textId="78B656AD" w:rsidR="00B34985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4073456" w:history="1">
                        <w:r w:rsidR="00B34985" w:rsidRPr="004946EF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B34985">
                          <w:rPr>
                            <w:noProof/>
                            <w:webHidden/>
                          </w:rPr>
                          <w:tab/>
                        </w:r>
                        <w:r w:rsidR="00B34985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B34985">
                          <w:rPr>
                            <w:noProof/>
                            <w:webHidden/>
                          </w:rPr>
                          <w:instrText xml:space="preserve"> PAGEREF _Toc194073456 \h </w:instrText>
                        </w:r>
                        <w:r w:rsidR="00B34985">
                          <w:rPr>
                            <w:noProof/>
                            <w:webHidden/>
                          </w:rPr>
                        </w:r>
                        <w:r w:rsidR="00B34985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B34985">
                          <w:rPr>
                            <w:noProof/>
                            <w:webHidden/>
                          </w:rPr>
                          <w:t>1</w:t>
                        </w:r>
                        <w:r w:rsidR="00B34985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79B15B5" w14:textId="015EBBA6" w:rsidR="00B34985" w:rsidRDefault="00B3498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457" w:history="1">
                        <w:r w:rsidRPr="004946EF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_Toc194073457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39C8338" w14:textId="3E8CD5D0" w:rsidR="00B34985" w:rsidRDefault="00B3498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458" w:history="1">
                        <w:r w:rsidRPr="004946EF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_Toc194073458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662B33E" w14:textId="1443CF69" w:rsidR="00B34985" w:rsidRDefault="00B3498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459" w:history="1">
                        <w:r w:rsidRPr="004946EF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_Toc194073459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3831855" w14:textId="364648FA" w:rsidR="00B34985" w:rsidRDefault="00B3498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460" w:history="1">
                        <w:r w:rsidRPr="004946EF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_Toc194073460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749414E" w14:textId="03762014" w:rsidR="00B34985" w:rsidRDefault="00B3498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461" w:history="1">
                        <w:r w:rsidRPr="004946EF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_Toc194073461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05B31AA" w14:textId="3B859494" w:rsidR="00B34985" w:rsidRDefault="00B3498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462" w:history="1">
                        <w:r w:rsidRPr="004946EF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_Toc194073462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58D28EA" w14:textId="5B8B402D" w:rsidR="00B34985" w:rsidRDefault="00B3498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463" w:history="1">
                        <w:r w:rsidRPr="004946EF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_Toc194073463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36770E6" w14:textId="70B53390" w:rsidR="00B34985" w:rsidRDefault="00B3498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464" w:history="1">
                        <w:r w:rsidRPr="004946EF">
                          <w:rPr>
                            <w:rStyle w:val="Hyperlink"/>
                            <w:noProof/>
                          </w:rPr>
                          <w:t>Contact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_Toc194073464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26303DE" w14:textId="610D1387" w:rsidR="00B34985" w:rsidRDefault="00B3498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465" w:history="1">
                        <w:r w:rsidRPr="004946EF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_Toc194073465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B982D18" w14:textId="71F9FDDF" w:rsidR="00B34985" w:rsidRDefault="00B3498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466" w:history="1">
                        <w:r w:rsidRPr="004946EF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_Toc194073466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806DC91" w14:textId="4EEB969E" w:rsidR="00B34985" w:rsidRDefault="00B3498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467" w:history="1">
                        <w:r w:rsidRPr="004946EF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_Toc194073467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A488144" w14:textId="296A042F" w:rsidR="00B34985" w:rsidRDefault="00B3498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468" w:history="1">
                        <w:r w:rsidRPr="004946EF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_Toc194073468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A93D855" w14:textId="5ABE0892" w:rsidR="00B34985" w:rsidRDefault="00B3498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469" w:history="1">
                        <w:r w:rsidRPr="004946EF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_Toc194073469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7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54DF0B6C" w14:textId="431D216B" w:rsidR="00B34985" w:rsidRDefault="00B34985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4"/>
                          <w14:ligatures w14:val="standardContextual"/>
                        </w:rPr>
                      </w:pPr>
                      <w:hyperlink w:anchor="_Toc194073470" w:history="1">
                        <w:r w:rsidRPr="004946EF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_Toc194073470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9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E1F9984" w14:textId="0BC60036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7BF5865A" w14:textId="77777777" w:rsidR="00F448BC" w:rsidRDefault="00F448BC" w:rsidP="00A5373F"/>
        </w:tc>
      </w:tr>
      <w:tr w:rsidR="00F448BC" w14:paraId="15206EFF" w14:textId="77777777" w:rsidTr="00BE081A">
        <w:trPr>
          <w:cantSplit/>
          <w:trHeight w:val="3924"/>
        </w:trPr>
        <w:tc>
          <w:tcPr>
            <w:tcW w:w="6285" w:type="dxa"/>
          </w:tcPr>
          <w:p w14:paraId="71EAE252" w14:textId="1A9DA42E" w:rsidR="00C27B5D" w:rsidRDefault="00B34985" w:rsidP="00C27B5D">
            <w:pPr>
              <w:pStyle w:val="Heading1"/>
            </w:pPr>
            <w:bookmarkStart w:id="0" w:name="_Toc194073456"/>
            <w:r>
              <w:t>Description</w:t>
            </w:r>
            <w:bookmarkEnd w:id="0"/>
          </w:p>
          <w:p w14:paraId="5AF948CB" w14:textId="004B0034" w:rsidR="00F448BC" w:rsidRPr="00E65D6E" w:rsidRDefault="00B34985" w:rsidP="00FF408C">
            <w:r>
              <w:t>No Data</w:t>
            </w:r>
          </w:p>
        </w:tc>
        <w:tc>
          <w:tcPr>
            <w:tcW w:w="4713" w:type="dxa"/>
            <w:vMerge/>
          </w:tcPr>
          <w:p w14:paraId="286A67E4" w14:textId="77777777" w:rsidR="00F448BC" w:rsidRPr="00A33AA4" w:rsidRDefault="00F448BC" w:rsidP="00840CC7">
            <w:pPr>
              <w:pStyle w:val="TOC3"/>
            </w:pPr>
          </w:p>
        </w:tc>
      </w:tr>
    </w:tbl>
    <w:p w14:paraId="184EE5F6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18F0026B" w14:textId="77777777" w:rsidTr="00DD03CF">
        <w:tc>
          <w:tcPr>
            <w:tcW w:w="11016" w:type="dxa"/>
          </w:tcPr>
          <w:p w14:paraId="25D8C01F" w14:textId="17F27901" w:rsidR="00343025" w:rsidRDefault="00B34985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94073457"/>
            <w:r>
              <w:lastRenderedPageBreak/>
              <w:t>Assumptions</w:t>
            </w:r>
            <w:bookmarkEnd w:id="4"/>
          </w:p>
          <w:p w14:paraId="025F3139" w14:textId="7F0D28DA" w:rsidR="00A96F2C" w:rsidRDefault="00A96F2C" w:rsidP="00A96F2C"/>
        </w:tc>
      </w:tr>
    </w:tbl>
    <w:p w14:paraId="4A998AE1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3A421414" w14:textId="77777777" w:rsidTr="00ED5A01">
        <w:tc>
          <w:tcPr>
            <w:tcW w:w="11016" w:type="dxa"/>
          </w:tcPr>
          <w:p w14:paraId="7F71B991" w14:textId="122B1F38" w:rsidR="00FF408C" w:rsidRDefault="00B34985" w:rsidP="00FF408C">
            <w:pPr>
              <w:pStyle w:val="Heading1"/>
            </w:pPr>
            <w:bookmarkStart w:id="5" w:name="_Toc194073458"/>
            <w:r>
              <w:t>Model Information</w:t>
            </w:r>
            <w:bookmarkEnd w:id="5"/>
          </w:p>
          <w:p w14:paraId="48E8FC17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3F778CCB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228C2D75" w14:textId="77777777" w:rsidTr="00077EA0">
                    <w:tc>
                      <w:tcPr>
                        <w:tcW w:w="8640" w:type="dxa"/>
                      </w:tcPr>
                      <w:p w14:paraId="2D1BE77B" w14:textId="1F6973C8" w:rsidR="00077EA0" w:rsidRDefault="00B34985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2B8B7BFA" wp14:editId="2C677DCB">
                              <wp:extent cx="5349240" cy="2774950"/>
                              <wp:effectExtent l="0" t="0" r="3810" b="6350"/>
                              <wp:docPr id="2109840776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109840776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774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76B897D3" w14:textId="5986C8F3" w:rsidR="00C16188" w:rsidRDefault="00B34985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ARM_02</w:t>
                  </w:r>
                </w:p>
                <w:p w14:paraId="22A56DF1" w14:textId="05464431" w:rsidR="00C16188" w:rsidRDefault="00B34985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71B6E4A3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8612435" w14:textId="29BA4B7A" w:rsidR="00C16188" w:rsidRPr="0044448A" w:rsidRDefault="00B34985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1763350B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06E23D3" w14:textId="54D0420D" w:rsidR="00C16188" w:rsidRDefault="00B34985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C610AA0" w14:textId="382AD26F" w:rsidR="00C16188" w:rsidRDefault="00B3498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1E18612" w14:textId="381F5ED9" w:rsidR="00C16188" w:rsidRDefault="00B3498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3E15AC0" w14:textId="0EEAAB33" w:rsidR="00C16188" w:rsidRDefault="00B3498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3061B538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F6B0CD" w14:textId="48FB51E3" w:rsidR="00C16188" w:rsidRDefault="00B34985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Fillet1</w:t>
                  </w:r>
                </w:p>
                <w:p w14:paraId="39E97F17" w14:textId="083DEA91" w:rsidR="004B3022" w:rsidRPr="0044448A" w:rsidRDefault="00B34985" w:rsidP="0044448A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A5C5EB2" wp14:editId="3F1BE686">
                        <wp:extent cx="1562735" cy="810895"/>
                        <wp:effectExtent l="0" t="0" r="0" b="8255"/>
                        <wp:docPr id="148111001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8111001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2735" cy="8108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4DBD6E4B" w14:textId="3A409DD5" w:rsidR="00C16188" w:rsidRPr="0044448A" w:rsidRDefault="00B3498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360D388" w14:textId="77777777" w:rsidR="00B34985" w:rsidRDefault="00B3498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Mass:0.000666493 kg</w:t>
                  </w:r>
                </w:p>
                <w:p w14:paraId="6C769B9C" w14:textId="77777777" w:rsidR="00B34985" w:rsidRDefault="00B3498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Volume:4.16585e-06 m^3</w:t>
                  </w:r>
                </w:p>
                <w:p w14:paraId="3BE099F3" w14:textId="77777777" w:rsidR="00B34985" w:rsidRDefault="00B3498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Density:159.99 kg/m^3</w:t>
                  </w:r>
                </w:p>
                <w:p w14:paraId="444B68E0" w14:textId="77777777" w:rsidR="00B34985" w:rsidRDefault="00B3498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Weight:0.00653164 N</w:t>
                  </w:r>
                </w:p>
                <w:p w14:paraId="773D2463" w14:textId="327EC4A9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78F674" w14:textId="77777777" w:rsidR="00B34985" w:rsidRDefault="00B3498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D:\Mustafa\Solid work\Robot V2\Arm\ARM_02.SLDPRT</w:t>
                  </w:r>
                </w:p>
                <w:p w14:paraId="7FA9CE71" w14:textId="3F93A452" w:rsidR="00C16188" w:rsidRPr="0044448A" w:rsidRDefault="00B34985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Mar 23 17:19:42 2025</w:t>
                  </w:r>
                </w:p>
              </w:tc>
            </w:tr>
          </w:tbl>
          <w:p w14:paraId="24C1CF7F" w14:textId="595F917C" w:rsidR="00FF408C" w:rsidRDefault="00FF408C" w:rsidP="00A96F2C"/>
        </w:tc>
      </w:tr>
    </w:tbl>
    <w:p w14:paraId="14090E0C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5E294F" w14:paraId="303E1B81" w14:textId="77777777" w:rsidTr="005E294F">
        <w:tc>
          <w:tcPr>
            <w:tcW w:w="11016" w:type="dxa"/>
          </w:tcPr>
          <w:p w14:paraId="3A6CA07A" w14:textId="08D5A736" w:rsidR="00B35001" w:rsidRPr="00B35001" w:rsidRDefault="00B34985" w:rsidP="00B35001">
            <w:pPr>
              <w:pStyle w:val="Heading1"/>
            </w:pPr>
            <w:bookmarkStart w:id="6" w:name="_Toc194073459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63"/>
              <w:gridCol w:w="5275"/>
            </w:tblGrid>
            <w:tr w:rsidR="00B35001" w14:paraId="2B11D5A6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55320C" w14:textId="4B1C1BCA" w:rsidR="00B35001" w:rsidRDefault="00B34985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6DEC60" w14:textId="3EEF4BA8" w:rsidR="00B35001" w:rsidRDefault="00B3498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1</w:t>
                  </w:r>
                </w:p>
              </w:tc>
            </w:tr>
            <w:tr w:rsidR="00B34985" w14:paraId="56DEA3D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3D796B" w14:textId="36406F15" w:rsidR="00B34985" w:rsidRDefault="00B34985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67F2E9" w14:textId="60F25BC2" w:rsidR="00B34985" w:rsidRDefault="00B3498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B34985" w14:paraId="295AD68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357116" w14:textId="1CE3A91F" w:rsidR="00B34985" w:rsidRDefault="00B34985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403C6C" w14:textId="64DBBBB6" w:rsidR="00B34985" w:rsidRDefault="00B3498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B34985" w14:paraId="6CCE5A8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6E22D1" w14:textId="4372DB9B" w:rsidR="00B34985" w:rsidRDefault="00B34985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3A8A08" w14:textId="285FB3EF" w:rsidR="00B34985" w:rsidRDefault="00B3498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B34985" w14:paraId="4B4ADC1E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A9948D5" w14:textId="11EB49C3" w:rsidR="00B34985" w:rsidRDefault="00B34985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58C1D3F" w14:textId="0A796FAC" w:rsidR="00B34985" w:rsidRDefault="00B3498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B34985" w14:paraId="0A8C02F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47D5CC" w14:textId="3859B5F6" w:rsidR="00B34985" w:rsidRDefault="00B34985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E1C694" w14:textId="64A6731C" w:rsidR="00B34985" w:rsidRDefault="00B3498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B34985" w14:paraId="399C646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C0AEDA" w14:textId="3FC5CAEB" w:rsidR="00B34985" w:rsidRDefault="00B34985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D008FE1" w14:textId="220675FC" w:rsidR="00B34985" w:rsidRDefault="00B3498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34985" w14:paraId="71F8C551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D94350" w14:textId="6FB6A5A1" w:rsidR="00B34985" w:rsidRDefault="00B34985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6F7F82F" w14:textId="4CFD1416" w:rsidR="00B34985" w:rsidRDefault="00B3498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B34985" w14:paraId="075A863F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A44C70" w14:textId="36DCDA61" w:rsidR="00B34985" w:rsidRDefault="00B34985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153336" w14:textId="51B29D9E" w:rsidR="00B34985" w:rsidRDefault="00B3498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34985" w14:paraId="4A4C73D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997C1B" w14:textId="720568CE" w:rsidR="00B34985" w:rsidRDefault="00B34985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3AF818" w14:textId="54929548" w:rsidR="00B34985" w:rsidRDefault="00B3498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34985" w14:paraId="752DAF2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AEE286" w14:textId="74A6196D" w:rsidR="00B34985" w:rsidRDefault="00B34985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734F1D0" w14:textId="232A60E9" w:rsidR="00B34985" w:rsidRDefault="00B3498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34985" w14:paraId="684BB88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75588BC" w14:textId="3BF234DC" w:rsidR="00B34985" w:rsidRDefault="00B34985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6B3E8E" w14:textId="55E2A966" w:rsidR="00B34985" w:rsidRDefault="00B3498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B34985" w14:paraId="415D2EE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246EF3" w14:textId="2EDDA891" w:rsidR="00B34985" w:rsidRDefault="00B34985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1C15817" w14:textId="08988930" w:rsidR="00B34985" w:rsidRDefault="00B3498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B34985" w14:paraId="54441D1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5295DE" w14:textId="541CBD11" w:rsidR="00B34985" w:rsidRDefault="00B34985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4C256A" w14:textId="6D8E1A7A" w:rsidR="00B34985" w:rsidRDefault="00B3498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B34985" w14:paraId="0C52627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9975A5" w14:textId="4F97089A" w:rsidR="00B34985" w:rsidRDefault="00B34985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432E41" w14:textId="7031D256" w:rsidR="00B34985" w:rsidRDefault="00B3498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34985" w14:paraId="29BC767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F200732" w14:textId="3E1991A4" w:rsidR="00B34985" w:rsidRDefault="00B34985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C103D3" w14:textId="75F51552" w:rsidR="00B34985" w:rsidRDefault="00B34985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B34985" w14:paraId="7BD4D8D4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8BC9A6" w14:textId="2F8F30EE" w:rsidR="00B34985" w:rsidRDefault="00B34985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FC38BBF" w14:textId="2354F44D" w:rsidR="00B34985" w:rsidRDefault="00B34985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(D:\Mustafa\Solid work\Robot V2\Arm)</w:t>
                  </w:r>
                </w:p>
              </w:tc>
            </w:tr>
          </w:tbl>
          <w:p w14:paraId="4E15AA96" w14:textId="72CBFAB8" w:rsidR="005E294F" w:rsidRDefault="005E294F" w:rsidP="00A96F2C"/>
        </w:tc>
      </w:tr>
      <w:bookmarkEnd w:id="1"/>
      <w:bookmarkEnd w:id="2"/>
      <w:bookmarkEnd w:id="3"/>
    </w:tbl>
    <w:p w14:paraId="59B1E3A0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0"/>
      </w:tblGrid>
      <w:tr w:rsidR="00F33129" w14:paraId="1F893788" w14:textId="77777777" w:rsidTr="00E80CD9">
        <w:tc>
          <w:tcPr>
            <w:tcW w:w="11016" w:type="dxa"/>
          </w:tcPr>
          <w:p w14:paraId="18766112" w14:textId="3DB65659" w:rsidR="00F33129" w:rsidRPr="00B35001" w:rsidRDefault="00B34985" w:rsidP="000A7C6B">
            <w:pPr>
              <w:pStyle w:val="Heading1"/>
            </w:pPr>
            <w:bookmarkStart w:id="7" w:name="_Toc194073460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292"/>
              <w:gridCol w:w="5246"/>
            </w:tblGrid>
            <w:tr w:rsidR="00F33129" w14:paraId="6593163D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076B141" w14:textId="136F7360" w:rsidR="00F33129" w:rsidRDefault="00B34985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47AC98E" w14:textId="4F5E85B9" w:rsidR="00F33129" w:rsidRDefault="00B3498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B34985" w14:paraId="354BDEC8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093D94B" w14:textId="3AAE7187" w:rsidR="00B34985" w:rsidRDefault="00B34985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303D695" w14:textId="51461DD6" w:rsidR="00B34985" w:rsidRDefault="00B34985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B34985" w14:paraId="40352E4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A318A12" w14:textId="533D6EF9" w:rsidR="00B34985" w:rsidRDefault="00B34985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8A7848" w14:textId="76D73918" w:rsidR="00B34985" w:rsidRDefault="00B3498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B34985" w14:paraId="3D697D9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BEED013" w14:textId="13043A2A" w:rsidR="00B34985" w:rsidRDefault="00B34985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3B121C7" w14:textId="24382019" w:rsidR="00B34985" w:rsidRDefault="00B34985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B34985" w14:paraId="273916E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768A8D8" w14:textId="542F4A45" w:rsidR="00B34985" w:rsidRDefault="00B34985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52212D4" w14:textId="35410A11" w:rsidR="00B34985" w:rsidRDefault="00B3498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2B9C2020" w14:textId="2742E235" w:rsidR="00F33129" w:rsidRDefault="00F33129" w:rsidP="000A7C6B"/>
        </w:tc>
      </w:tr>
    </w:tbl>
    <w:p w14:paraId="6E240FF4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5BA4042B" w14:textId="77777777" w:rsidTr="005273D5">
        <w:trPr>
          <w:trHeight w:val="4158"/>
        </w:trPr>
        <w:tc>
          <w:tcPr>
            <w:tcW w:w="11136" w:type="dxa"/>
          </w:tcPr>
          <w:p w14:paraId="788502A4" w14:textId="570FBE91" w:rsidR="00E80CD9" w:rsidRPr="00AC3438" w:rsidRDefault="00B34985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94073461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37FD9E3B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1C34949" w14:textId="567B3DEA" w:rsidR="00E80CD9" w:rsidRPr="003E6C57" w:rsidRDefault="00B34985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BDF4B29" w14:textId="019295AD" w:rsidR="00E80CD9" w:rsidRPr="003E6C57" w:rsidRDefault="00B34985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20535557" w14:textId="5269A54A" w:rsidR="00E80CD9" w:rsidRPr="003E6C57" w:rsidRDefault="00B34985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3325F9F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17AC1D0B" w14:textId="3C502B2C" w:rsidR="00E80CD9" w:rsidRPr="00577134" w:rsidRDefault="00B34985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6A9510BF" wp14:editId="31CDCC1B">
                        <wp:extent cx="1904365" cy="988060"/>
                        <wp:effectExtent l="0" t="0" r="635" b="2540"/>
                        <wp:docPr id="962042572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2042572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88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335E7F9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0E30025" w14:textId="18975CB3" w:rsidR="00E80CD9" w:rsidRPr="00BE6656" w:rsidRDefault="00B34985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F895A6A" w14:textId="09FA7B54" w:rsidR="00E80CD9" w:rsidRPr="00BE6656" w:rsidRDefault="00B3498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Balsa</w:t>
                        </w:r>
                      </w:p>
                    </w:tc>
                  </w:tr>
                  <w:tr w:rsidR="00B34985" w:rsidRPr="00577134" w14:paraId="2AD6DCB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18345D1" w14:textId="0FDD35AA" w:rsidR="00B34985" w:rsidRDefault="00B3498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41A2A54" w14:textId="3460798C" w:rsidR="00B34985" w:rsidRDefault="00B3498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B34985" w:rsidRPr="00577134" w14:paraId="08AF896E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FA59164" w14:textId="5137E36D" w:rsidR="00B34985" w:rsidRDefault="00B3498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DC77A67" w14:textId="681CBBB7" w:rsidR="00B34985" w:rsidRDefault="00B3498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B34985" w:rsidRPr="00577134" w14:paraId="2BAE841F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7BCF55F" w14:textId="610F750C" w:rsidR="00B34985" w:rsidRDefault="00B3498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Yield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71E2CEF" w14:textId="290A3AC2" w:rsidR="00B34985" w:rsidRDefault="00B3498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2e+07 N/m^2</w:t>
                        </w:r>
                      </w:p>
                    </w:tc>
                  </w:tr>
                  <w:tr w:rsidR="00B34985" w:rsidRPr="00577134" w14:paraId="3877E9CD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1D69C85" w14:textId="6B513489" w:rsidR="00B34985" w:rsidRDefault="00B3498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413F67A5" w14:textId="25596E85" w:rsidR="00B34985" w:rsidRDefault="00B3498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3e+09 N/m^2</w:t>
                        </w:r>
                      </w:p>
                    </w:tc>
                  </w:tr>
                  <w:tr w:rsidR="00B34985" w:rsidRPr="00577134" w14:paraId="5CE380D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5EAF03F" w14:textId="1ED36B77" w:rsidR="00B34985" w:rsidRDefault="00B3498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10F8EBB" w14:textId="2FCE6B27" w:rsidR="00B34985" w:rsidRDefault="00B3498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0.29  </w:t>
                        </w:r>
                      </w:p>
                    </w:tc>
                  </w:tr>
                  <w:tr w:rsidR="00B34985" w:rsidRPr="00577134" w14:paraId="2806A903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4201377" w14:textId="228E93CF" w:rsidR="00B34985" w:rsidRDefault="00B3498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D977F98" w14:textId="52C93D1F" w:rsidR="00B34985" w:rsidRDefault="00B3498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159.99 kg/m^3</w:t>
                        </w:r>
                      </w:p>
                    </w:tc>
                  </w:tr>
                  <w:tr w:rsidR="00B34985" w:rsidRPr="00577134" w14:paraId="4E640A65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C9821AA" w14:textId="6EEFACD7" w:rsidR="00B34985" w:rsidRDefault="00B34985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35065F3" w14:textId="7BC6A060" w:rsidR="00B34985" w:rsidRDefault="00B34985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3e+08 N/m^2</w:t>
                        </w:r>
                      </w:p>
                    </w:tc>
                  </w:tr>
                </w:tbl>
                <w:p w14:paraId="4B514042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071B089C" w14:textId="34C04AEE" w:rsidR="00E80CD9" w:rsidRPr="00577134" w:rsidRDefault="00B3498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1(Fillet1)(ARM_02)</w:t>
                  </w:r>
                </w:p>
              </w:tc>
            </w:tr>
            <w:tr w:rsidR="00E80CD9" w:rsidRPr="000841BF" w14:paraId="4267D13F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57B47E8D" w14:textId="4D188899" w:rsidR="00E80CD9" w:rsidRPr="000841BF" w:rsidRDefault="00B34985" w:rsidP="00B34985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6859E49B" w14:textId="243978F7" w:rsidR="00E80CD9" w:rsidRDefault="00E80CD9" w:rsidP="000A7C6B"/>
        </w:tc>
      </w:tr>
      <w:bookmarkEnd w:id="8"/>
      <w:bookmarkEnd w:id="9"/>
      <w:bookmarkEnd w:id="10"/>
    </w:tbl>
    <w:p w14:paraId="3E40DB1C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7556C30D" w14:textId="77777777" w:rsidTr="00452CBC">
        <w:tc>
          <w:tcPr>
            <w:tcW w:w="11016" w:type="dxa"/>
          </w:tcPr>
          <w:p w14:paraId="592293D1" w14:textId="471072E1" w:rsidR="005273D5" w:rsidRPr="00AF1A58" w:rsidRDefault="00B34985" w:rsidP="000A7C6B">
            <w:pPr>
              <w:pStyle w:val="Heading1"/>
              <w:rPr>
                <w:b w:val="0"/>
                <w:bCs w:val="0"/>
              </w:rPr>
            </w:pPr>
            <w:bookmarkStart w:id="12" w:name="_Toc194073462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B34985" w14:paraId="44EC93C4" w14:textId="77777777" w:rsidTr="000958F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1E8DA02E" w14:textId="721FCBC2" w:rsidR="00B34985" w:rsidRPr="004E282D" w:rsidRDefault="00B34985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3A46C3BA" w14:textId="3DBD96E4" w:rsidR="00B34985" w:rsidRPr="004E282D" w:rsidRDefault="00B3498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F824DB8" w14:textId="513ACDFE" w:rsidR="00B34985" w:rsidRPr="004E282D" w:rsidRDefault="00B3498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B34985" w14:paraId="322D10DE" w14:textId="77777777" w:rsidTr="003D350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42ED8CDC" w14:textId="2DBF0D7F" w:rsidR="00B34985" w:rsidRPr="00AD5FBA" w:rsidRDefault="00B34985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2E41B8C7" w14:textId="1D82F852" w:rsidR="00B34985" w:rsidRPr="006208CB" w:rsidRDefault="00B3498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447D2EBE" wp14:editId="111D72E7">
                        <wp:extent cx="1772285" cy="919480"/>
                        <wp:effectExtent l="0" t="0" r="0" b="0"/>
                        <wp:docPr id="310835766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0835766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19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B34985" w14:paraId="330A2740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2F825A35" w14:textId="00CF713A" w:rsidR="00B34985" w:rsidRPr="00BE6656" w:rsidRDefault="00B34985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36CB5F0C" w14:textId="31377046" w:rsidR="00B34985" w:rsidRPr="00154A1A" w:rsidRDefault="00B3498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edge(s)</w:t>
                        </w:r>
                      </w:p>
                    </w:tc>
                  </w:tr>
                  <w:tr w:rsidR="00B34985" w14:paraId="128F5463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0D03BC00" w14:textId="1FA51755" w:rsidR="00B34985" w:rsidRDefault="00B34985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3501700" w14:textId="1B7CE8A7" w:rsidR="00B34985" w:rsidRDefault="00B3498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2E6D4CEE" w14:textId="77777777" w:rsidR="00B34985" w:rsidRPr="004C6DEB" w:rsidRDefault="00B34985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3F154A" w14:paraId="38F5ACA6" w14:textId="77777777" w:rsidTr="00452CBC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909" w:type="dxa"/>
                  <w:gridSpan w:val="3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D6E3BC" w:themeFill="accent3" w:themeFillTint="66"/>
                  <w:vAlign w:val="center"/>
                </w:tcPr>
                <w:p w14:paraId="05ECD64A" w14:textId="7A632192" w:rsidR="003F154A" w:rsidRPr="003F154A" w:rsidRDefault="00B34985" w:rsidP="003F154A">
                  <w:pPr>
                    <w:rPr>
                      <w:rStyle w:val="Strong"/>
                      <w:bCs/>
                    </w:rPr>
                  </w:pPr>
                  <w:r>
                    <w:rPr>
                      <w:rStyle w:val="Strong"/>
                      <w:b/>
                    </w:rPr>
                    <w:t>Resultant Forces</w:t>
                  </w:r>
                </w:p>
                <w:tbl>
                  <w:tblPr>
                    <w:tblStyle w:val="TableGrid"/>
                    <w:tblW w:w="10669" w:type="dxa"/>
                    <w:tblLayout w:type="fixed"/>
                    <w:tblLook w:val="06A0" w:firstRow="1" w:lastRow="0" w:firstColumn="1" w:lastColumn="0" w:noHBand="1" w:noVBand="1"/>
                  </w:tblPr>
                  <w:tblGrid>
                    <w:gridCol w:w="2659"/>
                    <w:gridCol w:w="1980"/>
                    <w:gridCol w:w="1980"/>
                    <w:gridCol w:w="1980"/>
                    <w:gridCol w:w="2070"/>
                  </w:tblGrid>
                  <w:tr w:rsidR="003F154A" w14:paraId="797E708F" w14:textId="77777777" w:rsidTr="00452CBC">
                    <w:trPr>
                      <w:trHeight w:val="250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69E58CDA" w14:textId="0790E259" w:rsidR="003F154A" w:rsidRDefault="00B3498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Components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26597B56" w14:textId="557BBA6A" w:rsidR="003F154A" w:rsidRDefault="00B3498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X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51DD5A8C" w14:textId="774242F9" w:rsidR="003F154A" w:rsidRDefault="00B3498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Y</w:t>
                        </w:r>
                      </w:p>
                    </w:tc>
                    <w:tc>
                      <w:tcPr>
                        <w:tcW w:w="1980" w:type="dxa"/>
                        <w:shd w:val="clear" w:color="auto" w:fill="D9D9D9" w:themeFill="background1" w:themeFillShade="D9"/>
                        <w:vAlign w:val="center"/>
                      </w:tcPr>
                      <w:p w14:paraId="33E79190" w14:textId="3D63C5DE" w:rsidR="003F154A" w:rsidRDefault="00B3498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Z</w:t>
                        </w:r>
                      </w:p>
                    </w:tc>
                    <w:tc>
                      <w:tcPr>
                        <w:tcW w:w="2070" w:type="dxa"/>
                        <w:shd w:val="clear" w:color="auto" w:fill="D9D9D9" w:themeFill="background1" w:themeFillShade="D9"/>
                        <w:vAlign w:val="center"/>
                      </w:tcPr>
                      <w:p w14:paraId="55C81FF2" w14:textId="29044CA1" w:rsidR="003F154A" w:rsidRDefault="00B3498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Resultant</w:t>
                        </w:r>
                      </w:p>
                    </w:tc>
                  </w:tr>
                  <w:tr w:rsidR="003F154A" w14:paraId="7F3E3F39" w14:textId="77777777" w:rsidTr="00452CBC">
                    <w:trPr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02B12280" w14:textId="05B8ED61" w:rsidR="003F154A" w:rsidRDefault="00B3498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force(N)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6085486A" w14:textId="6F27EC78" w:rsidR="003F154A" w:rsidRPr="00EF37BF" w:rsidRDefault="00B3498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-9.99962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437E206" w14:textId="1B81A278" w:rsidR="003F154A" w:rsidRPr="00EF37BF" w:rsidRDefault="00B3498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-0.000595093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EE6F705" w14:textId="39A92DCC" w:rsidR="003F154A" w:rsidRDefault="00B3498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-0.000578523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1D9F3197" w14:textId="35E98088" w:rsidR="003F154A" w:rsidRPr="00EF37BF" w:rsidRDefault="00B3498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9.99962</w:t>
                        </w:r>
                      </w:p>
                    </w:tc>
                  </w:tr>
                  <w:tr w:rsidR="00935682" w14:paraId="7D1D8E69" w14:textId="77777777" w:rsidTr="00452CBC">
                    <w:trPr>
                      <w:cantSplit/>
                      <w:trHeight w:val="263"/>
                    </w:trPr>
                    <w:tc>
                      <w:tcPr>
                        <w:tcW w:w="2659" w:type="dxa"/>
                        <w:shd w:val="clear" w:color="auto" w:fill="D9D9D9" w:themeFill="background1" w:themeFillShade="D9"/>
                        <w:vAlign w:val="center"/>
                      </w:tcPr>
                      <w:p w14:paraId="120C77F4" w14:textId="227743F5" w:rsidR="00935682" w:rsidRDefault="00B34985" w:rsidP="000A7C6B">
                        <w:pPr>
                          <w:jc w:val="center"/>
                          <w:rPr>
                            <w:rStyle w:val="Strong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sz w:val="20"/>
                            <w:szCs w:val="20"/>
                          </w:rPr>
                          <w:t>Reaction Moment(N.m)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03628411" w14:textId="69A7A01E" w:rsidR="00935682" w:rsidRDefault="00B3498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75712B08" w14:textId="57429C66" w:rsidR="00935682" w:rsidRDefault="00B3498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1980" w:type="dxa"/>
                        <w:shd w:val="clear" w:color="auto" w:fill="FFFFFF" w:themeFill="background1"/>
                        <w:vAlign w:val="center"/>
                      </w:tcPr>
                      <w:p w14:paraId="118CCE37" w14:textId="2A4ECD44" w:rsidR="00935682" w:rsidRDefault="00B3498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  <w:tc>
                      <w:tcPr>
                        <w:tcW w:w="2070" w:type="dxa"/>
                        <w:shd w:val="clear" w:color="auto" w:fill="FFFFFF" w:themeFill="background1"/>
                        <w:vAlign w:val="center"/>
                      </w:tcPr>
                      <w:p w14:paraId="61CFD4A4" w14:textId="59F4B2DA" w:rsidR="00935682" w:rsidRDefault="00B34985" w:rsidP="000A7C6B">
                        <w:pPr>
                          <w:jc w:val="center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0</w:t>
                        </w:r>
                      </w:p>
                    </w:tc>
                  </w:tr>
                </w:tbl>
                <w:p w14:paraId="71ED557E" w14:textId="77777777" w:rsidR="003F154A" w:rsidRDefault="003F154A" w:rsidP="003F154A">
                  <w:pPr>
                    <w:jc w:val="center"/>
                    <w:rPr>
                      <w:rStyle w:val="Strong"/>
                      <w:b/>
                      <w:sz w:val="18"/>
                      <w:szCs w:val="18"/>
                    </w:rPr>
                  </w:pPr>
                  <w:r>
                    <w:rPr>
                      <w:rStyle w:val="Strong"/>
                      <w:b/>
                      <w:sz w:val="18"/>
                      <w:szCs w:val="18"/>
                    </w:rPr>
                    <w:t xml:space="preserve"> </w:t>
                  </w:r>
                </w:p>
              </w:tc>
            </w:tr>
          </w:tbl>
          <w:p w14:paraId="43ED291B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B34985" w14:paraId="5EA8114C" w14:textId="77777777" w:rsidTr="0082207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7C4ED19D" w14:textId="2CCA4349" w:rsidR="00B34985" w:rsidRPr="004E282D" w:rsidRDefault="00B34985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76CC67F2" w14:textId="723AC38B" w:rsidR="00B34985" w:rsidRPr="004E282D" w:rsidRDefault="00B3498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5396E3A5" w14:textId="0B7C7E59" w:rsidR="00B34985" w:rsidRPr="004E282D" w:rsidRDefault="00B34985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B34985" w14:paraId="1F46468D" w14:textId="77777777" w:rsidTr="003B5D2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70AC8113" w14:textId="3EC50081" w:rsidR="00B34985" w:rsidRPr="00F42DD1" w:rsidRDefault="00B34985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24E0A865" w14:textId="6EBE061E" w:rsidR="00B34985" w:rsidRPr="006208CB" w:rsidRDefault="00B3498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0AFD9F05" wp14:editId="4F97E448">
                        <wp:extent cx="1907540" cy="989330"/>
                        <wp:effectExtent l="0" t="0" r="0" b="1270"/>
                        <wp:docPr id="1724331374" name="Picture 6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4331374" name=""/>
                                <pic:cNvPicPr/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89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B34985" w14:paraId="0592FF09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6D5F4DDE" w14:textId="552F9F8B" w:rsidR="00B34985" w:rsidRPr="00BE6656" w:rsidRDefault="00B34985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7C3B2F50" w14:textId="1F08796E" w:rsidR="00B34985" w:rsidRPr="00B77EA3" w:rsidRDefault="00B3498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B34985" w14:paraId="35004385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FF6782D" w14:textId="662B0A53" w:rsidR="00B34985" w:rsidRDefault="00B34985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Reference: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0D6D4BC4" w14:textId="1C37F728" w:rsidR="00B34985" w:rsidRDefault="00B3498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Edge&lt; 1 &gt;</w:t>
                        </w:r>
                      </w:p>
                    </w:tc>
                  </w:tr>
                  <w:tr w:rsidR="00B34985" w14:paraId="169BC816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6967F5C5" w14:textId="7157B4F4" w:rsidR="00B34985" w:rsidRDefault="00B34985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44C851F" w14:textId="4CC5E0FD" w:rsidR="00B34985" w:rsidRDefault="00B3498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force</w:t>
                        </w:r>
                      </w:p>
                    </w:tc>
                  </w:tr>
                  <w:tr w:rsidR="00B34985" w14:paraId="2EA4B8F8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5DE991DE" w14:textId="0058DA70" w:rsidR="00B34985" w:rsidRDefault="00B34985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48DCAAA" w14:textId="6BC0B415" w:rsidR="00B34985" w:rsidRDefault="00B34985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---, ---, -10 N</w:t>
                        </w:r>
                      </w:p>
                    </w:tc>
                  </w:tr>
                </w:tbl>
                <w:p w14:paraId="6443FCCE" w14:textId="77777777" w:rsidR="00B34985" w:rsidRDefault="00B34985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1BBB23BD" w14:textId="0456F97C" w:rsidR="005273D5" w:rsidRDefault="005273D5" w:rsidP="000A7C6B">
            <w:pPr>
              <w:rPr>
                <w:rStyle w:val="Strong"/>
              </w:rPr>
            </w:pPr>
          </w:p>
        </w:tc>
      </w:tr>
    </w:tbl>
    <w:p w14:paraId="1C85CF2C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3680E198" w14:textId="77777777" w:rsidTr="005B3D16">
        <w:tc>
          <w:tcPr>
            <w:tcW w:w="11016" w:type="dxa"/>
          </w:tcPr>
          <w:p w14:paraId="546991CA" w14:textId="346C3ACC" w:rsidR="00132707" w:rsidRDefault="00132707" w:rsidP="000A7C6B">
            <w:pPr>
              <w:pStyle w:val="Heading1"/>
            </w:pPr>
            <w:r>
              <w:lastRenderedPageBreak/>
              <w:br w:type="page"/>
            </w:r>
            <w:bookmarkStart w:id="13" w:name="_Toc194073463"/>
            <w:r w:rsidR="00B34985">
              <w:t>Connector Definitions</w:t>
            </w:r>
            <w:bookmarkEnd w:id="13"/>
          </w:p>
          <w:p w14:paraId="3626142B" w14:textId="3718648C" w:rsidR="00132707" w:rsidRDefault="00B34985" w:rsidP="000A7C6B">
            <w:r>
              <w:t>No Data</w:t>
            </w:r>
          </w:p>
          <w:p w14:paraId="6DE09959" w14:textId="17ADB00A" w:rsidR="00EF37BF" w:rsidRPr="009C0A33" w:rsidRDefault="00EF37BF" w:rsidP="000A7C6B"/>
          <w:p w14:paraId="31E91C3C" w14:textId="77777777" w:rsidR="000F2729" w:rsidRDefault="000F2729" w:rsidP="000A7C6B"/>
          <w:p w14:paraId="56ED00DD" w14:textId="7D4726A0" w:rsidR="00E12C21" w:rsidRDefault="00E12C21" w:rsidP="000A7C6B"/>
          <w:p w14:paraId="43A54625" w14:textId="6148549B" w:rsidR="00132707" w:rsidRDefault="00132707" w:rsidP="000A7C6B"/>
        </w:tc>
      </w:tr>
    </w:tbl>
    <w:p w14:paraId="095B4A21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2EE4A24F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E379986" w14:textId="4A4669B0" w:rsidR="00104BD8" w:rsidRDefault="00B34985" w:rsidP="000A7C6B">
            <w:pPr>
              <w:pStyle w:val="Heading1"/>
            </w:pPr>
            <w:bookmarkStart w:id="14" w:name="_Toc194073464"/>
            <w:r>
              <w:t>Contact Information</w:t>
            </w:r>
            <w:bookmarkEnd w:id="14"/>
          </w:p>
          <w:p w14:paraId="060972BD" w14:textId="6C8E8268" w:rsidR="00104BD8" w:rsidRDefault="00B34985" w:rsidP="000A7C6B">
            <w:r>
              <w:t>No Data</w:t>
            </w:r>
          </w:p>
          <w:p w14:paraId="36E9F70A" w14:textId="2B0D71EB" w:rsidR="00104BD8" w:rsidRDefault="00104BD8" w:rsidP="000A7C6B">
            <w:pPr>
              <w:rPr>
                <w:rStyle w:val="A3"/>
              </w:rPr>
            </w:pPr>
          </w:p>
          <w:p w14:paraId="48B6FBBF" w14:textId="77777777" w:rsidR="00104BD8" w:rsidRDefault="00104BD8" w:rsidP="000A7C6B"/>
        </w:tc>
      </w:tr>
    </w:tbl>
    <w:p w14:paraId="143374F6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232EC08F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51AC70E" w14:textId="26C9B244" w:rsidR="00A61A59" w:rsidRDefault="00B34985" w:rsidP="000A7C6B">
            <w:pPr>
              <w:pStyle w:val="Heading1"/>
            </w:pPr>
            <w:bookmarkStart w:id="15" w:name="_Toc194073465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6C73A517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F5314B7" w14:textId="05A6CDFF" w:rsidR="00A9531D" w:rsidRDefault="00B34985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4E85E5" w14:textId="12239227" w:rsidR="00A9531D" w:rsidRDefault="00B3498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B34985" w14:paraId="46959D25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271913" w14:textId="74BA67FC" w:rsidR="00B34985" w:rsidRDefault="00B34985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7F9D60D" w14:textId="2E341CB1" w:rsidR="00B34985" w:rsidRDefault="00B3498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B34985" w14:paraId="617FCEE9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AD7844" w14:textId="7F31A379" w:rsidR="00B34985" w:rsidRDefault="00B34985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EB9A00" w14:textId="2E594933" w:rsidR="00B34985" w:rsidRDefault="00B3498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B34985" w14:paraId="36979FA1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6D19FF" w14:textId="71D3B23C" w:rsidR="00B34985" w:rsidRDefault="00B34985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8B06FA" w14:textId="6169A453" w:rsidR="00B34985" w:rsidRDefault="00B3498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1.60971 mm</w:t>
                  </w:r>
                </w:p>
              </w:tc>
            </w:tr>
            <w:tr w:rsidR="00B34985" w14:paraId="053B5D55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6EFD71" w14:textId="51782E90" w:rsidR="00B34985" w:rsidRDefault="00B34985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FDDE05" w14:textId="0A9F3C5B" w:rsidR="00B34985" w:rsidRDefault="00B3498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0.536564 mm</w:t>
                  </w:r>
                </w:p>
              </w:tc>
            </w:tr>
            <w:tr w:rsidR="00B34985" w14:paraId="63C57BE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F599DB" w14:textId="2A2EB205" w:rsidR="00B34985" w:rsidRDefault="00B34985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1C3FB8" w14:textId="5C703BA3" w:rsidR="00B34985" w:rsidRDefault="00B3498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2B9149C9" w14:textId="77777777" w:rsidR="00690657" w:rsidRDefault="00690657" w:rsidP="00690657"/>
          <w:p w14:paraId="7FC8632E" w14:textId="28850ED9" w:rsidR="00A9531D" w:rsidRPr="00690657" w:rsidRDefault="00B34985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6DA5C873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591E0A2" w14:textId="76D6717A" w:rsidR="007107BE" w:rsidRDefault="00B34985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6389B0" w14:textId="06FA1E73" w:rsidR="007107BE" w:rsidRDefault="00B3498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15763</w:t>
                  </w:r>
                </w:p>
              </w:tc>
            </w:tr>
            <w:tr w:rsidR="00B34985" w14:paraId="52E0A98F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3C59B9D" w14:textId="0FD5C2F8" w:rsidR="00B34985" w:rsidRDefault="00B34985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EFDC3A" w14:textId="16A56CC7" w:rsidR="00B34985" w:rsidRDefault="00B3498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9448</w:t>
                  </w:r>
                </w:p>
              </w:tc>
            </w:tr>
            <w:tr w:rsidR="00B34985" w14:paraId="610535B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84AAD6" w14:textId="1FE9A138" w:rsidR="00B34985" w:rsidRDefault="00B34985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9AA051" w14:textId="60DA939E" w:rsidR="00B34985" w:rsidRDefault="00B3498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4.5247</w:t>
                  </w:r>
                </w:p>
              </w:tc>
            </w:tr>
            <w:tr w:rsidR="00B34985" w14:paraId="7F59C4E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B073075" w14:textId="31E42E6F" w:rsidR="00B34985" w:rsidRDefault="00B34985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DDAD63D" w14:textId="19D621AF" w:rsidR="00B34985" w:rsidRDefault="00B3498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99.7</w:t>
                  </w:r>
                </w:p>
              </w:tc>
            </w:tr>
            <w:tr w:rsidR="00B34985" w14:paraId="2029BE79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9619D0" w14:textId="7C7CEC83" w:rsidR="00B34985" w:rsidRDefault="00B34985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6913CE" w14:textId="5F8A6582" w:rsidR="00B34985" w:rsidRDefault="00B3498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B34985" w14:paraId="66B6780A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FB9C13B" w14:textId="0127F6CC" w:rsidR="00B34985" w:rsidRDefault="00B34985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436D5D8" w14:textId="75339772" w:rsidR="00B34985" w:rsidRDefault="00B3498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B34985" w14:paraId="3B727741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0E88C4" w14:textId="3155D7B3" w:rsidR="00B34985" w:rsidRDefault="00B34985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A19F8C" w14:textId="4540B4C2" w:rsidR="00B34985" w:rsidRDefault="00B34985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00:00:02</w:t>
                  </w:r>
                </w:p>
              </w:tc>
            </w:tr>
            <w:tr w:rsidR="00B34985" w14:paraId="26236063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78CAF3C" w14:textId="3635858A" w:rsidR="00B34985" w:rsidRDefault="00B34985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B2B45D8" w14:textId="3E50D53A" w:rsidR="00B34985" w:rsidRDefault="00B34985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MOSTAFA_LABIB</w:t>
                  </w:r>
                </w:p>
              </w:tc>
            </w:tr>
          </w:tbl>
          <w:p w14:paraId="675E2E9A" w14:textId="1DF70AC1" w:rsidR="00A61A59" w:rsidRPr="00F077CB" w:rsidRDefault="00A61A59" w:rsidP="000A7C6B"/>
        </w:tc>
      </w:tr>
    </w:tbl>
    <w:p w14:paraId="539DF608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31EBA403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DF460B4" w14:textId="08379862" w:rsidR="002C53F9" w:rsidRDefault="00B34985" w:rsidP="000A7C6B">
            <w:pPr>
              <w:pStyle w:val="Heading1"/>
            </w:pPr>
            <w:bookmarkStart w:id="16" w:name="_Toc194073466"/>
            <w:r>
              <w:lastRenderedPageBreak/>
              <w:t>Sensor Details</w:t>
            </w:r>
            <w:bookmarkEnd w:id="16"/>
          </w:p>
          <w:p w14:paraId="0958E23B" w14:textId="4C93C2DE" w:rsidR="002C53F9" w:rsidRPr="00F077CB" w:rsidRDefault="00B34985" w:rsidP="00B34985">
            <w:r>
              <w:t>No Data</w:t>
            </w:r>
          </w:p>
        </w:tc>
      </w:tr>
    </w:tbl>
    <w:p w14:paraId="37FFD1DE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06B7D5B1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6C231620" w14:textId="4AF01E49" w:rsidR="005F5B79" w:rsidRDefault="00B34985" w:rsidP="000A7C6B">
            <w:pPr>
              <w:pStyle w:val="Heading1"/>
            </w:pPr>
            <w:bookmarkStart w:id="17" w:name="_Toc194073467"/>
            <w:r>
              <w:t>Resultant Forces</w:t>
            </w:r>
            <w:bookmarkEnd w:id="17"/>
          </w:p>
          <w:p w14:paraId="1914B9B8" w14:textId="7809DADE" w:rsidR="005F5B79" w:rsidRPr="000B04D4" w:rsidRDefault="00B34985" w:rsidP="000A7C6B">
            <w:pPr>
              <w:pStyle w:val="Heading2"/>
            </w:pPr>
            <w:r>
              <w:t>Reaction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12453F" w14:paraId="2A0F3D89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4B25977E" w14:textId="054C54BD" w:rsidR="005F5B79" w:rsidRDefault="00B34985" w:rsidP="000A7C6B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C3199D5" w14:textId="31B9BE97" w:rsidR="005F5B79" w:rsidRDefault="00B3498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5E77126" w14:textId="59225FC0" w:rsidR="005F5B79" w:rsidRDefault="00B3498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AEC8084" w14:textId="2DDF7506" w:rsidR="005F5B79" w:rsidRDefault="00B3498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E0B2D42" w14:textId="73B92CA1" w:rsidR="005F5B79" w:rsidRDefault="00B3498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5DD406A1" w14:textId="433224BF" w:rsidR="005F5B79" w:rsidRDefault="00B3498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12F77169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5B86B97" w14:textId="5C5B8AA9" w:rsidR="005F5B79" w:rsidRPr="004D2956" w:rsidRDefault="00B34985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F0449E3" w14:textId="3DD177B4" w:rsidR="005F5B79" w:rsidRPr="004D2956" w:rsidRDefault="00B3498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2934E9F" w14:textId="16C036BF" w:rsidR="005F5B79" w:rsidRPr="004D2956" w:rsidRDefault="00B3498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-9.99962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83C1CB3" w14:textId="70992717" w:rsidR="005F5B79" w:rsidRPr="004D2956" w:rsidRDefault="00B3498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-0.000595093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525F14B" w14:textId="21F2028B" w:rsidR="005F5B79" w:rsidRPr="004D2956" w:rsidRDefault="00B3498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-0.000578523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BA6A43D" w14:textId="75B89012" w:rsidR="005F5B79" w:rsidRPr="004D2956" w:rsidRDefault="00B3498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9.99962</w:t>
                  </w:r>
                </w:p>
              </w:tc>
            </w:tr>
          </w:tbl>
          <w:p w14:paraId="39C673EE" w14:textId="62B8F942" w:rsidR="005F5B79" w:rsidRPr="000B04D4" w:rsidRDefault="00B34985" w:rsidP="000A7C6B">
            <w:pPr>
              <w:pStyle w:val="Heading2"/>
            </w:pPr>
            <w:r>
              <w:t>Reaction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12453F" w14:paraId="1B18DC1D" w14:textId="77777777" w:rsidTr="0012453F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D5A4070" w14:textId="2CF1E913" w:rsidR="005F5B79" w:rsidRDefault="00B34985" w:rsidP="000A7C6B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5A66CD65" w14:textId="6F42BE21" w:rsidR="005F5B79" w:rsidRDefault="00B3498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4E28B30" w14:textId="2C22089A" w:rsidR="005F5B79" w:rsidRDefault="00B3498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2026EB3" w14:textId="70DF6AF0" w:rsidR="005F5B79" w:rsidRDefault="00B3498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625DC70E" w14:textId="2C13AA97" w:rsidR="005F5B79" w:rsidRDefault="00B3498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2AA5202" w14:textId="71522C99" w:rsidR="005F5B79" w:rsidRDefault="00B34985" w:rsidP="000A7C6B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5F5B79" w14:paraId="3B01404B" w14:textId="77777777" w:rsidTr="0012453F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3C0FFA8" w14:textId="57873A38" w:rsidR="005F5B79" w:rsidRPr="004D2956" w:rsidRDefault="00B34985" w:rsidP="000A7C6B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E1C8F92" w14:textId="6E84F27E" w:rsidR="005F5B79" w:rsidRPr="004D2956" w:rsidRDefault="00B3498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8BCAF13" w14:textId="30B0D6FC" w:rsidR="005F5B79" w:rsidRPr="004D2956" w:rsidRDefault="00B3498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9956058" w14:textId="461673C5" w:rsidR="005F5B79" w:rsidRPr="004D2956" w:rsidRDefault="00B3498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29DCDC8" w14:textId="09843B59" w:rsidR="005F5B79" w:rsidRPr="004D2956" w:rsidRDefault="00B3498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AEC6C3D" w14:textId="7885D76C" w:rsidR="005F5B79" w:rsidRPr="004D2956" w:rsidRDefault="00B34985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3A0C58CF" w14:textId="77777777" w:rsidR="005F5B79" w:rsidRDefault="005F5B79" w:rsidP="000A7C6B"/>
        </w:tc>
      </w:tr>
      <w:tr w:rsidR="005F5B79" w14:paraId="27E0BF2A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558DAEA2" w14:textId="252BE94C" w:rsidR="00C6072D" w:rsidRPr="000B04D4" w:rsidRDefault="00B34985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  <w:r>
              <w:t>Free body forces</w:t>
            </w:r>
          </w:p>
          <w:tbl>
            <w:tblPr>
              <w:tblStyle w:val="LightGrid-Accent11"/>
              <w:tblW w:w="4995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86"/>
              <w:gridCol w:w="1785"/>
              <w:gridCol w:w="1785"/>
              <w:gridCol w:w="1785"/>
              <w:gridCol w:w="1785"/>
              <w:gridCol w:w="2105"/>
            </w:tblGrid>
            <w:tr w:rsidR="00C6072D" w14:paraId="070B495B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77153B2" w14:textId="7948F7AF" w:rsidR="00C6072D" w:rsidRDefault="00B34985" w:rsidP="00C6072D">
                  <w:r>
                    <w:t>Selection set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11A49B26" w14:textId="0E20A707" w:rsidR="00C6072D" w:rsidRDefault="00B3498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72E0BF38" w14:textId="460E99B9" w:rsidR="00C6072D" w:rsidRDefault="00B3498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314ACF3" w14:textId="6F8865DE" w:rsidR="00C6072D" w:rsidRDefault="00B3498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3B3BA571" w14:textId="72F3158C" w:rsidR="00C6072D" w:rsidRDefault="00B3498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7A46BE9B" w14:textId="122971A1" w:rsidR="00C6072D" w:rsidRDefault="00B34985" w:rsidP="00C6072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37935A3C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709E413" w14:textId="7F52F6F2" w:rsidR="00C6072D" w:rsidRPr="004D2956" w:rsidRDefault="00B34985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17F99B3" w14:textId="15B4713E" w:rsidR="00C6072D" w:rsidRPr="004D2956" w:rsidRDefault="00B3498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073837FB" w14:textId="392C3B87" w:rsidR="00C6072D" w:rsidRPr="004D2956" w:rsidRDefault="00B3498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2C84465" w14:textId="5EB8D8A1" w:rsidR="00C6072D" w:rsidRPr="004D2956" w:rsidRDefault="00B3498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9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7F4909D" w14:textId="728E93AB" w:rsidR="00C6072D" w:rsidRPr="004D2956" w:rsidRDefault="00B3498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54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6C5C9A2B" w14:textId="5AF8FAF6" w:rsidR="00C6072D" w:rsidRPr="004D2956" w:rsidRDefault="00B3498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2AF977F4" w14:textId="260E11DF" w:rsidR="00C6072D" w:rsidRPr="000B04D4" w:rsidRDefault="00B34985" w:rsidP="00C6072D">
            <w:pPr>
              <w:pStyle w:val="Heading2"/>
            </w:pPr>
            <w:r>
              <w:t>Free body moments</w:t>
            </w:r>
          </w:p>
          <w:tbl>
            <w:tblPr>
              <w:tblStyle w:val="LightGrid-Accent11"/>
              <w:tblW w:w="4998" w:type="pct"/>
              <w:tblInd w:w="4" w:type="dxa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1791"/>
              <w:gridCol w:w="1766"/>
              <w:gridCol w:w="1779"/>
              <w:gridCol w:w="1779"/>
              <w:gridCol w:w="1779"/>
              <w:gridCol w:w="2144"/>
            </w:tblGrid>
            <w:tr w:rsidR="00C6072D" w14:paraId="1BEE5AED" w14:textId="77777777" w:rsidTr="00C5579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4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3F7BA268" w14:textId="466B4664" w:rsidR="00C6072D" w:rsidRDefault="00B34985" w:rsidP="005C6EA8">
                  <w:r>
                    <w:t>Selection set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051256A9" w14:textId="66863EFB" w:rsidR="00C6072D" w:rsidRDefault="00B3498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Units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  <w:vAlign w:val="center"/>
                </w:tcPr>
                <w:p w14:paraId="2B9353EF" w14:textId="3083AA47" w:rsidR="00C6072D" w:rsidRDefault="00B3498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X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4E07B6B0" w14:textId="77C53460" w:rsidR="00C6072D" w:rsidRDefault="00B3498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Y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18F866FD" w14:textId="29893F15" w:rsidR="00C6072D" w:rsidRDefault="00B3498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Sum Z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CCC0D9" w:themeFill="accent4" w:themeFillTint="66"/>
                </w:tcPr>
                <w:p w14:paraId="0C93C4B7" w14:textId="4A1CA164" w:rsidR="00C6072D" w:rsidRDefault="00B34985" w:rsidP="005C6EA8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Resultant</w:t>
                  </w:r>
                </w:p>
              </w:tc>
            </w:tr>
            <w:tr w:rsidR="00C6072D" w14:paraId="2C977D5B" w14:textId="77777777" w:rsidTr="00C5579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1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22303A7" w14:textId="1C784E36" w:rsidR="00C6072D" w:rsidRPr="004D2956" w:rsidRDefault="00B34985" w:rsidP="00C6072D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Entire Model</w:t>
                  </w:r>
                </w:p>
              </w:tc>
              <w:tc>
                <w:tcPr>
                  <w:tcW w:w="800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344FD112" w14:textId="472B239C" w:rsidR="00C6072D" w:rsidRPr="004D2956" w:rsidRDefault="00B3498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N.m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75146A3D" w14:textId="46283524" w:rsidR="00C6072D" w:rsidRPr="004D2956" w:rsidRDefault="00B3498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2B3CAA09" w14:textId="63772D60" w:rsidR="00C6072D" w:rsidRPr="004D2956" w:rsidRDefault="00B3498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806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5153E91F" w14:textId="1145C998" w:rsidR="00C6072D" w:rsidRPr="004D2956" w:rsidRDefault="00B3498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971" w:type="pct"/>
                  <w:tcBorders>
                    <w:top w:val="single" w:sz="18" w:space="0" w:color="8064A2" w:themeColor="accent4"/>
                    <w:left w:val="single" w:sz="18" w:space="0" w:color="8064A2" w:themeColor="accent4"/>
                    <w:bottom w:val="single" w:sz="18" w:space="0" w:color="8064A2" w:themeColor="accent4"/>
                    <w:right w:val="single" w:sz="18" w:space="0" w:color="8064A2" w:themeColor="accent4"/>
                  </w:tcBorders>
                  <w:shd w:val="clear" w:color="auto" w:fill="auto"/>
                </w:tcPr>
                <w:p w14:paraId="1B23198A" w14:textId="476864A0" w:rsidR="00C6072D" w:rsidRPr="004D2956" w:rsidRDefault="00B34985" w:rsidP="00C6072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</w:p>
              </w:tc>
            </w:tr>
          </w:tbl>
          <w:p w14:paraId="0EB098C0" w14:textId="4D1672AF" w:rsidR="005F5B79" w:rsidRDefault="005F5B79" w:rsidP="000A7C6B"/>
        </w:tc>
      </w:tr>
      <w:bookmarkEnd w:id="18"/>
      <w:bookmarkEnd w:id="19"/>
      <w:bookmarkEnd w:id="20"/>
    </w:tbl>
    <w:p w14:paraId="741277AF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6CAA071A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1B32AF8E" w14:textId="0390627B" w:rsidR="0050542D" w:rsidRPr="00B34985" w:rsidRDefault="00B34985" w:rsidP="00B34985">
            <w:pPr>
              <w:pStyle w:val="Heading1"/>
            </w:pPr>
            <w:bookmarkStart w:id="21" w:name="_Toc194073468"/>
            <w:r>
              <w:t>Beams</w:t>
            </w:r>
            <w:bookmarkEnd w:id="21"/>
          </w:p>
          <w:p w14:paraId="6838F8B4" w14:textId="442BAD21" w:rsidR="00EC2432" w:rsidRDefault="00B34985" w:rsidP="00B34985">
            <w:r>
              <w:rPr>
                <w:sz w:val="24"/>
                <w:szCs w:val="24"/>
              </w:rPr>
              <w:t>No Data</w:t>
            </w:r>
          </w:p>
        </w:tc>
      </w:tr>
    </w:tbl>
    <w:p w14:paraId="51DF57FF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EC2432" w14:paraId="76DDFBA9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03FACAE" w14:textId="6C4210C3" w:rsidR="00EC2432" w:rsidRDefault="00B34985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94073469"/>
            <w:r>
              <w:lastRenderedPageBreak/>
              <w:t>Study Results</w:t>
            </w:r>
            <w:bookmarkEnd w:id="25"/>
          </w:p>
          <w:p w14:paraId="01B8BD2E" w14:textId="77777777" w:rsidR="00EC2432" w:rsidRDefault="00EC2432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288"/>
              <w:gridCol w:w="2831"/>
              <w:gridCol w:w="2720"/>
              <w:gridCol w:w="2699"/>
            </w:tblGrid>
            <w:tr w:rsidR="00B34985" w14:paraId="12027B8F" w14:textId="77777777" w:rsidTr="00594E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5B2C1FF1" w14:textId="51FC6B71" w:rsidR="00B34985" w:rsidRDefault="00B34985" w:rsidP="00B34985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6D24AA6" w14:textId="7315C283" w:rsidR="00B34985" w:rsidRDefault="00B34985" w:rsidP="00B3498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C86A3F1" w14:textId="74023D1E" w:rsidR="00B34985" w:rsidRDefault="00B34985" w:rsidP="00B3498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244BFBAA" w14:textId="4689FC5E" w:rsidR="00B34985" w:rsidRDefault="00B34985" w:rsidP="00B3498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34985" w14:paraId="6908A771" w14:textId="77777777" w:rsidTr="00594E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44AC56A" w14:textId="36182A45" w:rsidR="00B34985" w:rsidRPr="004D2956" w:rsidRDefault="00B34985" w:rsidP="00B34985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Stress1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43842A48" w14:textId="05BA8DDE" w:rsidR="00B34985" w:rsidRPr="004D2956" w:rsidRDefault="00B34985" w:rsidP="00B349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VON: von Mises Stress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121CCE1D" w14:textId="77777777" w:rsidR="00B34985" w:rsidRDefault="00B34985" w:rsidP="00B349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6.151e+03N/m^2</w:t>
                  </w:r>
                </w:p>
                <w:p w14:paraId="4056DD87" w14:textId="761BEDFF" w:rsidR="00B34985" w:rsidRPr="004D2956" w:rsidRDefault="00B34985" w:rsidP="00B349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15610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97BDDD7" w14:textId="77777777" w:rsidR="00B34985" w:rsidRDefault="00B34985" w:rsidP="00B349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5.732e+08N/m^2</w:t>
                  </w:r>
                </w:p>
                <w:p w14:paraId="5F7D67EC" w14:textId="4FFA76F8" w:rsidR="00B34985" w:rsidRPr="004D2956" w:rsidRDefault="00B34985" w:rsidP="00B349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14</w:t>
                  </w:r>
                </w:p>
              </w:tc>
            </w:tr>
            <w:tr w:rsidR="00B34985" w14:paraId="5BE49DA6" w14:textId="77777777" w:rsidTr="00594E1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0C0C8AAC" w14:textId="1C113E2A" w:rsidR="00B34985" w:rsidRDefault="00B34985" w:rsidP="00B34985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5C8A9045" wp14:editId="7B13DF01">
                        <wp:extent cx="6858000" cy="3557905"/>
                        <wp:effectExtent l="0" t="0" r="0" b="4445"/>
                        <wp:docPr id="2086831609" name="Picture 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86831609" name=""/>
                                <pic:cNvPicPr/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8309C2F" w14:textId="115A5665" w:rsidR="00B34985" w:rsidRPr="004D2956" w:rsidRDefault="00B34985" w:rsidP="00B3498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ARM_02-Static 1-Stress-Stress1</w:t>
                  </w:r>
                </w:p>
              </w:tc>
            </w:tr>
          </w:tbl>
          <w:p w14:paraId="78916512" w14:textId="77777777" w:rsidR="00B34985" w:rsidRDefault="00B34985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608"/>
              <w:gridCol w:w="3124"/>
              <w:gridCol w:w="2413"/>
              <w:gridCol w:w="2393"/>
            </w:tblGrid>
            <w:tr w:rsidR="00B34985" w14:paraId="3769E8E8" w14:textId="77777777" w:rsidTr="00594E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3A71F2E6" w14:textId="12651B87" w:rsidR="00B34985" w:rsidRDefault="00B34985" w:rsidP="00B34985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40803420" w14:textId="15F5BAE5" w:rsidR="00B34985" w:rsidRDefault="00B34985" w:rsidP="00B3498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15C8FE9" w14:textId="65AEFD4C" w:rsidR="00B34985" w:rsidRDefault="00B34985" w:rsidP="00B3498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2709A0C8" w14:textId="59C291EF" w:rsidR="00B34985" w:rsidRDefault="00B34985" w:rsidP="00B3498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34985" w14:paraId="44FDAE72" w14:textId="77777777" w:rsidTr="00594E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7518D45C" w14:textId="05C964F0" w:rsidR="00B34985" w:rsidRPr="004D2956" w:rsidRDefault="00B34985" w:rsidP="00B34985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Displacement1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497C395" w14:textId="0BF7E671" w:rsidR="00B34985" w:rsidRPr="004D2956" w:rsidRDefault="00B34985" w:rsidP="00B349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URES:   Resultant Displacement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6E431FD9" w14:textId="77777777" w:rsidR="00B34985" w:rsidRDefault="00B34985" w:rsidP="00B349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0.000e+00mm</w:t>
                  </w:r>
                </w:p>
                <w:p w14:paraId="5D371633" w14:textId="2029C770" w:rsidR="00B34985" w:rsidRPr="004D2956" w:rsidRDefault="00B34985" w:rsidP="00B349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13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A941432" w14:textId="77777777" w:rsidR="00B34985" w:rsidRDefault="00B34985" w:rsidP="00B349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6.086e+00mm</w:t>
                  </w:r>
                </w:p>
                <w:p w14:paraId="255B9206" w14:textId="5DD79209" w:rsidR="00B34985" w:rsidRPr="004D2956" w:rsidRDefault="00B34985" w:rsidP="00B349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Node: 682</w:t>
                  </w:r>
                </w:p>
              </w:tc>
            </w:tr>
            <w:tr w:rsidR="00B34985" w14:paraId="7561CB14" w14:textId="77777777" w:rsidTr="00594E1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31A2314" w14:textId="077164A8" w:rsidR="00B34985" w:rsidRDefault="00B34985" w:rsidP="00B34985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lastRenderedPageBreak/>
                    <w:drawing>
                      <wp:inline distT="0" distB="0" distL="0" distR="0" wp14:anchorId="242F2E71" wp14:editId="115A5605">
                        <wp:extent cx="6858000" cy="3557905"/>
                        <wp:effectExtent l="0" t="0" r="0" b="4445"/>
                        <wp:docPr id="1810180344" name="Picture 8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10180344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CC0A409" w14:textId="6B586651" w:rsidR="00B34985" w:rsidRPr="004D2956" w:rsidRDefault="00B34985" w:rsidP="00B3498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ARM_02-Static 1-Displacement-Displacement1</w:t>
                  </w:r>
                </w:p>
              </w:tc>
            </w:tr>
          </w:tbl>
          <w:p w14:paraId="269F6804" w14:textId="77777777" w:rsidR="00B34985" w:rsidRDefault="00B34985" w:rsidP="000A7C6B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2442"/>
              <w:gridCol w:w="3320"/>
              <w:gridCol w:w="2399"/>
              <w:gridCol w:w="2377"/>
            </w:tblGrid>
            <w:tr w:rsidR="00B34985" w14:paraId="1324D0B1" w14:textId="77777777" w:rsidTr="00594E1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40C368A" w14:textId="54769BED" w:rsidR="00B34985" w:rsidRDefault="00B34985" w:rsidP="00B34985">
                  <w:r>
                    <w:t>Name</w:t>
                  </w:r>
                </w:p>
              </w:tc>
              <w:tc>
                <w:tcPr>
                  <w:tcW w:w="3511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394F079" w14:textId="31DCD0D1" w:rsidR="00B34985" w:rsidRDefault="00B34985" w:rsidP="00B3498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Type</w:t>
                  </w:r>
                </w:p>
              </w:tc>
              <w:tc>
                <w:tcPr>
                  <w:tcW w:w="2344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3DA2F77" w14:textId="60B8ABB7" w:rsidR="00B34985" w:rsidRDefault="00B34985" w:rsidP="00B3498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Min</w:t>
                  </w:r>
                </w:p>
              </w:tc>
              <w:tc>
                <w:tcPr>
                  <w:tcW w:w="231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</w:tcPr>
                <w:p w14:paraId="445BDC72" w14:textId="51B1B18F" w:rsidR="00B34985" w:rsidRDefault="00B34985" w:rsidP="00B34985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Max</w:t>
                  </w:r>
                </w:p>
              </w:tc>
            </w:tr>
            <w:tr w:rsidR="00B34985" w14:paraId="4E59D286" w14:textId="77777777" w:rsidTr="00594E1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87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0666D086" w14:textId="740E7060" w:rsidR="00B34985" w:rsidRPr="004D2956" w:rsidRDefault="00B34985" w:rsidP="00B34985">
                  <w:pP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 w:val="0"/>
                      <w:sz w:val="20"/>
                      <w:szCs w:val="20"/>
                    </w:rPr>
                    <w:t>Strain1</w:t>
                  </w:r>
                </w:p>
              </w:tc>
              <w:tc>
                <w:tcPr>
                  <w:tcW w:w="3511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315A5D54" w14:textId="5A145688" w:rsidR="00B34985" w:rsidRPr="004D2956" w:rsidRDefault="00B34985" w:rsidP="00B349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ESTRN: Equivalent Strain</w:t>
                  </w:r>
                </w:p>
              </w:tc>
              <w:tc>
                <w:tcPr>
                  <w:tcW w:w="2344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25B0B326" w14:textId="77777777" w:rsidR="00B34985" w:rsidRDefault="00B34985" w:rsidP="00B349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6.520e-06</w:t>
                  </w:r>
                </w:p>
                <w:p w14:paraId="72BB1F47" w14:textId="06D577F9" w:rsidR="00B34985" w:rsidRPr="004D2956" w:rsidRDefault="00B34985" w:rsidP="00B349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9234</w:t>
                  </w:r>
                </w:p>
              </w:tc>
              <w:tc>
                <w:tcPr>
                  <w:tcW w:w="2312" w:type="dxa"/>
                  <w:tcBorders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</w:tcPr>
                <w:p w14:paraId="56C978A3" w14:textId="77777777" w:rsidR="00B34985" w:rsidRDefault="00B34985" w:rsidP="00B349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7.576e-02</w:t>
                  </w:r>
                </w:p>
                <w:p w14:paraId="0FABD6BD" w14:textId="0A25EB0C" w:rsidR="00B34985" w:rsidRPr="004D2956" w:rsidRDefault="00B34985" w:rsidP="00B34985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Element: 8133</w:t>
                  </w:r>
                </w:p>
              </w:tc>
            </w:tr>
            <w:tr w:rsidR="00B34985" w14:paraId="453E8F37" w14:textId="77777777" w:rsidTr="00594E1C">
              <w:trPr>
  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66EE2B8E" w14:textId="2F69A764" w:rsidR="00B34985" w:rsidRDefault="00B34985" w:rsidP="00B34985">
                  <w:pPr>
                    <w:jc w:val="center"/>
                    <w:rPr>
                      <w:rStyle w:val="Strong"/>
                      <w:noProof/>
                    </w:rPr>
                  </w:pPr>
                  <w:r>
                    <w:rPr>
                      <w:b w:val="0"/>
                      <w:bCs w:val="0"/>
                      <w:noProof/>
                    </w:rPr>
                    <w:drawing>
                      <wp:inline distT="0" distB="0" distL="0" distR="0" wp14:anchorId="0347860B" wp14:editId="07D63717">
                        <wp:extent cx="6858000" cy="3557905"/>
                        <wp:effectExtent l="0" t="0" r="0" b="4445"/>
                        <wp:docPr id="1717330449" name="Picture 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17330449" name="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58000" cy="35579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A09CE5C" w14:textId="2AE18DBC" w:rsidR="00B34985" w:rsidRPr="004D2956" w:rsidRDefault="00B34985" w:rsidP="00B34985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ARM_02-Static 1-Strain-Strain1</w:t>
                  </w:r>
                </w:p>
              </w:tc>
            </w:tr>
          </w:tbl>
          <w:p w14:paraId="1E117A24" w14:textId="77777777" w:rsidR="00B34985" w:rsidRPr="000B04D4" w:rsidRDefault="00B34985" w:rsidP="000A7C6B"/>
          <w:bookmarkEnd w:id="22"/>
          <w:bookmarkEnd w:id="23"/>
          <w:bookmarkEnd w:id="24"/>
          <w:p w14:paraId="7660B3C8" w14:textId="7AF10F69" w:rsidR="00EC2432" w:rsidRDefault="00EC2432" w:rsidP="000A7C6B"/>
        </w:tc>
      </w:tr>
    </w:tbl>
    <w:p w14:paraId="3D0C73E9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00"/>
      </w:tblGrid>
      <w:tr w:rsidR="000B1701" w14:paraId="204F9B0C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72CE4BA" w14:textId="3D144E9D" w:rsidR="000B1701" w:rsidRDefault="00B34985" w:rsidP="00B34985">
            <w:pPr>
              <w:pStyle w:val="Heading1"/>
            </w:pPr>
            <w:bookmarkStart w:id="26" w:name="_Toc194073470"/>
            <w:r>
              <w:t>Conclusion</w:t>
            </w:r>
            <w:bookmarkEnd w:id="26"/>
          </w:p>
        </w:tc>
      </w:tr>
    </w:tbl>
    <w:p w14:paraId="645E82B8" w14:textId="03183672" w:rsidR="00AC3438" w:rsidRPr="00AC3438" w:rsidRDefault="00AC3438" w:rsidP="00B34985"/>
    <w:sectPr w:rsidR="00AC3438" w:rsidRPr="00AC3438" w:rsidSect="00B34985">
      <w:footerReference w:type="default" r:id="rId16"/>
      <w:footerReference w:type="first" r:id="rId17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2E2606" w14:textId="77777777" w:rsidR="00B34985" w:rsidRDefault="00B34985" w:rsidP="00F25CD7">
      <w:pPr>
        <w:spacing w:after="0" w:line="240" w:lineRule="auto"/>
      </w:pPr>
      <w:r>
        <w:separator/>
      </w:r>
    </w:p>
  </w:endnote>
  <w:endnote w:type="continuationSeparator" w:id="0">
    <w:p w14:paraId="5D60784D" w14:textId="77777777" w:rsidR="00B34985" w:rsidRDefault="00B34985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73"/>
      <w:gridCol w:w="3890"/>
      <w:gridCol w:w="4491"/>
      <w:gridCol w:w="546"/>
    </w:tblGrid>
    <w:tr w:rsidR="00DC4D2F" w14:paraId="22FB0791" w14:textId="77777777" w:rsidTr="003E1AE9">
      <w:tc>
        <w:tcPr>
          <w:tcW w:w="867" w:type="pct"/>
        </w:tcPr>
        <w:p w14:paraId="7C3292DC" w14:textId="77777777" w:rsidR="00DC4D2F" w:rsidRDefault="00DC4D2F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36A66A44" wp14:editId="2947759E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3B38F324" w14:textId="67A1C7F6" w:rsidR="00DC4D2F" w:rsidRDefault="00B34985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12D4713D" w14:textId="27ED5282" w:rsidR="00DC4D2F" w:rsidRDefault="00B34985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ARM_02</w:t>
          </w:r>
        </w:p>
      </w:tc>
      <w:tc>
        <w:tcPr>
          <w:tcW w:w="0" w:type="auto"/>
          <w:vAlign w:val="bottom"/>
        </w:tcPr>
        <w:p w14:paraId="7B08FDBC" w14:textId="77777777" w:rsidR="00DC4D2F" w:rsidRDefault="00DC4D2F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135DF94E" w14:textId="77777777" w:rsidR="00DC4D2F" w:rsidRPr="00BF0BC4" w:rsidRDefault="00DC4D2F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DC4D2F" w14:paraId="5B65DF10" w14:textId="77777777" w:rsidTr="00BF0BC4">
      <w:tc>
        <w:tcPr>
          <w:tcW w:w="1908" w:type="dxa"/>
        </w:tcPr>
        <w:p w14:paraId="02537541" w14:textId="77777777" w:rsidR="00DC4D2F" w:rsidRDefault="00DC4D2F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3577E9BE" wp14:editId="544EF277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56C5F54F" w14:textId="3BB71D6F" w:rsidR="00DC4D2F" w:rsidRDefault="00B34985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DC4D2F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0360C879" w14:textId="09C2008E" w:rsidR="00DC4D2F" w:rsidRDefault="00B34985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ARM_02</w:t>
          </w:r>
        </w:p>
      </w:tc>
      <w:tc>
        <w:tcPr>
          <w:tcW w:w="360" w:type="dxa"/>
          <w:vAlign w:val="bottom"/>
        </w:tcPr>
        <w:p w14:paraId="32F77C3C" w14:textId="77777777" w:rsidR="00DC4D2F" w:rsidRDefault="00DC4D2F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C379D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6E2B5DC6" w14:textId="77777777" w:rsidR="00DC4D2F" w:rsidRPr="00F25CD7" w:rsidRDefault="00DC4D2F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68551C" w14:textId="77777777" w:rsidR="00B34985" w:rsidRDefault="00B34985" w:rsidP="00F25CD7">
      <w:pPr>
        <w:spacing w:after="0" w:line="240" w:lineRule="auto"/>
      </w:pPr>
      <w:r>
        <w:separator/>
      </w:r>
    </w:p>
  </w:footnote>
  <w:footnote w:type="continuationSeparator" w:id="0">
    <w:p w14:paraId="5C1D3B81" w14:textId="77777777" w:rsidR="00B34985" w:rsidRDefault="00B34985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985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7C50"/>
    <w:rsid w:val="009E7F81"/>
    <w:rsid w:val="009F13F1"/>
    <w:rsid w:val="009F39F8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4985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97997"/>
    <w:rsid w:val="00FA0D90"/>
    <w:rsid w:val="00FA1F1C"/>
    <w:rsid w:val="00FA5333"/>
    <w:rsid w:val="00FC0803"/>
    <w:rsid w:val="00FC0F3C"/>
    <w:rsid w:val="00FC6665"/>
    <w:rsid w:val="00FC7CB3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88A45"/>
  <w15:docId w15:val="{1C042180-0B19-4986-B2CF-CFE92C119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6AAC7-2917-4F5C-B83C-F13ED3BB5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SimulationReportTemplate_2007.dotx</Template>
  <TotalTime>1</TotalTime>
  <Pages>9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mostafa labib mohammed</dc:creator>
  <cp:lastModifiedBy>Mustafa Labib Issa</cp:lastModifiedBy>
  <cp:revision>1</cp:revision>
  <dcterms:created xsi:type="dcterms:W3CDTF">2025-03-28T14:56:00Z</dcterms:created>
  <dcterms:modified xsi:type="dcterms:W3CDTF">2025-03-28T14:57:00Z</dcterms:modified>
</cp:coreProperties>
</file>