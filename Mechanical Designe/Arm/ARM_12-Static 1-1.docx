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6285"/>
        <w:gridCol w:w="4713"/>
      </w:tblGrid>
      <w:tr w:rsidR="00F448BC" w14:paraId="6ECEFD65" w14:textId="77777777" w:rsidTr="00A43A5B">
        <w:trPr>
          <w:cantSplit/>
          <w:trHeight w:val="4488"/>
        </w:trPr>
        <w:tc>
          <w:tcPr>
            <w:tcW w:w="6285" w:type="dxa"/>
          </w:tcPr>
          <w:p w14:paraId="15F0403E" w14:textId="57A492E1" w:rsidR="00F448BC" w:rsidRDefault="00BD65D2" w:rsidP="00A43A5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FA3A8B0" wp14:editId="42CE824A">
                  <wp:extent cx="3853815" cy="1999615"/>
                  <wp:effectExtent l="0" t="0" r="0" b="635"/>
                  <wp:docPr id="912952844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2952844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3815" cy="1999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3" w:type="dxa"/>
            <w:vMerge w:val="restart"/>
          </w:tcPr>
          <w:tbl>
            <w:tblPr>
              <w:tblStyle w:val="TableGrid"/>
              <w:tblW w:w="45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533"/>
            </w:tblGrid>
            <w:tr w:rsidR="00B77317" w14:paraId="3B55A3FE" w14:textId="77777777" w:rsidTr="003503B2">
              <w:trPr>
                <w:cantSplit/>
                <w:trHeight w:val="2273"/>
              </w:trPr>
              <w:tc>
                <w:tcPr>
                  <w:tcW w:w="4533" w:type="dxa"/>
                </w:tcPr>
                <w:p w14:paraId="3CDD3AED" w14:textId="4FC23387" w:rsidR="00B77317" w:rsidRPr="00CD1539" w:rsidRDefault="00BD65D2" w:rsidP="00E217C8">
                  <w:pP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</w:pPr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Simulation of </w:t>
                  </w:r>
                  <w:r w:rsidR="004A0724"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 </w:t>
                  </w:r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>ARM_12</w:t>
                  </w:r>
                </w:p>
                <w:p w14:paraId="0E2A7CFA" w14:textId="77777777" w:rsidR="00B77317" w:rsidRPr="00CD1539" w:rsidRDefault="00B77317" w:rsidP="00E217C8">
                  <w:pPr>
                    <w:rPr>
                      <w:rStyle w:val="Strong"/>
                      <w:sz w:val="20"/>
                      <w:szCs w:val="20"/>
                    </w:rPr>
                  </w:pPr>
                </w:p>
                <w:p w14:paraId="0F09455C" w14:textId="26C99650" w:rsidR="00B77317" w:rsidRPr="00CD1539" w:rsidRDefault="00BD65D2" w:rsidP="009C008A">
                  <w:pPr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Date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Friday, March 28, 2025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br/>
                  </w:r>
                  <w:r>
                    <w:rPr>
                      <w:rStyle w:val="Strong"/>
                      <w:sz w:val="20"/>
                      <w:szCs w:val="20"/>
                    </w:rPr>
                    <w:t>Designer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Solidworks</w:t>
                  </w:r>
                </w:p>
                <w:p w14:paraId="71B69949" w14:textId="697FFEEE" w:rsidR="00B77317" w:rsidRPr="00CD1539" w:rsidRDefault="00BD65D2" w:rsidP="009C008A">
                  <w:pPr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Study name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>:</w:t>
                  </w:r>
                  <w:r w:rsidR="00B77317" w:rsidRPr="004A0724">
                    <w:rPr>
                      <w:rStyle w:val="Strong"/>
                      <w:b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Static 1</w:t>
                  </w:r>
                </w:p>
                <w:p w14:paraId="05236E93" w14:textId="422A6539" w:rsidR="00B77317" w:rsidRPr="006A441F" w:rsidRDefault="00BD65D2" w:rsidP="00B77317">
                  <w:pPr>
                    <w:rPr>
                      <w:bCs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Analysis type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>:</w:t>
                  </w:r>
                  <w:r w:rsidR="00B77317" w:rsidRPr="004A0724">
                    <w:rPr>
                      <w:rStyle w:val="Strong"/>
                      <w:b w:val="0"/>
                    </w:rPr>
                    <w:t xml:space="preserve">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Static</w:t>
                  </w:r>
                </w:p>
              </w:tc>
            </w:tr>
            <w:tr w:rsidR="00B77317" w14:paraId="0F36951F" w14:textId="77777777" w:rsidTr="003503B2">
              <w:trPr>
                <w:cantSplit/>
                <w:trHeight w:val="6839"/>
              </w:trPr>
              <w:tc>
                <w:tcPr>
                  <w:tcW w:w="4533" w:type="dxa"/>
                </w:tcPr>
                <w:sdt>
                  <w:sdtPr>
                    <w:rPr>
                      <w:rFonts w:asciiTheme="minorHAnsi" w:eastAsiaTheme="minorHAnsi" w:hAnsiTheme="minorHAnsi" w:cstheme="minorBidi"/>
                      <w:b w:val="0"/>
                      <w:bCs w:val="0"/>
                      <w:color w:val="auto"/>
                      <w:sz w:val="22"/>
                      <w:szCs w:val="22"/>
                    </w:rPr>
                    <w:id w:val="534339788"/>
                    <w:docPartObj>
                      <w:docPartGallery w:val="Table of Contents"/>
                      <w:docPartUnique/>
                    </w:docPartObj>
                  </w:sdtPr>
                  <w:sdtEndPr>
                    <w:rPr>
                      <w:rFonts w:eastAsiaTheme="minorEastAsia"/>
                      <w:sz w:val="20"/>
                    </w:rPr>
                  </w:sdtEndPr>
                  <w:sdtContent>
                    <w:p w14:paraId="5F810FA7" w14:textId="3B9356C5" w:rsidR="00B77317" w:rsidRDefault="00BD65D2" w:rsidP="00E3408D">
                      <w:pPr>
                        <w:pStyle w:val="TOCHeading"/>
                      </w:pPr>
                      <w:r>
                        <w:t>Table of Contents</w:t>
                      </w:r>
                    </w:p>
                    <w:p w14:paraId="018BC1BF" w14:textId="5351B5E1" w:rsidR="00BD65D2" w:rsidRDefault="001041F1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 w:rsidR="00B77317">
                        <w:rPr>
                          <w:sz w:val="18"/>
                        </w:rPr>
                        <w:instrText xml:space="preserve"> TOC \o "1-1" \h \z \u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hyperlink w:anchor="_Toc194073256" w:history="1">
                        <w:r w:rsidR="00BD65D2" w:rsidRPr="009F0B8B">
                          <w:rPr>
                            <w:rStyle w:val="Hyperlink"/>
                            <w:noProof/>
                          </w:rPr>
                          <w:t>Description</w:t>
                        </w:r>
                        <w:r w:rsidR="00BD65D2">
                          <w:rPr>
                            <w:noProof/>
                            <w:webHidden/>
                          </w:rPr>
                          <w:tab/>
                        </w:r>
                        <w:r w:rsidR="00BD65D2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BD65D2">
                          <w:rPr>
                            <w:noProof/>
                            <w:webHidden/>
                          </w:rPr>
                          <w:instrText xml:space="preserve"> PAGEREF _Toc194073256 \h </w:instrText>
                        </w:r>
                        <w:r w:rsidR="00BD65D2">
                          <w:rPr>
                            <w:noProof/>
                            <w:webHidden/>
                          </w:rPr>
                        </w:r>
                        <w:r w:rsidR="00BD65D2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BD65D2">
                          <w:rPr>
                            <w:noProof/>
                            <w:webHidden/>
                          </w:rPr>
                          <w:t>1</w:t>
                        </w:r>
                        <w:r w:rsidR="00BD65D2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699473E8" w14:textId="545579A2" w:rsidR="00BD65D2" w:rsidRDefault="00BD65D2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94073257" w:history="1">
                        <w:r w:rsidRPr="009F0B8B">
                          <w:rPr>
                            <w:rStyle w:val="Hyperlink"/>
                            <w:noProof/>
                          </w:rPr>
                          <w:t>Assumptions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_Toc194073257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2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7F2F7BF9" w14:textId="6B819FD6" w:rsidR="00BD65D2" w:rsidRDefault="00BD65D2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94073258" w:history="1">
                        <w:r w:rsidRPr="009F0B8B">
                          <w:rPr>
                            <w:rStyle w:val="Hyperlink"/>
                            <w:noProof/>
                          </w:rPr>
                          <w:t>Model Information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_Toc194073258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2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5BB3EBF4" w14:textId="694FCCBA" w:rsidR="00BD65D2" w:rsidRDefault="00BD65D2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94073259" w:history="1">
                        <w:r w:rsidRPr="009F0B8B">
                          <w:rPr>
                            <w:rStyle w:val="Hyperlink"/>
                            <w:noProof/>
                          </w:rPr>
                          <w:t>Study Properties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_Toc194073259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3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206FCA15" w14:textId="4151C8DA" w:rsidR="00BD65D2" w:rsidRDefault="00BD65D2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94073260" w:history="1">
                        <w:r w:rsidRPr="009F0B8B">
                          <w:rPr>
                            <w:rStyle w:val="Hyperlink"/>
                            <w:noProof/>
                          </w:rPr>
                          <w:t>Units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_Toc194073260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3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7BA84451" w14:textId="70AB6E9E" w:rsidR="00BD65D2" w:rsidRDefault="00BD65D2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94073261" w:history="1">
                        <w:r w:rsidRPr="009F0B8B">
                          <w:rPr>
                            <w:rStyle w:val="Hyperlink"/>
                            <w:noProof/>
                          </w:rPr>
                          <w:t>Material Properties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_Toc194073261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4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0151DC94" w14:textId="795A38B0" w:rsidR="00BD65D2" w:rsidRDefault="00BD65D2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94073262" w:history="1">
                        <w:r w:rsidRPr="009F0B8B">
                          <w:rPr>
                            <w:rStyle w:val="Hyperlink"/>
                            <w:noProof/>
                          </w:rPr>
                          <w:t>Loads and Fixtures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_Toc194073262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4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3C87C4B3" w14:textId="15A35924" w:rsidR="00BD65D2" w:rsidRDefault="00BD65D2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94073263" w:history="1">
                        <w:r w:rsidRPr="009F0B8B">
                          <w:rPr>
                            <w:rStyle w:val="Hyperlink"/>
                            <w:noProof/>
                          </w:rPr>
                          <w:t>Connector Definitions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_Toc194073263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5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3F91E3F1" w14:textId="79D4501C" w:rsidR="00BD65D2" w:rsidRDefault="00BD65D2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94073264" w:history="1">
                        <w:r w:rsidRPr="009F0B8B">
                          <w:rPr>
                            <w:rStyle w:val="Hyperlink"/>
                            <w:noProof/>
                          </w:rPr>
                          <w:t>Contact Information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_Toc194073264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5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5AE25C7B" w14:textId="67F7C0F3" w:rsidR="00BD65D2" w:rsidRDefault="00BD65D2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94073265" w:history="1">
                        <w:r w:rsidRPr="009F0B8B">
                          <w:rPr>
                            <w:rStyle w:val="Hyperlink"/>
                            <w:noProof/>
                          </w:rPr>
                          <w:t>Mesh information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_Toc194073265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5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3902C2E9" w14:textId="7814AAE6" w:rsidR="00BD65D2" w:rsidRDefault="00BD65D2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94073266" w:history="1">
                        <w:r w:rsidRPr="009F0B8B">
                          <w:rPr>
                            <w:rStyle w:val="Hyperlink"/>
                            <w:noProof/>
                          </w:rPr>
                          <w:t>Sensor Details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_Toc194073266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6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39FC3186" w14:textId="7E52A93B" w:rsidR="00BD65D2" w:rsidRDefault="00BD65D2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94073267" w:history="1">
                        <w:r w:rsidRPr="009F0B8B">
                          <w:rPr>
                            <w:rStyle w:val="Hyperlink"/>
                            <w:noProof/>
                          </w:rPr>
                          <w:t>Resultant Forces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_Toc194073267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6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1B04A318" w14:textId="18B2B132" w:rsidR="00BD65D2" w:rsidRDefault="00BD65D2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94073268" w:history="1">
                        <w:r w:rsidRPr="009F0B8B">
                          <w:rPr>
                            <w:rStyle w:val="Hyperlink"/>
                            <w:noProof/>
                          </w:rPr>
                          <w:t>Beams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_Toc194073268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6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1BF19927" w14:textId="1DC491F5" w:rsidR="00BD65D2" w:rsidRDefault="00BD65D2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94073269" w:history="1">
                        <w:r w:rsidRPr="009F0B8B">
                          <w:rPr>
                            <w:rStyle w:val="Hyperlink"/>
                            <w:noProof/>
                          </w:rPr>
                          <w:t>Study Results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_Toc194073269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7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1E8D20F2" w14:textId="680339F7" w:rsidR="00BD65D2" w:rsidRDefault="00BD65D2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94073270" w:history="1">
                        <w:r w:rsidRPr="009F0B8B">
                          <w:rPr>
                            <w:rStyle w:val="Hyperlink"/>
                            <w:noProof/>
                          </w:rPr>
                          <w:t>Conclusion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_Toc194073270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9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75426556" w14:textId="2735AB19" w:rsidR="00B77317" w:rsidRPr="00EF5B54" w:rsidRDefault="001041F1" w:rsidP="00E3408D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r>
                        <w:rPr>
                          <w:sz w:val="18"/>
                        </w:rPr>
                        <w:fldChar w:fldCharType="end"/>
                      </w:r>
                    </w:p>
                  </w:sdtContent>
                </w:sdt>
              </w:tc>
            </w:tr>
          </w:tbl>
          <w:p w14:paraId="3C0389EC" w14:textId="77777777" w:rsidR="00F448BC" w:rsidRDefault="00F448BC" w:rsidP="00A5373F"/>
        </w:tc>
      </w:tr>
      <w:tr w:rsidR="00F448BC" w14:paraId="39FF52A9" w14:textId="77777777" w:rsidTr="00BE081A">
        <w:trPr>
          <w:cantSplit/>
          <w:trHeight w:val="3924"/>
        </w:trPr>
        <w:tc>
          <w:tcPr>
            <w:tcW w:w="6285" w:type="dxa"/>
          </w:tcPr>
          <w:p w14:paraId="15DC03A8" w14:textId="7B45EAC2" w:rsidR="00C27B5D" w:rsidRDefault="00BD65D2" w:rsidP="00C27B5D">
            <w:pPr>
              <w:pStyle w:val="Heading1"/>
            </w:pPr>
            <w:bookmarkStart w:id="0" w:name="_Toc194073256"/>
            <w:r>
              <w:t>Description</w:t>
            </w:r>
            <w:bookmarkEnd w:id="0"/>
          </w:p>
          <w:p w14:paraId="3484F02A" w14:textId="374357A1" w:rsidR="00F448BC" w:rsidRPr="00E65D6E" w:rsidRDefault="00BD65D2" w:rsidP="00FF408C">
            <w:r>
              <w:t>No Data</w:t>
            </w:r>
          </w:p>
        </w:tc>
        <w:tc>
          <w:tcPr>
            <w:tcW w:w="4713" w:type="dxa"/>
            <w:vMerge/>
          </w:tcPr>
          <w:p w14:paraId="6AFE5492" w14:textId="77777777" w:rsidR="00F448BC" w:rsidRPr="00A33AA4" w:rsidRDefault="00F448BC" w:rsidP="00840CC7">
            <w:pPr>
              <w:pStyle w:val="TOC3"/>
            </w:pPr>
          </w:p>
        </w:tc>
      </w:tr>
    </w:tbl>
    <w:p w14:paraId="1312ED59" w14:textId="77777777" w:rsidR="00F25CD7" w:rsidRDefault="00F25CD7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343025" w14:paraId="244621A0" w14:textId="77777777" w:rsidTr="00DD03CF">
        <w:tc>
          <w:tcPr>
            <w:tcW w:w="11016" w:type="dxa"/>
          </w:tcPr>
          <w:p w14:paraId="58281B8A" w14:textId="7773F80F" w:rsidR="00343025" w:rsidRDefault="00BD65D2" w:rsidP="00343025">
            <w:pPr>
              <w:pStyle w:val="Heading1"/>
            </w:pPr>
            <w:bookmarkStart w:id="1" w:name="_Toc243733140"/>
            <w:bookmarkStart w:id="2" w:name="_Toc245020107"/>
            <w:bookmarkStart w:id="3" w:name="_Toc245020139"/>
            <w:bookmarkStart w:id="4" w:name="_Toc194073257"/>
            <w:r>
              <w:lastRenderedPageBreak/>
              <w:t>Assumptions</w:t>
            </w:r>
            <w:bookmarkEnd w:id="4"/>
          </w:p>
          <w:p w14:paraId="33AA387F" w14:textId="43BD0495" w:rsidR="00A96F2C" w:rsidRDefault="00A96F2C" w:rsidP="00A96F2C"/>
        </w:tc>
      </w:tr>
    </w:tbl>
    <w:p w14:paraId="3184C786" w14:textId="77777777" w:rsidR="00343025" w:rsidRDefault="00343025" w:rsidP="00B77317">
      <w:pPr>
        <w:pStyle w:val="Heading1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FF408C" w14:paraId="209970FA" w14:textId="77777777" w:rsidTr="00ED5A01">
        <w:tc>
          <w:tcPr>
            <w:tcW w:w="11016" w:type="dxa"/>
          </w:tcPr>
          <w:p w14:paraId="4DE735B2" w14:textId="681D2C17" w:rsidR="00FF408C" w:rsidRDefault="00BD65D2" w:rsidP="00FF408C">
            <w:pPr>
              <w:pStyle w:val="Heading1"/>
            </w:pPr>
            <w:bookmarkStart w:id="5" w:name="_Toc194073258"/>
            <w:r>
              <w:t>Model Information</w:t>
            </w:r>
            <w:bookmarkEnd w:id="5"/>
          </w:p>
          <w:p w14:paraId="3A03DB96" w14:textId="77777777" w:rsidR="00931A46" w:rsidRDefault="00931A46" w:rsidP="00FF408C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77"/>
              <w:gridCol w:w="2340"/>
              <w:gridCol w:w="3060"/>
              <w:gridCol w:w="2677"/>
            </w:tblGrid>
            <w:tr w:rsidR="00C16188" w14:paraId="7F1A6E5A" w14:textId="77777777" w:rsidTr="00C1618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tbl>
                  <w:tblPr>
                    <w:tblStyle w:val="TableGrid"/>
                    <w:tblW w:w="0" w:type="auto"/>
                    <w:tblInd w:w="944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8640"/>
                  </w:tblGrid>
                  <w:tr w:rsidR="00077EA0" w14:paraId="7D0C48DA" w14:textId="77777777" w:rsidTr="00077EA0">
                    <w:tc>
                      <w:tcPr>
                        <w:tcW w:w="8640" w:type="dxa"/>
                      </w:tcPr>
                      <w:p w14:paraId="410BCEE0" w14:textId="57E99003" w:rsidR="00077EA0" w:rsidRDefault="00BD65D2" w:rsidP="00077EA0">
                        <w:pPr>
                          <w:jc w:val="center"/>
                          <w:rPr>
                            <w:rStyle w:val="Strong"/>
                            <w:noProof/>
                          </w:rPr>
                        </w:pPr>
                        <w:r>
                          <w:rPr>
                            <w:b/>
                            <w:bCs/>
                            <w:noProof/>
                          </w:rPr>
                          <w:drawing>
                            <wp:inline distT="0" distB="0" distL="0" distR="0" wp14:anchorId="3646B1AF" wp14:editId="03FE033A">
                              <wp:extent cx="5349240" cy="2774950"/>
                              <wp:effectExtent l="0" t="0" r="3810" b="6350"/>
                              <wp:docPr id="516621433" name="Picture 2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16621433" name=""/>
                                      <pic:cNvPicPr/>
                                    </pic:nvPicPr>
                                    <pic:blipFill>
                                      <a:blip r:embed="rId8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349240" cy="27749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5B53DF76" w14:textId="621EEC1A" w:rsidR="00C16188" w:rsidRDefault="00BD65D2" w:rsidP="00C16188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Model name</w:t>
                  </w:r>
                  <w:r w:rsidR="00C16188"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noProof/>
                      <w:sz w:val="20"/>
                      <w:szCs w:val="20"/>
                    </w:rPr>
                    <w:t>ARM_12</w:t>
                  </w:r>
                </w:p>
                <w:p w14:paraId="3BB08CE8" w14:textId="2D46852C" w:rsidR="00C16188" w:rsidRDefault="00BD65D2" w:rsidP="00C16188">
                  <w:pPr>
                    <w:jc w:val="center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Current Configuration</w:t>
                  </w:r>
                  <w:r w:rsidR="00C16188"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noProof/>
                      <w:sz w:val="20"/>
                      <w:szCs w:val="20"/>
                    </w:rPr>
                    <w:t>Default</w:t>
                  </w:r>
                </w:p>
              </w:tc>
            </w:tr>
            <w:tr w:rsidR="00C16188" w14:paraId="44B96174" w14:textId="77777777" w:rsidTr="00C1618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34087D3D" w14:textId="27421BFD" w:rsidR="00C16188" w:rsidRPr="0044448A" w:rsidRDefault="00BD65D2" w:rsidP="00C16188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Strong"/>
                      <w:b/>
                      <w:noProof/>
                      <w:sz w:val="24"/>
                      <w:szCs w:val="24"/>
                    </w:rPr>
                    <w:t>Solid Bodies</w:t>
                  </w:r>
                </w:p>
              </w:tc>
            </w:tr>
            <w:tr w:rsidR="00C16188" w14:paraId="3914F901" w14:textId="77777777" w:rsidTr="004B30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16DC863F" w14:textId="470193DC" w:rsidR="00C16188" w:rsidRDefault="00BD65D2" w:rsidP="0044448A">
                  <w:pPr>
                    <w:jc w:val="center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Document Name and Reference</w:t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2516CFF7" w14:textId="5DEBEA45" w:rsidR="00C16188" w:rsidRDefault="00BD65D2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Treated As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77350F98" w14:textId="6636E33E" w:rsidR="00C16188" w:rsidRDefault="00BD65D2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Volumetric Properties</w:t>
                  </w: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49A42464" w14:textId="5FFC0725" w:rsidR="00C16188" w:rsidRDefault="00BD65D2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Document Path/Date Modified</w:t>
                  </w:r>
                </w:p>
              </w:tc>
            </w:tr>
            <w:tr w:rsidR="00C16188" w14:paraId="4D172F1F" w14:textId="77777777" w:rsidTr="004B30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4A16BAF" w14:textId="20F63DB6" w:rsidR="00C16188" w:rsidRDefault="00BD65D2" w:rsidP="0044448A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Fillet1</w:t>
                  </w:r>
                </w:p>
                <w:p w14:paraId="6FAD0DFC" w14:textId="2EEA2331" w:rsidR="004B3022" w:rsidRPr="0044448A" w:rsidRDefault="00BD65D2" w:rsidP="0044448A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6754E75D" wp14:editId="1A427E8F">
                        <wp:extent cx="1562735" cy="810895"/>
                        <wp:effectExtent l="0" t="0" r="0" b="8255"/>
                        <wp:docPr id="1123675538" name="Picture 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23675538" name="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62735" cy="8108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CFE6EA9" w14:textId="1BDA9AE5" w:rsidR="00C16188" w:rsidRPr="0044448A" w:rsidRDefault="00BD65D2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531FB92" w14:textId="77777777" w:rsidR="00BD65D2" w:rsidRDefault="00BD65D2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Mass:0.000392964 kg</w:t>
                  </w:r>
                </w:p>
                <w:p w14:paraId="789CEBF7" w14:textId="77777777" w:rsidR="00BD65D2" w:rsidRDefault="00BD65D2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Volume:2.45618e-06 m^3</w:t>
                  </w:r>
                </w:p>
                <w:p w14:paraId="4B33748D" w14:textId="77777777" w:rsidR="00BD65D2" w:rsidRDefault="00BD65D2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Density:159.99 kg/m^3</w:t>
                  </w:r>
                </w:p>
                <w:p w14:paraId="18A1B8BC" w14:textId="77777777" w:rsidR="00BD65D2" w:rsidRDefault="00BD65D2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Weight:0.00385105 N</w:t>
                  </w:r>
                </w:p>
                <w:p w14:paraId="27E83BD0" w14:textId="100B329F" w:rsidR="00C16188" w:rsidRPr="0044448A" w:rsidRDefault="00C16188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EE3AE11" w14:textId="77777777" w:rsidR="00BD65D2" w:rsidRDefault="00BD65D2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D:\Mustafa\Solid work\Robot V2\Arm\ARM_12.SLDPRT</w:t>
                  </w:r>
                </w:p>
                <w:p w14:paraId="134B5C0E" w14:textId="5F99AD66" w:rsidR="00C16188" w:rsidRPr="0044448A" w:rsidRDefault="00BD65D2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Mar 27 03:17:02 2025</w:t>
                  </w:r>
                </w:p>
              </w:tc>
            </w:tr>
          </w:tbl>
          <w:p w14:paraId="2A6FDDB7" w14:textId="7A8516B8" w:rsidR="00FF408C" w:rsidRDefault="00FF408C" w:rsidP="00A96F2C"/>
        </w:tc>
      </w:tr>
    </w:tbl>
    <w:p w14:paraId="398FE2D7" w14:textId="77777777" w:rsidR="00FF408C" w:rsidRDefault="00FF408C" w:rsidP="00FF408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5E294F" w14:paraId="5CED1EE7" w14:textId="77777777" w:rsidTr="005E294F">
        <w:tc>
          <w:tcPr>
            <w:tcW w:w="11016" w:type="dxa"/>
          </w:tcPr>
          <w:p w14:paraId="5FFE1889" w14:textId="5888F713" w:rsidR="00B35001" w:rsidRPr="00B35001" w:rsidRDefault="00BD65D2" w:rsidP="00B35001">
            <w:pPr>
              <w:pStyle w:val="Heading1"/>
            </w:pPr>
            <w:bookmarkStart w:id="6" w:name="_Toc194073259"/>
            <w:r>
              <w:lastRenderedPageBreak/>
              <w:t>Study Properties</w:t>
            </w:r>
            <w:bookmarkEnd w:id="6"/>
          </w:p>
          <w:tbl>
            <w:tblPr>
              <w:tblStyle w:val="MediumList1-Accent11"/>
              <w:tblW w:w="0" w:type="auto"/>
              <w:tblLook w:val="0480" w:firstRow="0" w:lastRow="0" w:firstColumn="1" w:lastColumn="0" w:noHBand="0" w:noVBand="1"/>
            </w:tblPr>
            <w:tblGrid>
              <w:gridCol w:w="5263"/>
              <w:gridCol w:w="5275"/>
            </w:tblGrid>
            <w:tr w:rsidR="00B35001" w14:paraId="02BA02D0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2003615" w14:textId="332A55C9" w:rsidR="00B35001" w:rsidRDefault="00BD65D2" w:rsidP="005E294F">
                  <w:r>
                    <w:t>Study name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D279633" w14:textId="31C0084B" w:rsidR="00B35001" w:rsidRDefault="00BD65D2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Static 1</w:t>
                  </w:r>
                </w:p>
              </w:tc>
            </w:tr>
            <w:tr w:rsidR="00BD65D2" w14:paraId="11C49A85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9CE0085" w14:textId="3E688A34" w:rsidR="00BD65D2" w:rsidRDefault="00BD65D2" w:rsidP="005E294F">
                  <w:r>
                    <w:t>Analysis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EF6EBE5" w14:textId="4B8AB4F9" w:rsidR="00BD65D2" w:rsidRDefault="00BD65D2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Static</w:t>
                  </w:r>
                </w:p>
              </w:tc>
            </w:tr>
            <w:tr w:rsidR="00BD65D2" w14:paraId="3E38332C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D9FF533" w14:textId="0D0FE5CC" w:rsidR="00BD65D2" w:rsidRDefault="00BD65D2" w:rsidP="005E294F">
                  <w:r>
                    <w:t>Mesh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C8E67FD" w14:textId="35EF692D" w:rsidR="00BD65D2" w:rsidRDefault="00BD65D2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 Mesh</w:t>
                  </w:r>
                </w:p>
              </w:tc>
            </w:tr>
            <w:tr w:rsidR="00BD65D2" w14:paraId="37961D9F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FC5A83B" w14:textId="14FB2140" w:rsidR="00BD65D2" w:rsidRDefault="00BD65D2" w:rsidP="005E294F">
                  <w:r>
                    <w:t xml:space="preserve">Thermal Effect: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CD3E21D" w14:textId="0137487B" w:rsidR="00BD65D2" w:rsidRDefault="00BD65D2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On</w:t>
                  </w:r>
                </w:p>
              </w:tc>
            </w:tr>
            <w:tr w:rsidR="00BD65D2" w14:paraId="4CB5DA89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3941FBB" w14:textId="778D99F9" w:rsidR="00BD65D2" w:rsidRDefault="00BD65D2" w:rsidP="005E294F">
                  <w:r>
                    <w:t>Thermal option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491E973" w14:textId="0E58EE5B" w:rsidR="00BD65D2" w:rsidRDefault="00BD65D2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Include temperature loads</w:t>
                  </w:r>
                </w:p>
              </w:tc>
            </w:tr>
            <w:tr w:rsidR="00BD65D2" w14:paraId="4525D6FA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47B8150" w14:textId="57B51A93" w:rsidR="00BD65D2" w:rsidRDefault="00BD65D2" w:rsidP="005E294F">
                  <w:r>
                    <w:t>Zero strain temperature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11CB3AE" w14:textId="59C951F7" w:rsidR="00BD65D2" w:rsidRDefault="00BD65D2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298 Kelvin</w:t>
                  </w:r>
                </w:p>
              </w:tc>
            </w:tr>
            <w:tr w:rsidR="00BD65D2" w14:paraId="593BFBDD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C2CF85E" w14:textId="6D3A3090" w:rsidR="00BD65D2" w:rsidRDefault="00BD65D2" w:rsidP="005E294F">
                  <w:r>
                    <w:t>Include fluid pressure effects from SOLIDWORKS Flow Simulation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440E91E" w14:textId="6C65F800" w:rsidR="00BD65D2" w:rsidRDefault="00BD65D2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BD65D2" w14:paraId="016DBE0A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9B9002F" w14:textId="6A2036B5" w:rsidR="00BD65D2" w:rsidRDefault="00BD65D2" w:rsidP="005E294F">
                  <w:r>
                    <w:t>Solver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94905BB" w14:textId="70DFBCFB" w:rsidR="00BD65D2" w:rsidRDefault="00BD65D2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Automatic</w:t>
                  </w:r>
                </w:p>
              </w:tc>
            </w:tr>
            <w:tr w:rsidR="00BD65D2" w14:paraId="4D0CAEE6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11D4FC4" w14:textId="7A9E8E95" w:rsidR="00BD65D2" w:rsidRDefault="00BD65D2" w:rsidP="005E294F">
                  <w:r>
                    <w:t xml:space="preserve">Inplane Effect: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C89C9B9" w14:textId="2FD0F2F3" w:rsidR="00BD65D2" w:rsidRDefault="00BD65D2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BD65D2" w14:paraId="585FE29B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4381282" w14:textId="71853244" w:rsidR="00BD65D2" w:rsidRDefault="00BD65D2" w:rsidP="005E294F">
                  <w:r>
                    <w:t xml:space="preserve">Soft Spring: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62AF0AD" w14:textId="1DE6525E" w:rsidR="00BD65D2" w:rsidRDefault="00BD65D2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BD65D2" w14:paraId="312789D2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634F4E9" w14:textId="54DF1A33" w:rsidR="00BD65D2" w:rsidRDefault="00BD65D2" w:rsidP="005E294F">
                  <w:r>
                    <w:t xml:space="preserve">Inertial Relief: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8A4463D" w14:textId="0DFCF95C" w:rsidR="00BD65D2" w:rsidRDefault="00BD65D2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BD65D2" w14:paraId="3EDEE0CD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926F5C5" w14:textId="0762F41D" w:rsidR="00BD65D2" w:rsidRDefault="00BD65D2" w:rsidP="005E294F">
                  <w:r>
                    <w:t>Incompatible bonding options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6AF51B7" w14:textId="7A3BB5A1" w:rsidR="00BD65D2" w:rsidRDefault="00BD65D2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Automatic</w:t>
                  </w:r>
                </w:p>
              </w:tc>
            </w:tr>
            <w:tr w:rsidR="00BD65D2" w14:paraId="7A2C05F7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8B162BE" w14:textId="05EDCB7F" w:rsidR="00BD65D2" w:rsidRDefault="00BD65D2" w:rsidP="005E294F">
                  <w:r>
                    <w:t>Large displacement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825B8B7" w14:textId="0EA476DF" w:rsidR="00BD65D2" w:rsidRDefault="00BD65D2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BD65D2" w14:paraId="4569B308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5AD9E87" w14:textId="030609DC" w:rsidR="00BD65D2" w:rsidRDefault="00BD65D2" w:rsidP="005E294F">
                  <w:r>
                    <w:t>Compute free body forces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0A7836C" w14:textId="19B4E922" w:rsidR="00BD65D2" w:rsidRDefault="00BD65D2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On</w:t>
                  </w:r>
                </w:p>
              </w:tc>
            </w:tr>
            <w:tr w:rsidR="00BD65D2" w14:paraId="5B823FC2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21FB238" w14:textId="2ED4D982" w:rsidR="00BD65D2" w:rsidRDefault="00BD65D2" w:rsidP="005E294F">
                  <w:r>
                    <w:t>Friction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504FD9C" w14:textId="36A91683" w:rsidR="00BD65D2" w:rsidRDefault="00BD65D2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BD65D2" w14:paraId="4B2B0C08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B8D9103" w14:textId="4D7975A2" w:rsidR="00BD65D2" w:rsidRDefault="00BD65D2" w:rsidP="005E294F">
                  <w:r>
                    <w:t xml:space="preserve">Use Adaptive Method: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100EA57" w14:textId="47A2A2D0" w:rsidR="00BD65D2" w:rsidRDefault="00BD65D2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BD65D2" w14:paraId="32F58D77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D085F1A" w14:textId="1140E4DA" w:rsidR="00BD65D2" w:rsidRDefault="00BD65D2" w:rsidP="005E294F">
                  <w:r>
                    <w:t>Result folder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53525BD" w14:textId="019831C7" w:rsidR="00BD65D2" w:rsidRDefault="00BD65D2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SOLIDWORKS document (D:\Mustafa\Solid work\Robot V2\Arm)</w:t>
                  </w:r>
                </w:p>
              </w:tc>
            </w:tr>
          </w:tbl>
          <w:p w14:paraId="34593258" w14:textId="3806BFFD" w:rsidR="005E294F" w:rsidRDefault="005E294F" w:rsidP="00A96F2C"/>
        </w:tc>
      </w:tr>
      <w:bookmarkEnd w:id="1"/>
      <w:bookmarkEnd w:id="2"/>
      <w:bookmarkEnd w:id="3"/>
    </w:tbl>
    <w:p w14:paraId="0FC761F5" w14:textId="77777777" w:rsidR="00F33129" w:rsidRDefault="00F3312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F33129" w14:paraId="2E10B5D3" w14:textId="77777777" w:rsidTr="00E80CD9">
        <w:tc>
          <w:tcPr>
            <w:tcW w:w="11016" w:type="dxa"/>
          </w:tcPr>
          <w:p w14:paraId="6F05A5E7" w14:textId="7E09A5DD" w:rsidR="00F33129" w:rsidRPr="00B35001" w:rsidRDefault="00BD65D2" w:rsidP="000A7C6B">
            <w:pPr>
              <w:pStyle w:val="Heading1"/>
            </w:pPr>
            <w:bookmarkStart w:id="7" w:name="_Toc194073260"/>
            <w:r>
              <w:t>Units</w:t>
            </w:r>
            <w:bookmarkEnd w:id="7"/>
          </w:p>
          <w:tbl>
            <w:tblPr>
              <w:tblStyle w:val="MediumList1-Accent11"/>
              <w:tblW w:w="0" w:type="auto"/>
              <w:tblLook w:val="0480" w:firstRow="0" w:lastRow="0" w:firstColumn="1" w:lastColumn="0" w:noHBand="0" w:noVBand="1"/>
            </w:tblPr>
            <w:tblGrid>
              <w:gridCol w:w="5292"/>
              <w:gridCol w:w="5246"/>
            </w:tblGrid>
            <w:tr w:rsidR="00F33129" w14:paraId="7542E49D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6BA8E12" w14:textId="00621B10" w:rsidR="00F33129" w:rsidRDefault="00BD65D2" w:rsidP="000A7C6B">
                  <w:r>
                    <w:t>Unit system: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DE92BD1" w14:textId="0A7470C3" w:rsidR="00F33129" w:rsidRDefault="00BD65D2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SI (MKS)</w:t>
                  </w:r>
                </w:p>
              </w:tc>
            </w:tr>
            <w:tr w:rsidR="00BD65D2" w14:paraId="4024379A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C19A93E" w14:textId="4875E171" w:rsidR="00BD65D2" w:rsidRDefault="00BD65D2" w:rsidP="000A7C6B">
                  <w:r>
                    <w:t>Length/Displacement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F7E6CE4" w14:textId="6D56855D" w:rsidR="00BD65D2" w:rsidRDefault="00BD65D2" w:rsidP="000A7C6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mm</w:t>
                  </w:r>
                </w:p>
              </w:tc>
            </w:tr>
            <w:tr w:rsidR="00BD65D2" w14:paraId="0E41D4F2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550A782" w14:textId="0E92F1CE" w:rsidR="00BD65D2" w:rsidRDefault="00BD65D2" w:rsidP="000A7C6B">
                  <w:r>
                    <w:t>Temperature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236E026" w14:textId="3653248F" w:rsidR="00BD65D2" w:rsidRDefault="00BD65D2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Kelvin</w:t>
                  </w:r>
                </w:p>
              </w:tc>
            </w:tr>
            <w:tr w:rsidR="00BD65D2" w14:paraId="17AABD43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C11465B" w14:textId="0C2B75A8" w:rsidR="00BD65D2" w:rsidRDefault="00BD65D2" w:rsidP="000A7C6B">
                  <w:r>
                    <w:t>Angular velocity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DC4F2FD" w14:textId="7A4D57FD" w:rsidR="00BD65D2" w:rsidRDefault="00BD65D2" w:rsidP="000A7C6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Rad/sec</w:t>
                  </w:r>
                </w:p>
              </w:tc>
            </w:tr>
            <w:tr w:rsidR="00BD65D2" w14:paraId="4B87D171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12AC943" w14:textId="347ABD29" w:rsidR="00BD65D2" w:rsidRDefault="00BD65D2" w:rsidP="000A7C6B">
                  <w:r>
                    <w:t>Pressure/Stress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177C9DB" w14:textId="63B790F4" w:rsidR="00BD65D2" w:rsidRDefault="00BD65D2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N/m^2</w:t>
                  </w:r>
                </w:p>
              </w:tc>
            </w:tr>
          </w:tbl>
          <w:p w14:paraId="2373D720" w14:textId="692324A1" w:rsidR="00F33129" w:rsidRDefault="00F33129" w:rsidP="000A7C6B"/>
        </w:tc>
      </w:tr>
    </w:tbl>
    <w:p w14:paraId="521C3944" w14:textId="77777777" w:rsidR="00E80CD9" w:rsidRDefault="00E80CD9" w:rsidP="00076F1F"/>
    <w:tbl>
      <w:tblPr>
        <w:tblStyle w:val="TableGrid"/>
        <w:tblW w:w="11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36"/>
      </w:tblGrid>
      <w:tr w:rsidR="00E80CD9" w14:paraId="5E25981B" w14:textId="77777777" w:rsidTr="005273D5">
        <w:trPr>
          <w:trHeight w:val="4158"/>
        </w:trPr>
        <w:tc>
          <w:tcPr>
            <w:tcW w:w="11136" w:type="dxa"/>
          </w:tcPr>
          <w:p w14:paraId="1FCDC8D6" w14:textId="51E8DA7E" w:rsidR="00E80CD9" w:rsidRPr="00AC3438" w:rsidRDefault="00BD65D2" w:rsidP="000A7C6B">
            <w:pPr>
              <w:pStyle w:val="Heading1"/>
            </w:pPr>
            <w:bookmarkStart w:id="8" w:name="_Toc243733144"/>
            <w:bookmarkStart w:id="9" w:name="_Toc245020112"/>
            <w:bookmarkStart w:id="10" w:name="_Toc245020144"/>
            <w:bookmarkStart w:id="11" w:name="_Toc194073261"/>
            <w:r>
              <w:lastRenderedPageBreak/>
              <w:t>Material Properties</w:t>
            </w:r>
            <w:bookmarkEnd w:id="11"/>
          </w:p>
          <w:tbl>
            <w:tblPr>
              <w:tblStyle w:val="LightList-Accent11"/>
              <w:tblW w:w="0" w:type="auto"/>
              <w:tblInd w:w="1" w:type="dxa"/>
              <w:tblBorders>
                <w:top w:val="single" w:sz="18" w:space="0" w:color="365F91" w:themeColor="accent1" w:themeShade="BF"/>
                <w:left w:val="single" w:sz="8" w:space="0" w:color="auto"/>
                <w:bottom w:val="single" w:sz="18" w:space="0" w:color="365F91" w:themeColor="accent1" w:themeShade="BF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229"/>
              <w:gridCol w:w="4741"/>
              <w:gridCol w:w="2892"/>
            </w:tblGrid>
            <w:tr w:rsidR="00E80CD9" w:rsidRPr="000841BF" w14:paraId="5426EDEF" w14:textId="77777777" w:rsidTr="00955A9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9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9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8" w:space="0" w:color="auto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349E7922" w14:textId="0C269B35" w:rsidR="00E80CD9" w:rsidRPr="003E6C57" w:rsidRDefault="00BD65D2" w:rsidP="000A7C6B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Model Reference</w:t>
                  </w:r>
                </w:p>
              </w:tc>
              <w:tc>
                <w:tcPr>
                  <w:tcW w:w="4741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3E99DA74" w14:textId="33740AF3" w:rsidR="00E80CD9" w:rsidRPr="003E6C57" w:rsidRDefault="00BD65D2" w:rsidP="000A7C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Properties</w:t>
                  </w:r>
                </w:p>
              </w:tc>
              <w:tc>
                <w:tcPr>
                  <w:tcW w:w="2892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2F5E6A76" w14:textId="5198B512" w:rsidR="00E80CD9" w:rsidRPr="003E6C57" w:rsidRDefault="00BD65D2" w:rsidP="000A7C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Components</w:t>
                  </w:r>
                </w:p>
              </w:tc>
            </w:tr>
            <w:tr w:rsidR="00E80CD9" w:rsidRPr="000841BF" w14:paraId="140F5E28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9" w:type="dxa"/>
                  <w:tcBorders>
                    <w:top w:val="single" w:sz="18" w:space="0" w:color="548DD4" w:themeColor="text2" w:themeTint="99"/>
                    <w:left w:val="none" w:sz="0" w:space="0" w:color="auto"/>
                    <w:bottom w:val="single" w:sz="8" w:space="0" w:color="auto"/>
                  </w:tcBorders>
                  <w:vAlign w:val="center"/>
                </w:tcPr>
                <w:p w14:paraId="7482C516" w14:textId="2D27DCFC" w:rsidR="00E80CD9" w:rsidRPr="00577134" w:rsidRDefault="00BD65D2" w:rsidP="000A7C6B">
                  <w:pPr>
                    <w:jc w:val="center"/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noProof/>
                      <w:sz w:val="20"/>
                      <w:szCs w:val="20"/>
                    </w:rPr>
                    <w:drawing>
                      <wp:inline distT="0" distB="0" distL="0" distR="0" wp14:anchorId="6D558D0E" wp14:editId="16035E39">
                        <wp:extent cx="1904365" cy="988060"/>
                        <wp:effectExtent l="0" t="0" r="635" b="2540"/>
                        <wp:docPr id="1001540904" name="Picture 4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1540904" name="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4365" cy="9880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741" w:type="dxa"/>
                  <w:tcBorders>
                    <w:top w:val="single" w:sz="18" w:space="0" w:color="548DD4" w:themeColor="text2" w:themeTint="99"/>
                    <w:bottom w:val="single" w:sz="8" w:space="0" w:color="auto"/>
                  </w:tcBorders>
                </w:tcPr>
                <w:tbl>
                  <w:tblPr>
                    <w:tblStyle w:val="MediumGrid1-Accent6"/>
                    <w:tblW w:w="4509" w:type="dxa"/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2242"/>
                    <w:gridCol w:w="2267"/>
                  </w:tblGrid>
                  <w:tr w:rsidR="00E80CD9" w:rsidRPr="00577134" w14:paraId="4162B1A5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57CFBFF9" w14:textId="32D681DA" w:rsidR="00E80CD9" w:rsidRPr="00BE6656" w:rsidRDefault="00BD65D2" w:rsidP="000A7C6B">
                        <w:pPr>
                          <w:jc w:val="right"/>
                          <w:rPr>
                            <w:rStyle w:val="Strong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Name</w:t>
                        </w:r>
                        <w:r w:rsidR="00E80CD9" w:rsidRPr="00BE6656"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58048B59" w14:textId="42096FEF" w:rsidR="00E80CD9" w:rsidRPr="00BE6656" w:rsidRDefault="00BD65D2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Balsa</w:t>
                        </w:r>
                      </w:p>
                    </w:tc>
                  </w:tr>
                  <w:tr w:rsidR="00BD65D2" w:rsidRPr="00577134" w14:paraId="06D387E4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308E74C2" w14:textId="7C10E4E1" w:rsidR="00BD65D2" w:rsidRDefault="00BD65D2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Model type: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6421FC28" w14:textId="2F298EA4" w:rsidR="00BD65D2" w:rsidRDefault="00BD65D2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Linear Elastic Isotropic</w:t>
                        </w:r>
                      </w:p>
                    </w:tc>
                  </w:tr>
                  <w:tr w:rsidR="00BD65D2" w:rsidRPr="00577134" w14:paraId="0D67BF1F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3FF5F07F" w14:textId="601BCB3F" w:rsidR="00BD65D2" w:rsidRDefault="00BD65D2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Default failure criterion: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59181EF0" w14:textId="25511890" w:rsidR="00BD65D2" w:rsidRDefault="00BD65D2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Unknown</w:t>
                        </w:r>
                      </w:p>
                    </w:tc>
                  </w:tr>
                  <w:tr w:rsidR="00BD65D2" w:rsidRPr="00577134" w14:paraId="420A4DAD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29AFC462" w14:textId="2052B9FF" w:rsidR="00BD65D2" w:rsidRDefault="00BD65D2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Yield strength: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570DA89C" w14:textId="20B61E71" w:rsidR="00BD65D2" w:rsidRDefault="00BD65D2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2e+07 N/m^2</w:t>
                        </w:r>
                      </w:p>
                    </w:tc>
                  </w:tr>
                  <w:tr w:rsidR="00BD65D2" w:rsidRPr="00577134" w14:paraId="5BEDB4B1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2542AD58" w14:textId="4939E0B0" w:rsidR="00BD65D2" w:rsidRDefault="00BD65D2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Elastic modulus: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0A00CE0E" w14:textId="4C6D997A" w:rsidR="00BD65D2" w:rsidRDefault="00BD65D2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3e+09 N/m^2</w:t>
                        </w:r>
                      </w:p>
                    </w:tc>
                  </w:tr>
                  <w:tr w:rsidR="00BD65D2" w:rsidRPr="00577134" w14:paraId="066A6AB0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7A4873AC" w14:textId="3B8B9BEF" w:rsidR="00BD65D2" w:rsidRDefault="00BD65D2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Poisson's ratio: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488A8DB0" w14:textId="75E9E9ED" w:rsidR="00BD65D2" w:rsidRDefault="00BD65D2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 xml:space="preserve">0.29  </w:t>
                        </w:r>
                      </w:p>
                    </w:tc>
                  </w:tr>
                  <w:tr w:rsidR="00BD65D2" w:rsidRPr="00577134" w14:paraId="51FA0D1C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79502156" w14:textId="00D5C949" w:rsidR="00BD65D2" w:rsidRDefault="00BD65D2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Mass density: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121BDD00" w14:textId="2497AE64" w:rsidR="00BD65D2" w:rsidRDefault="00BD65D2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159.99 kg/m^3</w:t>
                        </w:r>
                      </w:p>
                    </w:tc>
                  </w:tr>
                  <w:tr w:rsidR="00BD65D2" w:rsidRPr="00577134" w14:paraId="0858CA6B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36878B5E" w14:textId="515A0F83" w:rsidR="00BD65D2" w:rsidRDefault="00BD65D2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Shear modulus: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08FA609B" w14:textId="0711E79D" w:rsidR="00BD65D2" w:rsidRDefault="00BD65D2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3e+08 N/m^2</w:t>
                        </w:r>
                      </w:p>
                    </w:tc>
                  </w:tr>
                </w:tbl>
                <w:p w14:paraId="0245D864" w14:textId="77777777" w:rsidR="00E80CD9" w:rsidRPr="00577134" w:rsidRDefault="00E80CD9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2892" w:type="dxa"/>
                  <w:tcBorders>
                    <w:top w:val="single" w:sz="18" w:space="0" w:color="548DD4" w:themeColor="text2" w:themeTint="99"/>
                    <w:bottom w:val="single" w:sz="8" w:space="0" w:color="auto"/>
                    <w:right w:val="none" w:sz="0" w:space="0" w:color="auto"/>
                  </w:tcBorders>
                </w:tcPr>
                <w:p w14:paraId="4C8B38D0" w14:textId="76FA5330" w:rsidR="00E80CD9" w:rsidRPr="00577134" w:rsidRDefault="00BD65D2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SolidBody 1(Fillet1)(ARM_12)</w:t>
                  </w:r>
                </w:p>
              </w:tc>
            </w:tr>
            <w:tr w:rsidR="00E80CD9" w:rsidRPr="000841BF" w14:paraId="6FF0F12D" w14:textId="77777777" w:rsidTr="000A7C6B">
              <w:trPr>
                <w:trHeight w:val="18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62" w:type="dxa"/>
                  <w:gridSpan w:val="3"/>
                  <w:tcBorders>
                    <w:top w:val="single" w:sz="8" w:space="0" w:color="auto"/>
                    <w:bottom w:val="single" w:sz="18" w:space="0" w:color="365F91" w:themeColor="accent1" w:themeShade="BF"/>
                  </w:tcBorders>
                  <w:shd w:val="clear" w:color="auto" w:fill="DBE5F1" w:themeFill="accent1" w:themeFillTint="33"/>
                </w:tcPr>
                <w:p w14:paraId="1B323391" w14:textId="547B904D" w:rsidR="00E80CD9" w:rsidRPr="000841BF" w:rsidRDefault="00BD65D2" w:rsidP="00BD65D2">
                  <w:pPr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Curve Data:N/A</w:t>
                  </w:r>
                </w:p>
              </w:tc>
            </w:tr>
          </w:tbl>
          <w:p w14:paraId="011A045A" w14:textId="18A3FF93" w:rsidR="00E80CD9" w:rsidRDefault="00E80CD9" w:rsidP="000A7C6B"/>
        </w:tc>
      </w:tr>
      <w:bookmarkEnd w:id="8"/>
      <w:bookmarkEnd w:id="9"/>
      <w:bookmarkEnd w:id="10"/>
    </w:tbl>
    <w:p w14:paraId="6349327A" w14:textId="77777777" w:rsidR="005273D5" w:rsidRDefault="005273D5" w:rsidP="006518B5"/>
    <w:tbl>
      <w:tblPr>
        <w:tblStyle w:val="TableGrid"/>
        <w:tblW w:w="110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52"/>
      </w:tblGrid>
      <w:tr w:rsidR="005273D5" w14:paraId="02DDA8AA" w14:textId="77777777" w:rsidTr="00452CBC">
        <w:tc>
          <w:tcPr>
            <w:tcW w:w="11016" w:type="dxa"/>
          </w:tcPr>
          <w:p w14:paraId="0A22627E" w14:textId="4FDADF75" w:rsidR="005273D5" w:rsidRPr="00AF1A58" w:rsidRDefault="00BD65D2" w:rsidP="000A7C6B">
            <w:pPr>
              <w:pStyle w:val="Heading1"/>
              <w:rPr>
                <w:b w:val="0"/>
                <w:bCs w:val="0"/>
              </w:rPr>
            </w:pPr>
            <w:bookmarkStart w:id="12" w:name="_Toc194073262"/>
            <w:r>
              <w:rPr>
                <w:rStyle w:val="Strong"/>
              </w:rPr>
              <w:t>Loads and Fixtures</w:t>
            </w:r>
            <w:bookmarkEnd w:id="12"/>
          </w:p>
          <w:tbl>
            <w:tblPr>
              <w:tblStyle w:val="LightList-Accent3"/>
              <w:tblW w:w="10909" w:type="dxa"/>
              <w:tblBorders>
                <w:top w:val="single" w:sz="18" w:space="0" w:color="4D7830"/>
                <w:left w:val="single" w:sz="8" w:space="0" w:color="000000" w:themeColor="text1"/>
                <w:bottom w:val="single" w:sz="18" w:space="0" w:color="4D7830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817"/>
              <w:gridCol w:w="3021"/>
              <w:gridCol w:w="6071"/>
            </w:tblGrid>
            <w:tr w:rsidR="00BD65D2" w14:paraId="62F27514" w14:textId="77777777" w:rsidTr="005F1F3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64292C06" w14:textId="06C8289A" w:rsidR="00BD65D2" w:rsidRPr="004E282D" w:rsidRDefault="00BD65D2" w:rsidP="005A5DC6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name</w:t>
                  </w:r>
                </w:p>
              </w:tc>
              <w:tc>
                <w:tcPr>
                  <w:tcW w:w="3021" w:type="dxa"/>
                  <w:tcBorders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1A8AE17C" w14:textId="369DBC2F" w:rsidR="00BD65D2" w:rsidRPr="004E282D" w:rsidRDefault="00BD65D2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Image</w:t>
                  </w:r>
                </w:p>
              </w:tc>
              <w:tc>
                <w:tcPr>
                  <w:tcW w:w="6071" w:type="dxa"/>
                  <w:tcBorders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5BD3AF21" w14:textId="7E1D1BBB" w:rsidR="00BD65D2" w:rsidRPr="004E282D" w:rsidRDefault="00BD65D2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Details</w:t>
                  </w:r>
                </w:p>
              </w:tc>
            </w:tr>
            <w:tr w:rsidR="00BD65D2" w14:paraId="5993998B" w14:textId="77777777" w:rsidTr="00B9517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  <w:tcBorders>
                    <w:top w:val="single" w:sz="18" w:space="0" w:color="76923C" w:themeColor="accent3" w:themeShade="BF"/>
                    <w:left w:val="single" w:sz="18" w:space="0" w:color="76923C" w:themeColor="accent3" w:themeShade="BF"/>
                  </w:tcBorders>
                  <w:vAlign w:val="center"/>
                </w:tcPr>
                <w:p w14:paraId="0A827648" w14:textId="33D2120E" w:rsidR="00BD65D2" w:rsidRPr="00AD5FBA" w:rsidRDefault="00BD65D2" w:rsidP="005A5DC6">
                  <w:pPr>
                    <w:jc w:val="center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Fixed-1</w:t>
                  </w:r>
                </w:p>
              </w:tc>
              <w:tc>
                <w:tcPr>
                  <w:tcW w:w="3021" w:type="dxa"/>
                  <w:tcBorders>
                    <w:top w:val="single" w:sz="18" w:space="0" w:color="76923C" w:themeColor="accent3" w:themeShade="BF"/>
                  </w:tcBorders>
                </w:tcPr>
                <w:p w14:paraId="4A005EDB" w14:textId="63E8B47C" w:rsidR="00BD65D2" w:rsidRPr="006208CB" w:rsidRDefault="00BD65D2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 wp14:anchorId="7160F55A" wp14:editId="79D25B3E">
                        <wp:extent cx="1772285" cy="919480"/>
                        <wp:effectExtent l="0" t="0" r="0" b="0"/>
                        <wp:docPr id="916738234" name="Picture 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16738234" name="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72285" cy="9194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071" w:type="dxa"/>
                  <w:tcBorders>
                    <w:top w:val="single" w:sz="18" w:space="0" w:color="76923C" w:themeColor="accent3" w:themeShade="BF"/>
                    <w:right w:val="single" w:sz="18" w:space="0" w:color="76923C" w:themeColor="accent3" w:themeShade="BF"/>
                  </w:tcBorders>
                </w:tcPr>
                <w:tbl>
                  <w:tblPr>
                    <w:tblStyle w:val="MediumGrid1-Accent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3174"/>
                    <w:gridCol w:w="2667"/>
                  </w:tblGrid>
                  <w:tr w:rsidR="00BD65D2" w14:paraId="697CE201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14:paraId="140D420E" w14:textId="0680BE87" w:rsidR="00BD65D2" w:rsidRPr="00BE6656" w:rsidRDefault="00BD65D2" w:rsidP="003F2268">
                        <w:pPr>
                          <w:jc w:val="right"/>
                          <w:rPr>
                            <w:rStyle w:val="Strong"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Entities: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14:paraId="5BABD0FA" w14:textId="141A0635" w:rsidR="00BD65D2" w:rsidRPr="00154A1A" w:rsidRDefault="00BD65D2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1 face(s)</w:t>
                        </w:r>
                      </w:p>
                    </w:tc>
                  </w:tr>
                  <w:tr w:rsidR="00BD65D2" w14:paraId="0B710318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6A041FA8" w14:textId="0990630C" w:rsidR="00BD65D2" w:rsidRDefault="00BD65D2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3B3F6E23" w14:textId="03348719" w:rsidR="00BD65D2" w:rsidRDefault="00BD65D2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Fixed Geometry</w:t>
                        </w:r>
                      </w:p>
                    </w:tc>
                  </w:tr>
                </w:tbl>
                <w:p w14:paraId="48149B38" w14:textId="77777777" w:rsidR="00BD65D2" w:rsidRPr="004C6DEB" w:rsidRDefault="00BD65D2" w:rsidP="00840CC7">
                  <w:pPr>
                    <w:pStyle w:val="TOC3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3F154A" w14:paraId="2C6A84CA" w14:textId="77777777" w:rsidTr="00452CB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909" w:type="dxa"/>
                  <w:gridSpan w:val="3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D6E3BC" w:themeFill="accent3" w:themeFillTint="66"/>
                  <w:vAlign w:val="center"/>
                </w:tcPr>
                <w:p w14:paraId="0E766069" w14:textId="671B9B2C" w:rsidR="003F154A" w:rsidRPr="003F154A" w:rsidRDefault="00BD65D2" w:rsidP="003F154A">
                  <w:pPr>
                    <w:rPr>
                      <w:rStyle w:val="Strong"/>
                      <w:bCs/>
                    </w:rPr>
                  </w:pPr>
                  <w:r>
                    <w:rPr>
                      <w:rStyle w:val="Strong"/>
                      <w:b/>
                    </w:rPr>
                    <w:t>Resultant Forces</w:t>
                  </w:r>
                </w:p>
                <w:tbl>
                  <w:tblPr>
                    <w:tblStyle w:val="TableGrid"/>
                    <w:tblW w:w="10669" w:type="dxa"/>
                    <w:tblLayout w:type="fixed"/>
                    <w:tblLook w:val="06A0" w:firstRow="1" w:lastRow="0" w:firstColumn="1" w:lastColumn="0" w:noHBand="1" w:noVBand="1"/>
                  </w:tblPr>
                  <w:tblGrid>
                    <w:gridCol w:w="2659"/>
                    <w:gridCol w:w="1980"/>
                    <w:gridCol w:w="1980"/>
                    <w:gridCol w:w="1980"/>
                    <w:gridCol w:w="2070"/>
                  </w:tblGrid>
                  <w:tr w:rsidR="003F154A" w14:paraId="3E8307C7" w14:textId="77777777" w:rsidTr="00452CBC">
                    <w:trPr>
                      <w:trHeight w:val="250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14:paraId="6E5D59BC" w14:textId="518274C7" w:rsidR="003F154A" w:rsidRDefault="00BD65D2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Components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14:paraId="0E4866FA" w14:textId="2AC992E9" w:rsidR="003F154A" w:rsidRDefault="00BD65D2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X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14:paraId="0AA34B08" w14:textId="6A15176A" w:rsidR="003F154A" w:rsidRDefault="00BD65D2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Y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14:paraId="35822CF3" w14:textId="4157FC56" w:rsidR="003F154A" w:rsidRDefault="00BD65D2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Z</w:t>
                        </w:r>
                      </w:p>
                    </w:tc>
                    <w:tc>
                      <w:tcPr>
                        <w:tcW w:w="2070" w:type="dxa"/>
                        <w:shd w:val="clear" w:color="auto" w:fill="D9D9D9" w:themeFill="background1" w:themeFillShade="D9"/>
                        <w:vAlign w:val="center"/>
                      </w:tcPr>
                      <w:p w14:paraId="5E034536" w14:textId="0BD7E4F8" w:rsidR="003F154A" w:rsidRDefault="00BD65D2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Resultant</w:t>
                        </w:r>
                      </w:p>
                    </w:tc>
                  </w:tr>
                  <w:tr w:rsidR="003F154A" w14:paraId="5E27A0A3" w14:textId="77777777" w:rsidTr="00452CBC">
                    <w:trPr>
                      <w:trHeight w:val="263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14:paraId="43CE2AFE" w14:textId="2FF5136D" w:rsidR="003F154A" w:rsidRDefault="00BD65D2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Reaction force(N)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575439F9" w14:textId="6DB45AD6" w:rsidR="003F154A" w:rsidRPr="00EF37BF" w:rsidRDefault="00BD65D2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2.95043e-06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5540EE48" w14:textId="25CAFABA" w:rsidR="003F154A" w:rsidRPr="00EF37BF" w:rsidRDefault="00BD65D2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5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37021E6B" w14:textId="3DA551D7" w:rsidR="003F154A" w:rsidRDefault="00BD65D2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1.86265e-08</w:t>
                        </w:r>
                      </w:p>
                    </w:tc>
                    <w:tc>
                      <w:tcPr>
                        <w:tcW w:w="2070" w:type="dxa"/>
                        <w:shd w:val="clear" w:color="auto" w:fill="FFFFFF" w:themeFill="background1"/>
                        <w:vAlign w:val="center"/>
                      </w:tcPr>
                      <w:p w14:paraId="6755B5AD" w14:textId="543F4A7C" w:rsidR="003F154A" w:rsidRPr="00EF37BF" w:rsidRDefault="00BD65D2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5</w:t>
                        </w:r>
                      </w:p>
                    </w:tc>
                  </w:tr>
                  <w:tr w:rsidR="00935682" w14:paraId="545C3BDE" w14:textId="77777777" w:rsidTr="00452CBC">
                    <w:trPr>
                      <w:cantSplit/>
                      <w:trHeight w:val="263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14:paraId="314A718C" w14:textId="67F70E31" w:rsidR="00935682" w:rsidRDefault="00BD65D2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Reaction Moment(N.m)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0FF2C3A8" w14:textId="3B0DB57C" w:rsidR="00935682" w:rsidRDefault="00BD65D2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6F48B58E" w14:textId="77017BF9" w:rsidR="00935682" w:rsidRDefault="00BD65D2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536A0B43" w14:textId="0A4172E2" w:rsidR="00935682" w:rsidRDefault="00BD65D2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2070" w:type="dxa"/>
                        <w:shd w:val="clear" w:color="auto" w:fill="FFFFFF" w:themeFill="background1"/>
                        <w:vAlign w:val="center"/>
                      </w:tcPr>
                      <w:p w14:paraId="263EDACA" w14:textId="1B1955AF" w:rsidR="00935682" w:rsidRDefault="00BD65D2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</w:tr>
                </w:tbl>
                <w:p w14:paraId="71718E3C" w14:textId="77777777" w:rsidR="003F154A" w:rsidRDefault="003F154A" w:rsidP="003F154A">
                  <w:pPr>
                    <w:jc w:val="center"/>
                    <w:rPr>
                      <w:rStyle w:val="Strong"/>
                      <w:b/>
                      <w:sz w:val="18"/>
                      <w:szCs w:val="18"/>
                    </w:rPr>
                  </w:pPr>
                  <w:r>
                    <w:rPr>
                      <w:rStyle w:val="Strong"/>
                      <w:b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0D750FEE" w14:textId="77777777" w:rsidR="005273D5" w:rsidRDefault="005273D5" w:rsidP="00840CC7">
            <w:pPr>
              <w:pStyle w:val="TOC3"/>
            </w:pPr>
          </w:p>
          <w:tbl>
            <w:tblPr>
              <w:tblStyle w:val="LightList-Accent2"/>
              <w:tblW w:w="10816" w:type="dxa"/>
              <w:tblBorders>
                <w:top w:val="single" w:sz="18" w:space="0" w:color="C0504D" w:themeColor="accent2"/>
                <w:left w:val="single" w:sz="8" w:space="0" w:color="000000" w:themeColor="text1"/>
                <w:bottom w:val="single" w:sz="18" w:space="0" w:color="C0504D" w:themeColor="accent2"/>
                <w:right w:val="single" w:sz="8" w:space="0" w:color="000000" w:themeColor="text1"/>
                <w:insideH w:val="single" w:sz="8" w:space="0" w:color="000000" w:themeColor="text1"/>
                <w:insideV w:val="single" w:sz="2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654"/>
              <w:gridCol w:w="3234"/>
              <w:gridCol w:w="5928"/>
            </w:tblGrid>
            <w:tr w:rsidR="00BD65D2" w14:paraId="65071CE4" w14:textId="77777777" w:rsidTr="0023736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left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14:paraId="5EF0C911" w14:textId="13DFDFDC" w:rsidR="00BD65D2" w:rsidRPr="004E282D" w:rsidRDefault="00BD65D2" w:rsidP="005A5DC6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name</w:t>
                  </w:r>
                </w:p>
              </w:tc>
              <w:tc>
                <w:tcPr>
                  <w:tcW w:w="3234" w:type="dxa"/>
                  <w:tcBorders>
                    <w:left w:val="single" w:sz="18" w:space="0" w:color="C0504D" w:themeColor="accent2"/>
                    <w:bottom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14:paraId="565E8670" w14:textId="0489FBB9" w:rsidR="00BD65D2" w:rsidRPr="004E282D" w:rsidRDefault="00BD65D2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Image</w:t>
                  </w:r>
                </w:p>
              </w:tc>
              <w:tc>
                <w:tcPr>
                  <w:tcW w:w="5928" w:type="dxa"/>
                  <w:tcBorders>
                    <w:left w:val="single" w:sz="18" w:space="0" w:color="C0504D" w:themeColor="accent2"/>
                    <w:bottom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14:paraId="6F9FEAFF" w14:textId="2D32B25C" w:rsidR="00BD65D2" w:rsidRPr="004E282D" w:rsidRDefault="00BD65D2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Details</w:t>
                  </w:r>
                </w:p>
              </w:tc>
            </w:tr>
            <w:tr w:rsidR="00BD65D2" w14:paraId="3302553B" w14:textId="77777777" w:rsidTr="00CB1DC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top w:val="single" w:sz="18" w:space="0" w:color="C0504D" w:themeColor="accent2"/>
                    <w:left w:val="single" w:sz="18" w:space="0" w:color="C0504D" w:themeColor="accent2"/>
                  </w:tcBorders>
                  <w:vAlign w:val="center"/>
                </w:tcPr>
                <w:p w14:paraId="5CEC322A" w14:textId="1CEF1A64" w:rsidR="00BD65D2" w:rsidRPr="00F42DD1" w:rsidRDefault="00BD65D2" w:rsidP="005A5DC6">
                  <w:pPr>
                    <w:jc w:val="center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Force-1</w:t>
                  </w:r>
                </w:p>
              </w:tc>
              <w:tc>
                <w:tcPr>
                  <w:tcW w:w="3234" w:type="dxa"/>
                  <w:tcBorders>
                    <w:top w:val="single" w:sz="18" w:space="0" w:color="C0504D" w:themeColor="accent2"/>
                  </w:tcBorders>
                </w:tcPr>
                <w:p w14:paraId="6C4D5F34" w14:textId="5DB735C1" w:rsidR="00BD65D2" w:rsidRPr="006208CB" w:rsidRDefault="00BD65D2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bCs/>
                      <w:noProof/>
                      <w:sz w:val="20"/>
                      <w:szCs w:val="20"/>
                    </w:rPr>
                    <w:drawing>
                      <wp:inline distT="0" distB="0" distL="0" distR="0" wp14:anchorId="58962812" wp14:editId="5ED3AE4B">
                        <wp:extent cx="1907540" cy="989330"/>
                        <wp:effectExtent l="0" t="0" r="0" b="1270"/>
                        <wp:docPr id="1228836710" name="Picture 6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28836710" name="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7540" cy="9893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928" w:type="dxa"/>
                  <w:tcBorders>
                    <w:top w:val="single" w:sz="18" w:space="0" w:color="C0504D" w:themeColor="accent2"/>
                    <w:right w:val="single" w:sz="18" w:space="0" w:color="C0504D" w:themeColor="accent2"/>
                  </w:tcBorders>
                </w:tcPr>
                <w:tbl>
                  <w:tblPr>
                    <w:tblStyle w:val="MediumGrid1-Accent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3096"/>
                    <w:gridCol w:w="2602"/>
                  </w:tblGrid>
                  <w:tr w:rsidR="00BD65D2" w14:paraId="79904AF7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14:paraId="044F1684" w14:textId="48DFA183" w:rsidR="00BD65D2" w:rsidRPr="00BE6656" w:rsidRDefault="00BD65D2" w:rsidP="003F2268">
                        <w:pPr>
                          <w:jc w:val="right"/>
                          <w:rPr>
                            <w:rStyle w:val="Strong"/>
                            <w:bCs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Entities: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14:paraId="691F8723" w14:textId="46440671" w:rsidR="00BD65D2" w:rsidRPr="00B77EA3" w:rsidRDefault="00BD65D2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1 face(s)</w:t>
                        </w:r>
                      </w:p>
                    </w:tc>
                  </w:tr>
                  <w:tr w:rsidR="00BD65D2" w14:paraId="00309A59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22FF9BAB" w14:textId="639E07DF" w:rsidR="00BD65D2" w:rsidRDefault="00BD65D2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Reference: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4303B481" w14:textId="40A0D10D" w:rsidR="00BD65D2" w:rsidRDefault="00BD65D2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Edge&lt; 1 &gt;</w:t>
                        </w:r>
                      </w:p>
                    </w:tc>
                  </w:tr>
                  <w:tr w:rsidR="00BD65D2" w14:paraId="58589911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2DF60930" w14:textId="59F4F53E" w:rsidR="00BD65D2" w:rsidRDefault="00BD65D2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52CB3261" w14:textId="25714416" w:rsidR="00BD65D2" w:rsidRDefault="00BD65D2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Apply force</w:t>
                        </w:r>
                      </w:p>
                    </w:tc>
                  </w:tr>
                  <w:tr w:rsidR="00BD65D2" w14:paraId="1488FFBF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6673118C" w14:textId="66C7FDA7" w:rsidR="00BD65D2" w:rsidRDefault="00BD65D2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Values: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677527E9" w14:textId="215AE382" w:rsidR="00BD65D2" w:rsidRDefault="00BD65D2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---, ---, 5 N</w:t>
                        </w:r>
                      </w:p>
                    </w:tc>
                  </w:tr>
                </w:tbl>
                <w:p w14:paraId="27B70332" w14:textId="77777777" w:rsidR="00BD65D2" w:rsidRDefault="00BD65D2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</w:rPr>
                  </w:pPr>
                </w:p>
              </w:tc>
            </w:tr>
          </w:tbl>
          <w:p w14:paraId="11E7C0D7" w14:textId="10F77181" w:rsidR="005273D5" w:rsidRDefault="005273D5" w:rsidP="000A7C6B">
            <w:pPr>
              <w:rPr>
                <w:rStyle w:val="Strong"/>
              </w:rPr>
            </w:pPr>
          </w:p>
        </w:tc>
      </w:tr>
    </w:tbl>
    <w:p w14:paraId="0C9C29D9" w14:textId="77777777" w:rsidR="00132707" w:rsidRDefault="00132707" w:rsidP="0013270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132707" w14:paraId="251E1E8D" w14:textId="77777777" w:rsidTr="005B3D16">
        <w:tc>
          <w:tcPr>
            <w:tcW w:w="11016" w:type="dxa"/>
          </w:tcPr>
          <w:p w14:paraId="5DFE2421" w14:textId="6BD41741" w:rsidR="00132707" w:rsidRDefault="00132707" w:rsidP="000A7C6B">
            <w:pPr>
              <w:pStyle w:val="Heading1"/>
            </w:pPr>
            <w:r>
              <w:lastRenderedPageBreak/>
              <w:br w:type="page"/>
            </w:r>
            <w:bookmarkStart w:id="13" w:name="_Toc194073263"/>
            <w:r w:rsidR="00BD65D2">
              <w:t>Connector Definitions</w:t>
            </w:r>
            <w:bookmarkEnd w:id="13"/>
          </w:p>
          <w:p w14:paraId="56A77687" w14:textId="428D14EB" w:rsidR="00132707" w:rsidRDefault="00BD65D2" w:rsidP="000A7C6B">
            <w:r>
              <w:t>No Data</w:t>
            </w:r>
          </w:p>
          <w:p w14:paraId="717B03F7" w14:textId="7FCA0CDE" w:rsidR="00EF37BF" w:rsidRPr="009C0A33" w:rsidRDefault="00EF37BF" w:rsidP="000A7C6B"/>
          <w:p w14:paraId="2BEA9EAB" w14:textId="77777777" w:rsidR="000F2729" w:rsidRDefault="000F2729" w:rsidP="000A7C6B"/>
          <w:p w14:paraId="62D5C2F6" w14:textId="055CAAE5" w:rsidR="00E12C21" w:rsidRDefault="00E12C21" w:rsidP="000A7C6B"/>
          <w:p w14:paraId="08D9C318" w14:textId="615B1F07" w:rsidR="00132707" w:rsidRDefault="00132707" w:rsidP="000A7C6B"/>
        </w:tc>
      </w:tr>
    </w:tbl>
    <w:p w14:paraId="0F86CEDB" w14:textId="77777777" w:rsidR="00104BD8" w:rsidRDefault="00104BD8" w:rsidP="006936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104BD8" w14:paraId="474D8428" w14:textId="77777777" w:rsidTr="00213D4E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41BA73E9" w14:textId="59218A99" w:rsidR="00104BD8" w:rsidRDefault="00BD65D2" w:rsidP="000A7C6B">
            <w:pPr>
              <w:pStyle w:val="Heading1"/>
            </w:pPr>
            <w:bookmarkStart w:id="14" w:name="_Toc194073264"/>
            <w:r>
              <w:t>Contact Information</w:t>
            </w:r>
            <w:bookmarkEnd w:id="14"/>
          </w:p>
          <w:p w14:paraId="28FD8F02" w14:textId="7ADDA5E7" w:rsidR="00104BD8" w:rsidRDefault="00BD65D2" w:rsidP="000A7C6B">
            <w:r>
              <w:t>No Data</w:t>
            </w:r>
          </w:p>
          <w:p w14:paraId="4DF32C80" w14:textId="569C6849" w:rsidR="00104BD8" w:rsidRDefault="00104BD8" w:rsidP="000A7C6B">
            <w:pPr>
              <w:rPr>
                <w:rStyle w:val="A3"/>
              </w:rPr>
            </w:pPr>
          </w:p>
          <w:p w14:paraId="04FF0AC9" w14:textId="77777777" w:rsidR="00104BD8" w:rsidRDefault="00104BD8" w:rsidP="000A7C6B"/>
        </w:tc>
      </w:tr>
    </w:tbl>
    <w:p w14:paraId="03D3C2C9" w14:textId="77777777" w:rsidR="00A61A59" w:rsidRDefault="00A61A59" w:rsidP="006936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A61A59" w14:paraId="7629FE34" w14:textId="77777777" w:rsidTr="00A14EA8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6DE43ABC" w14:textId="0C5F0473" w:rsidR="00A61A59" w:rsidRDefault="00BD65D2" w:rsidP="000A7C6B">
            <w:pPr>
              <w:pStyle w:val="Heading1"/>
            </w:pPr>
            <w:bookmarkStart w:id="15" w:name="_Toc194073265"/>
            <w:r>
              <w:t>Mesh information</w:t>
            </w:r>
            <w:bookmarkEnd w:id="15"/>
          </w:p>
          <w:tbl>
            <w:tblPr>
              <w:tblStyle w:val="MediumList1-Accent11"/>
              <w:tblW w:w="0" w:type="auto"/>
              <w:tblLayout w:type="fixed"/>
              <w:tblLook w:val="0480" w:firstRow="0" w:lastRow="0" w:firstColumn="1" w:lastColumn="0" w:noHBand="0" w:noVBand="1"/>
            </w:tblPr>
            <w:tblGrid>
              <w:gridCol w:w="5392"/>
              <w:gridCol w:w="5393"/>
            </w:tblGrid>
            <w:tr w:rsidR="00A9531D" w14:paraId="4A6F91E5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7AE3475" w14:textId="41968869" w:rsidR="00A9531D" w:rsidRDefault="00BD65D2" w:rsidP="00C16188">
                  <w:r>
                    <w:t>Mesh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11F5794" w14:textId="4D4B52B5" w:rsidR="00A9531D" w:rsidRDefault="00BD65D2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 Mesh</w:t>
                  </w:r>
                </w:p>
              </w:tc>
            </w:tr>
            <w:tr w:rsidR="00BD65D2" w14:paraId="66EE6399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2A9ED46" w14:textId="626FE562" w:rsidR="00BD65D2" w:rsidRDefault="00BD65D2" w:rsidP="00C16188">
                  <w:r>
                    <w:t xml:space="preserve">Mesher Used: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C0069F9" w14:textId="79BFC3A7" w:rsidR="00BD65D2" w:rsidRDefault="00BD65D2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Blended curvature-based mesh</w:t>
                  </w:r>
                </w:p>
              </w:tc>
            </w:tr>
            <w:tr w:rsidR="00BD65D2" w14:paraId="17030151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D64909F" w14:textId="695637A5" w:rsidR="00BD65D2" w:rsidRDefault="00BD65D2" w:rsidP="00C16188">
                  <w:r>
                    <w:t>Jacobian points for High quality mesh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60CE03A" w14:textId="2BA1B020" w:rsidR="00BD65D2" w:rsidRDefault="00BD65D2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16 Points</w:t>
                  </w:r>
                </w:p>
              </w:tc>
            </w:tr>
            <w:tr w:rsidR="00BD65D2" w14:paraId="710A052D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260AFE3" w14:textId="287588CF" w:rsidR="00BD65D2" w:rsidRDefault="00BD65D2" w:rsidP="00C16188">
                  <w:r>
                    <w:t>Maximum element size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2487700" w14:textId="400E319C" w:rsidR="00BD65D2" w:rsidRDefault="00BD65D2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1.34981 mm</w:t>
                  </w:r>
                </w:p>
              </w:tc>
            </w:tr>
            <w:tr w:rsidR="00BD65D2" w14:paraId="0592BBEA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3F0D4E2" w14:textId="693FBC3F" w:rsidR="00BD65D2" w:rsidRDefault="00BD65D2" w:rsidP="00C16188">
                  <w:r>
                    <w:t>Minimum element size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9239834" w14:textId="4D25BE96" w:rsidR="00BD65D2" w:rsidRDefault="00BD65D2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0.449933 mm</w:t>
                  </w:r>
                </w:p>
              </w:tc>
            </w:tr>
            <w:tr w:rsidR="00BD65D2" w14:paraId="04C8216E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38F291C" w14:textId="0CB73296" w:rsidR="00BD65D2" w:rsidRDefault="00BD65D2" w:rsidP="00C16188">
                  <w:r>
                    <w:t>Mesh Quality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628C2DB" w14:textId="6B1C4BC1" w:rsidR="00BD65D2" w:rsidRDefault="00BD65D2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High</w:t>
                  </w:r>
                </w:p>
              </w:tc>
            </w:tr>
          </w:tbl>
          <w:p w14:paraId="353CE2D2" w14:textId="77777777" w:rsidR="00690657" w:rsidRDefault="00690657" w:rsidP="00690657"/>
          <w:p w14:paraId="7BD669F4" w14:textId="344F15A7" w:rsidR="00A9531D" w:rsidRPr="00690657" w:rsidRDefault="00BD65D2" w:rsidP="00690657">
            <w:pPr>
              <w:pStyle w:val="Heading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Mesh information - Details</w:t>
            </w:r>
          </w:p>
          <w:tbl>
            <w:tblPr>
              <w:tblStyle w:val="MediumList1-Accent11"/>
              <w:tblW w:w="10785" w:type="dxa"/>
              <w:tblLayout w:type="fixed"/>
              <w:tblLook w:val="0480" w:firstRow="0" w:lastRow="0" w:firstColumn="1" w:lastColumn="0" w:noHBand="0" w:noVBand="1"/>
            </w:tblPr>
            <w:tblGrid>
              <w:gridCol w:w="5392"/>
              <w:gridCol w:w="5393"/>
            </w:tblGrid>
            <w:tr w:rsidR="007107BE" w14:paraId="1167EA50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BABA369" w14:textId="1F3A4A7E" w:rsidR="007107BE" w:rsidRDefault="00BD65D2" w:rsidP="00C16188">
                  <w:r>
                    <w:t>Total Nodes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2A8D108" w14:textId="6ABA30E9" w:rsidR="007107BE" w:rsidRDefault="00BD65D2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15493</w:t>
                  </w:r>
                </w:p>
              </w:tc>
            </w:tr>
            <w:tr w:rsidR="00BD65D2" w14:paraId="3EF50433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3D41531" w14:textId="58AF015A" w:rsidR="00BD65D2" w:rsidRDefault="00BD65D2" w:rsidP="00C16188">
                  <w:r>
                    <w:t>Total Elements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A3DC680" w14:textId="4CD3B7F4" w:rsidR="00BD65D2" w:rsidRDefault="00BD65D2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9295</w:t>
                  </w:r>
                </w:p>
              </w:tc>
            </w:tr>
            <w:tr w:rsidR="00BD65D2" w14:paraId="74E4122F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314413D" w14:textId="6C9A93A0" w:rsidR="00BD65D2" w:rsidRDefault="00BD65D2" w:rsidP="00C16188">
                  <w:r>
                    <w:t>Maximum Aspect Ratio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B17A365" w14:textId="011E5964" w:rsidR="00BD65D2" w:rsidRDefault="00BD65D2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4.1594</w:t>
                  </w:r>
                </w:p>
              </w:tc>
            </w:tr>
            <w:tr w:rsidR="00BD65D2" w14:paraId="55ABE09D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0B80222" w14:textId="3DD4CF30" w:rsidR="00BD65D2" w:rsidRDefault="00BD65D2" w:rsidP="00C16188">
                  <w:r>
                    <w:t>% of elements with Aspect Ratio &lt; 3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E36C18C" w14:textId="281D2A59" w:rsidR="00BD65D2" w:rsidRDefault="00BD65D2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99.7</w:t>
                  </w:r>
                </w:p>
              </w:tc>
            </w:tr>
            <w:tr w:rsidR="00BD65D2" w14:paraId="1E9DB3EC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2A0950E" w14:textId="230C2087" w:rsidR="00BD65D2" w:rsidRDefault="00BD65D2" w:rsidP="00C16188">
                  <w:r>
                    <w:t>Percentage of elements with Aspect Ratio &gt; 10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5830683" w14:textId="2348B2F0" w:rsidR="00BD65D2" w:rsidRDefault="00BD65D2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</w:t>
                  </w:r>
                </w:p>
              </w:tc>
            </w:tr>
            <w:tr w:rsidR="00BD65D2" w14:paraId="65BA96A9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C6F2EBE" w14:textId="4232CE4D" w:rsidR="00BD65D2" w:rsidRDefault="00BD65D2" w:rsidP="00C16188">
                  <w:r>
                    <w:t>Percentage of distorted elements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061099D" w14:textId="322131F2" w:rsidR="00BD65D2" w:rsidRDefault="00BD65D2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0</w:t>
                  </w:r>
                </w:p>
              </w:tc>
            </w:tr>
            <w:tr w:rsidR="00BD65D2" w14:paraId="1601C965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220F75F" w14:textId="5D97DD57" w:rsidR="00BD65D2" w:rsidRDefault="00BD65D2" w:rsidP="00C16188">
                  <w:r>
                    <w:t xml:space="preserve">Time to complete mesh(hh;mm;ss):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5BEDBC4" w14:textId="26132E8B" w:rsidR="00BD65D2" w:rsidRDefault="00BD65D2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00:00:01</w:t>
                  </w:r>
                </w:p>
              </w:tc>
            </w:tr>
            <w:tr w:rsidR="00BD65D2" w14:paraId="446B23ED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594EF81" w14:textId="5D4E03B4" w:rsidR="00BD65D2" w:rsidRDefault="00BD65D2" w:rsidP="00C16188">
                  <w:r>
                    <w:t xml:space="preserve">Computer name: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DB5041A" w14:textId="14F0EA9B" w:rsidR="00BD65D2" w:rsidRDefault="00BD65D2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MOSTAFA_LABIB</w:t>
                  </w:r>
                </w:p>
              </w:tc>
            </w:tr>
          </w:tbl>
          <w:p w14:paraId="39D331CB" w14:textId="7F0BA898" w:rsidR="00A61A59" w:rsidRPr="00F077CB" w:rsidRDefault="00A61A59" w:rsidP="000A7C6B"/>
        </w:tc>
      </w:tr>
    </w:tbl>
    <w:p w14:paraId="4409F957" w14:textId="77777777" w:rsidR="002C53F9" w:rsidRDefault="002C53F9" w:rsidP="006936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2C53F9" w14:paraId="34F1C2BE" w14:textId="77777777" w:rsidTr="00D60DFB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4DAF6089" w14:textId="7C113A51" w:rsidR="002C53F9" w:rsidRDefault="00BD65D2" w:rsidP="000A7C6B">
            <w:pPr>
              <w:pStyle w:val="Heading1"/>
            </w:pPr>
            <w:bookmarkStart w:id="16" w:name="_Toc194073266"/>
            <w:r>
              <w:lastRenderedPageBreak/>
              <w:t>Sensor Details</w:t>
            </w:r>
            <w:bookmarkEnd w:id="16"/>
          </w:p>
          <w:p w14:paraId="4917E67A" w14:textId="04713E08" w:rsidR="002C53F9" w:rsidRPr="00F077CB" w:rsidRDefault="00BD65D2" w:rsidP="00BD65D2">
            <w:r>
              <w:t>No Data</w:t>
            </w:r>
          </w:p>
        </w:tc>
      </w:tr>
    </w:tbl>
    <w:p w14:paraId="39C8C67F" w14:textId="77777777" w:rsidR="005F5B79" w:rsidRDefault="005F5B79" w:rsidP="00F12133"/>
    <w:tbl>
      <w:tblPr>
        <w:tblStyle w:val="TableGrid"/>
        <w:tblW w:w="11304" w:type="dxa"/>
        <w:tblLook w:val="04A0" w:firstRow="1" w:lastRow="0" w:firstColumn="1" w:lastColumn="0" w:noHBand="0" w:noVBand="1"/>
      </w:tblPr>
      <w:tblGrid>
        <w:gridCol w:w="11304"/>
      </w:tblGrid>
      <w:tr w:rsidR="005F5B79" w14:paraId="6DE528AB" w14:textId="77777777" w:rsidTr="00EA47EE">
        <w:trPr>
          <w:trHeight w:val="1900"/>
        </w:trPr>
        <w:tc>
          <w:tcPr>
            <w:tcW w:w="11304" w:type="dxa"/>
            <w:tcBorders>
              <w:top w:val="nil"/>
              <w:left w:val="nil"/>
              <w:bottom w:val="nil"/>
              <w:right w:val="nil"/>
            </w:tcBorders>
          </w:tcPr>
          <w:p w14:paraId="6673B6F3" w14:textId="58FBBD46" w:rsidR="005F5B79" w:rsidRDefault="00BD65D2" w:rsidP="000A7C6B">
            <w:pPr>
              <w:pStyle w:val="Heading1"/>
            </w:pPr>
            <w:bookmarkStart w:id="17" w:name="_Toc194073267"/>
            <w:r>
              <w:t>Resultant Forces</w:t>
            </w:r>
            <w:bookmarkEnd w:id="17"/>
          </w:p>
          <w:p w14:paraId="003E66B1" w14:textId="249AE984" w:rsidR="005F5B79" w:rsidRPr="000B04D4" w:rsidRDefault="00BD65D2" w:rsidP="000A7C6B">
            <w:pPr>
              <w:pStyle w:val="Heading2"/>
            </w:pPr>
            <w:r>
              <w:t>Reaction forces</w:t>
            </w:r>
          </w:p>
          <w:tbl>
            <w:tblPr>
              <w:tblStyle w:val="LightGrid-Accent11"/>
              <w:tblW w:w="4995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86"/>
              <w:gridCol w:w="1785"/>
              <w:gridCol w:w="1785"/>
              <w:gridCol w:w="1785"/>
              <w:gridCol w:w="1785"/>
              <w:gridCol w:w="2105"/>
            </w:tblGrid>
            <w:tr w:rsidR="0012453F" w14:paraId="57B33706" w14:textId="77777777" w:rsidTr="0012453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74F642AE" w14:textId="3E7543BB" w:rsidR="005F5B79" w:rsidRDefault="00BD65D2" w:rsidP="000A7C6B">
                  <w:r>
                    <w:t>Selection set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2668F7C3" w14:textId="34589E0F" w:rsidR="005F5B79" w:rsidRDefault="00BD65D2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23F5C0F1" w14:textId="298CA384" w:rsidR="005F5B79" w:rsidRDefault="00BD65D2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25F7B3DF" w14:textId="778AA7F1" w:rsidR="005F5B79" w:rsidRDefault="00BD65D2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2ABC2F14" w14:textId="28326BCB" w:rsidR="005F5B79" w:rsidRDefault="00BD65D2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1066ED88" w14:textId="5C02438B" w:rsidR="005F5B79" w:rsidRDefault="00BD65D2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5F5B79" w14:paraId="3F441790" w14:textId="77777777" w:rsidTr="001245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1152B900" w14:textId="33B43DD1" w:rsidR="005F5B79" w:rsidRPr="004D2956" w:rsidRDefault="00BD65D2" w:rsidP="000A7C6B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2D8FE3FB" w14:textId="46B47087" w:rsidR="005F5B79" w:rsidRPr="004D2956" w:rsidRDefault="00BD65D2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0429E9C1" w14:textId="1369D01A" w:rsidR="005F5B79" w:rsidRPr="004D2956" w:rsidRDefault="00BD65D2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2.95043e-06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56F95539" w14:textId="1D59B80C" w:rsidR="005F5B79" w:rsidRPr="004D2956" w:rsidRDefault="00BD65D2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364749D1" w14:textId="315E1227" w:rsidR="005F5B79" w:rsidRPr="004D2956" w:rsidRDefault="00BD65D2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1.86265e-08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67E7B628" w14:textId="5DE610A6" w:rsidR="005F5B79" w:rsidRPr="004D2956" w:rsidRDefault="00BD65D2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3248D2E5" w14:textId="17C97D1A" w:rsidR="005F5B79" w:rsidRPr="000B04D4" w:rsidRDefault="00BD65D2" w:rsidP="000A7C6B">
            <w:pPr>
              <w:pStyle w:val="Heading2"/>
            </w:pPr>
            <w:r>
              <w:t>Reaction Moments</w:t>
            </w:r>
          </w:p>
          <w:tbl>
            <w:tblPr>
              <w:tblStyle w:val="LightGrid-Accent11"/>
              <w:tblW w:w="4998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91"/>
              <w:gridCol w:w="1766"/>
              <w:gridCol w:w="1779"/>
              <w:gridCol w:w="1779"/>
              <w:gridCol w:w="1779"/>
              <w:gridCol w:w="2144"/>
            </w:tblGrid>
            <w:tr w:rsidR="0012453F" w14:paraId="4EB7F080" w14:textId="77777777" w:rsidTr="0012453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2ECF5E07" w14:textId="1C7F3BA7" w:rsidR="005F5B79" w:rsidRDefault="00BD65D2" w:rsidP="000A7C6B">
                  <w:r>
                    <w:t>Selection set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64570D47" w14:textId="5019FE7B" w:rsidR="005F5B79" w:rsidRDefault="00BD65D2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7AA55BB8" w14:textId="69C2D1C6" w:rsidR="005F5B79" w:rsidRDefault="00BD65D2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34BC9682" w14:textId="28EE2C07" w:rsidR="005F5B79" w:rsidRDefault="00BD65D2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41E6CC06" w14:textId="06DFFF8A" w:rsidR="005F5B79" w:rsidRDefault="00BD65D2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4E2DD101" w14:textId="3116E2FC" w:rsidR="005F5B79" w:rsidRDefault="00BD65D2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5F5B79" w14:paraId="5E87564F" w14:textId="77777777" w:rsidTr="001245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01922FE0" w14:textId="58203BF3" w:rsidR="005F5B79" w:rsidRPr="004D2956" w:rsidRDefault="00BD65D2" w:rsidP="000A7C6B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604361E4" w14:textId="10449438" w:rsidR="005F5B79" w:rsidRPr="004D2956" w:rsidRDefault="00BD65D2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N.m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140F468B" w14:textId="71F683A0" w:rsidR="005F5B79" w:rsidRPr="004D2956" w:rsidRDefault="00BD65D2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2911F1DA" w14:textId="541BBEF1" w:rsidR="005F5B79" w:rsidRPr="004D2956" w:rsidRDefault="00BD65D2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30780A3E" w14:textId="5A5B079B" w:rsidR="005F5B79" w:rsidRPr="004D2956" w:rsidRDefault="00BD65D2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082DC265" w14:textId="560EBAD5" w:rsidR="005F5B79" w:rsidRPr="004D2956" w:rsidRDefault="00BD65D2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</w:tr>
          </w:tbl>
          <w:p w14:paraId="090708B1" w14:textId="77777777" w:rsidR="005F5B79" w:rsidRDefault="005F5B79" w:rsidP="000A7C6B"/>
        </w:tc>
      </w:tr>
      <w:tr w:rsidR="005F5B79" w14:paraId="6BBECCAA" w14:textId="77777777" w:rsidTr="00EA47EE">
        <w:trPr>
          <w:trHeight w:val="41"/>
        </w:trPr>
        <w:tc>
          <w:tcPr>
            <w:tcW w:w="11304" w:type="dxa"/>
            <w:tcBorders>
              <w:top w:val="nil"/>
              <w:left w:val="nil"/>
              <w:bottom w:val="nil"/>
              <w:right w:val="nil"/>
            </w:tcBorders>
          </w:tcPr>
          <w:p w14:paraId="0B561512" w14:textId="574AA793" w:rsidR="00C6072D" w:rsidRPr="000B04D4" w:rsidRDefault="00BD65D2" w:rsidP="00C6072D">
            <w:pPr>
              <w:pStyle w:val="Heading2"/>
            </w:pPr>
            <w:bookmarkStart w:id="18" w:name="_Toc243733151"/>
            <w:bookmarkStart w:id="19" w:name="_Toc245020119"/>
            <w:bookmarkStart w:id="20" w:name="_Toc245020151"/>
            <w:r>
              <w:t>Free body forces</w:t>
            </w:r>
          </w:p>
          <w:tbl>
            <w:tblPr>
              <w:tblStyle w:val="LightGrid-Accent11"/>
              <w:tblW w:w="4995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86"/>
              <w:gridCol w:w="1785"/>
              <w:gridCol w:w="1785"/>
              <w:gridCol w:w="1785"/>
              <w:gridCol w:w="1785"/>
              <w:gridCol w:w="2105"/>
            </w:tblGrid>
            <w:tr w:rsidR="00C6072D" w14:paraId="66FBEF62" w14:textId="77777777" w:rsidTr="00C5579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00730B37" w14:textId="64E78E7E" w:rsidR="00C6072D" w:rsidRDefault="00BD65D2" w:rsidP="00C6072D">
                  <w:r>
                    <w:t>Selection set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5881EEE2" w14:textId="7D0DD7FC" w:rsidR="00C6072D" w:rsidRDefault="00BD65D2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0BB62CE5" w14:textId="53C45998" w:rsidR="00C6072D" w:rsidRDefault="00BD65D2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66E5157F" w14:textId="46FA9519" w:rsidR="00C6072D" w:rsidRDefault="00BD65D2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7D768DD6" w14:textId="0D66E74E" w:rsidR="00C6072D" w:rsidRDefault="00BD65D2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482C4FBD" w14:textId="517EEDD9" w:rsidR="00C6072D" w:rsidRDefault="00BD65D2" w:rsidP="00C6072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C6072D" w14:paraId="6F8D369A" w14:textId="77777777" w:rsidTr="00C5579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6A1B67C1" w14:textId="2252755B" w:rsidR="00C6072D" w:rsidRPr="004D2956" w:rsidRDefault="00BD65D2" w:rsidP="00C6072D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38683932" w14:textId="1723EC64" w:rsidR="00C6072D" w:rsidRPr="004D2956" w:rsidRDefault="00BD65D2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11670417" w14:textId="2EAE0425" w:rsidR="00C6072D" w:rsidRPr="004D2956" w:rsidRDefault="00BD65D2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3.90317e-06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3814A06D" w14:textId="1636A804" w:rsidR="00C6072D" w:rsidRPr="004D2956" w:rsidRDefault="00BD65D2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1.3411e-06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0A5B46AC" w14:textId="3FC45CC0" w:rsidR="00C6072D" w:rsidRPr="004D2956" w:rsidRDefault="00BD65D2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-4.09861e-08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6AB2FC7D" w14:textId="0D778B75" w:rsidR="00C6072D" w:rsidRPr="004D2956" w:rsidRDefault="00BD65D2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4.12735e-06</w:t>
                  </w:r>
                </w:p>
              </w:tc>
            </w:tr>
          </w:tbl>
          <w:p w14:paraId="1774A111" w14:textId="79ECB20D" w:rsidR="00C6072D" w:rsidRPr="000B04D4" w:rsidRDefault="00BD65D2" w:rsidP="00C6072D">
            <w:pPr>
              <w:pStyle w:val="Heading2"/>
            </w:pPr>
            <w:r>
              <w:t>Free body moments</w:t>
            </w:r>
          </w:p>
          <w:tbl>
            <w:tblPr>
              <w:tblStyle w:val="LightGrid-Accent11"/>
              <w:tblW w:w="4998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91"/>
              <w:gridCol w:w="1766"/>
              <w:gridCol w:w="1779"/>
              <w:gridCol w:w="1779"/>
              <w:gridCol w:w="1779"/>
              <w:gridCol w:w="2144"/>
            </w:tblGrid>
            <w:tr w:rsidR="00C6072D" w14:paraId="20DCF0F3" w14:textId="77777777" w:rsidTr="00C5579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7053CB09" w14:textId="71614F88" w:rsidR="00C6072D" w:rsidRDefault="00BD65D2" w:rsidP="005C6EA8">
                  <w:r>
                    <w:t>Selection set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59A10B82" w14:textId="1CDB25F5" w:rsidR="00C6072D" w:rsidRDefault="00BD65D2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12436228" w14:textId="45911CBE" w:rsidR="00C6072D" w:rsidRDefault="00BD65D2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3E194989" w14:textId="24C6FED5" w:rsidR="00C6072D" w:rsidRDefault="00BD65D2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6B26DEAA" w14:textId="6374A96A" w:rsidR="00C6072D" w:rsidRDefault="00BD65D2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4D390E0D" w14:textId="2F16F8DE" w:rsidR="00C6072D" w:rsidRDefault="00BD65D2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C6072D" w14:paraId="5B72B0AA" w14:textId="77777777" w:rsidTr="00C5579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57146727" w14:textId="3D350E8A" w:rsidR="00C6072D" w:rsidRPr="004D2956" w:rsidRDefault="00BD65D2" w:rsidP="00C6072D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44C62AF2" w14:textId="1E4BF602" w:rsidR="00C6072D" w:rsidRPr="004D2956" w:rsidRDefault="00BD65D2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N.m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016A4F59" w14:textId="6B0884C8" w:rsidR="00C6072D" w:rsidRPr="004D2956" w:rsidRDefault="00BD65D2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6672BD1B" w14:textId="012AFDCF" w:rsidR="00C6072D" w:rsidRPr="004D2956" w:rsidRDefault="00BD65D2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5ACDA25B" w14:textId="0D942ADE" w:rsidR="00C6072D" w:rsidRPr="004D2956" w:rsidRDefault="00BD65D2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1DDA516E" w14:textId="1F563418" w:rsidR="00C6072D" w:rsidRPr="004D2956" w:rsidRDefault="00BD65D2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1e-33</w:t>
                  </w:r>
                </w:p>
              </w:tc>
            </w:tr>
          </w:tbl>
          <w:p w14:paraId="5159592C" w14:textId="28EAED8E" w:rsidR="005F5B79" w:rsidRDefault="005F5B79" w:rsidP="000A7C6B"/>
        </w:tc>
      </w:tr>
      <w:bookmarkEnd w:id="18"/>
      <w:bookmarkEnd w:id="19"/>
      <w:bookmarkEnd w:id="20"/>
    </w:tbl>
    <w:p w14:paraId="11BE943D" w14:textId="77777777" w:rsidR="00EC2432" w:rsidRDefault="00EC2432" w:rsidP="00EC243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EC2432" w14:paraId="5B4CBE49" w14:textId="77777777" w:rsidTr="00973246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69F524BD" w14:textId="5B852AE8" w:rsidR="0050542D" w:rsidRPr="00BD65D2" w:rsidRDefault="00BD65D2" w:rsidP="00BD65D2">
            <w:pPr>
              <w:pStyle w:val="Heading1"/>
            </w:pPr>
            <w:bookmarkStart w:id="21" w:name="_Toc194073268"/>
            <w:r>
              <w:t>Beams</w:t>
            </w:r>
            <w:bookmarkEnd w:id="21"/>
          </w:p>
          <w:p w14:paraId="079E3465" w14:textId="39B61D89" w:rsidR="00EC2432" w:rsidRDefault="00BD65D2" w:rsidP="00BD65D2">
            <w:r>
              <w:rPr>
                <w:sz w:val="24"/>
                <w:szCs w:val="24"/>
              </w:rPr>
              <w:t>No Data</w:t>
            </w:r>
          </w:p>
        </w:tc>
      </w:tr>
    </w:tbl>
    <w:p w14:paraId="2A2CEE2F" w14:textId="77777777" w:rsidR="00EC2432" w:rsidRDefault="00EC2432" w:rsidP="009400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EC2432" w14:paraId="03474350" w14:textId="77777777" w:rsidTr="00A8563F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18BA37A0" w14:textId="50D0F730" w:rsidR="00EC2432" w:rsidRDefault="00BD65D2" w:rsidP="000A7C6B">
            <w:pPr>
              <w:pStyle w:val="Heading1"/>
            </w:pPr>
            <w:bookmarkStart w:id="22" w:name="_Toc243733152"/>
            <w:bookmarkStart w:id="23" w:name="_Toc245020120"/>
            <w:bookmarkStart w:id="24" w:name="_Toc245020152"/>
            <w:bookmarkStart w:id="25" w:name="_Toc194073269"/>
            <w:r>
              <w:lastRenderedPageBreak/>
              <w:t>Study Results</w:t>
            </w:r>
            <w:bookmarkEnd w:id="25"/>
          </w:p>
          <w:p w14:paraId="2CD686A7" w14:textId="77777777" w:rsidR="00EC2432" w:rsidRDefault="00EC2432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288"/>
              <w:gridCol w:w="2831"/>
              <w:gridCol w:w="2720"/>
              <w:gridCol w:w="2699"/>
            </w:tblGrid>
            <w:tr w:rsidR="00BD65D2" w14:paraId="271742AD" w14:textId="77777777" w:rsidTr="00307A5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0B4BE970" w14:textId="103FC0A0" w:rsidR="00BD65D2" w:rsidRDefault="00BD65D2" w:rsidP="00BD65D2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7A4715D9" w14:textId="7C349BA4" w:rsidR="00BD65D2" w:rsidRDefault="00BD65D2" w:rsidP="00BD65D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141E0D76" w14:textId="099CC439" w:rsidR="00BD65D2" w:rsidRDefault="00BD65D2" w:rsidP="00BD65D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14:paraId="5FF7236F" w14:textId="1B764185" w:rsidR="00BD65D2" w:rsidRDefault="00BD65D2" w:rsidP="00BD65D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BD65D2" w14:paraId="12A54486" w14:textId="77777777" w:rsidTr="00307A5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4265A929" w14:textId="2C0C548C" w:rsidR="00BD65D2" w:rsidRPr="004D2956" w:rsidRDefault="00BD65D2" w:rsidP="00BD65D2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Stress1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51175A38" w14:textId="558214E2" w:rsidR="00BD65D2" w:rsidRPr="004D2956" w:rsidRDefault="00BD65D2" w:rsidP="00BD65D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VON: von Mises Stress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1F49D5E0" w14:textId="77777777" w:rsidR="00BD65D2" w:rsidRDefault="00BD65D2" w:rsidP="00BD65D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1.200e+04N/m^2</w:t>
                  </w:r>
                </w:p>
                <w:p w14:paraId="07ECE566" w14:textId="6E9EB729" w:rsidR="00BD65D2" w:rsidRPr="004D2956" w:rsidRDefault="00BD65D2" w:rsidP="00BD65D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9349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13D42422" w14:textId="77777777" w:rsidR="00BD65D2" w:rsidRDefault="00BD65D2" w:rsidP="00BD65D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1.556e+07N/m^2</w:t>
                  </w:r>
                </w:p>
                <w:p w14:paraId="26291F5F" w14:textId="4C7AF029" w:rsidR="00BD65D2" w:rsidRPr="004D2956" w:rsidRDefault="00BD65D2" w:rsidP="00BD65D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592</w:t>
                  </w:r>
                </w:p>
              </w:tc>
            </w:tr>
            <w:tr w:rsidR="00BD65D2" w14:paraId="298531FE" w14:textId="77777777" w:rsidTr="00307A50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9428751" w14:textId="0E2986F2" w:rsidR="00BD65D2" w:rsidRDefault="00BD65D2" w:rsidP="00BD65D2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drawing>
                      <wp:inline distT="0" distB="0" distL="0" distR="0" wp14:anchorId="6A2ABD37" wp14:editId="6FFC18AE">
                        <wp:extent cx="6858000" cy="3557905"/>
                        <wp:effectExtent l="0" t="0" r="0" b="4445"/>
                        <wp:docPr id="853304446" name="Picture 7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53304446" name="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35579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84E28EF" w14:textId="348B9880" w:rsidR="00BD65D2" w:rsidRPr="004D2956" w:rsidRDefault="00BD65D2" w:rsidP="00BD65D2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ARM_12-Static 1-Stress-Stress1</w:t>
                  </w:r>
                </w:p>
              </w:tc>
            </w:tr>
          </w:tbl>
          <w:p w14:paraId="5BF0F978" w14:textId="77777777" w:rsidR="00BD65D2" w:rsidRDefault="00BD65D2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608"/>
              <w:gridCol w:w="3124"/>
              <w:gridCol w:w="2413"/>
              <w:gridCol w:w="2393"/>
            </w:tblGrid>
            <w:tr w:rsidR="00BD65D2" w14:paraId="0A234AFA" w14:textId="77777777" w:rsidTr="00307A5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47F596EA" w14:textId="705D3429" w:rsidR="00BD65D2" w:rsidRDefault="00BD65D2" w:rsidP="00BD65D2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33AB670D" w14:textId="1D8AB074" w:rsidR="00BD65D2" w:rsidRDefault="00BD65D2" w:rsidP="00BD65D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519D219B" w14:textId="555FC967" w:rsidR="00BD65D2" w:rsidRDefault="00BD65D2" w:rsidP="00BD65D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14:paraId="141F26E1" w14:textId="5D0F542F" w:rsidR="00BD65D2" w:rsidRDefault="00BD65D2" w:rsidP="00BD65D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BD65D2" w14:paraId="7F0A41BF" w14:textId="77777777" w:rsidTr="00307A5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07000602" w14:textId="73C1A581" w:rsidR="00BD65D2" w:rsidRPr="004D2956" w:rsidRDefault="00BD65D2" w:rsidP="00BD65D2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Displacement1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26F31C25" w14:textId="3581A05B" w:rsidR="00BD65D2" w:rsidRPr="004D2956" w:rsidRDefault="00BD65D2" w:rsidP="00BD65D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URES:   Resultant Displacement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7C0CBD7A" w14:textId="77777777" w:rsidR="00BD65D2" w:rsidRDefault="00BD65D2" w:rsidP="00BD65D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0.000e+00mm</w:t>
                  </w:r>
                </w:p>
                <w:p w14:paraId="578B91BB" w14:textId="0FCDDB0C" w:rsidR="00BD65D2" w:rsidRPr="004D2956" w:rsidRDefault="00BD65D2" w:rsidP="00BD65D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29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742E1046" w14:textId="77777777" w:rsidR="00BD65D2" w:rsidRDefault="00BD65D2" w:rsidP="00BD65D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1.353e+00mm</w:t>
                  </w:r>
                </w:p>
                <w:p w14:paraId="2062880E" w14:textId="2633549A" w:rsidR="00BD65D2" w:rsidRPr="004D2956" w:rsidRDefault="00BD65D2" w:rsidP="00BD65D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7371</w:t>
                  </w:r>
                </w:p>
              </w:tc>
            </w:tr>
            <w:tr w:rsidR="00BD65D2" w14:paraId="219DA5D8" w14:textId="77777777" w:rsidTr="00307A50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7893339" w14:textId="7113729E" w:rsidR="00BD65D2" w:rsidRDefault="00BD65D2" w:rsidP="00BD65D2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lastRenderedPageBreak/>
                    <w:drawing>
                      <wp:inline distT="0" distB="0" distL="0" distR="0" wp14:anchorId="12211B46" wp14:editId="32E0C282">
                        <wp:extent cx="6858000" cy="3557905"/>
                        <wp:effectExtent l="0" t="0" r="0" b="4445"/>
                        <wp:docPr id="1215098845" name="Picture 8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15098845" name=""/>
                                <pic:cNvPicPr/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35579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57EEED7" w14:textId="5E363DDA" w:rsidR="00BD65D2" w:rsidRPr="004D2956" w:rsidRDefault="00BD65D2" w:rsidP="00BD65D2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ARM_12-Static 1-Displacement-Displacement1</w:t>
                  </w:r>
                </w:p>
              </w:tc>
            </w:tr>
          </w:tbl>
          <w:p w14:paraId="042D1D57" w14:textId="77777777" w:rsidR="00BD65D2" w:rsidRDefault="00BD65D2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442"/>
              <w:gridCol w:w="3320"/>
              <w:gridCol w:w="2399"/>
              <w:gridCol w:w="2377"/>
            </w:tblGrid>
            <w:tr w:rsidR="00BD65D2" w14:paraId="7A3DC1D5" w14:textId="77777777" w:rsidTr="00307A5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676AE6C1" w14:textId="451C481C" w:rsidR="00BD65D2" w:rsidRDefault="00BD65D2" w:rsidP="00BD65D2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0B2360B2" w14:textId="5679D0B5" w:rsidR="00BD65D2" w:rsidRDefault="00BD65D2" w:rsidP="00BD65D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67413353" w14:textId="6BDEDD5F" w:rsidR="00BD65D2" w:rsidRDefault="00BD65D2" w:rsidP="00BD65D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14:paraId="4B5AECDD" w14:textId="1A8FEC75" w:rsidR="00BD65D2" w:rsidRDefault="00BD65D2" w:rsidP="00BD65D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BD65D2" w14:paraId="2AE95AB6" w14:textId="77777777" w:rsidTr="00307A5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2E4209A2" w14:textId="24BE6C3E" w:rsidR="00BD65D2" w:rsidRPr="004D2956" w:rsidRDefault="00BD65D2" w:rsidP="00BD65D2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Strain1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36784C11" w14:textId="3B38E9F0" w:rsidR="00BD65D2" w:rsidRPr="004D2956" w:rsidRDefault="00BD65D2" w:rsidP="00BD65D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ESTRN: Equivalent Strain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411C1321" w14:textId="77777777" w:rsidR="00BD65D2" w:rsidRDefault="00BD65D2" w:rsidP="00BD65D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9.727e-06</w:t>
                  </w:r>
                </w:p>
                <w:p w14:paraId="400AF534" w14:textId="6D16A962" w:rsidR="00BD65D2" w:rsidRPr="004D2956" w:rsidRDefault="00BD65D2" w:rsidP="00BD65D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Element: 1382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6880E031" w14:textId="77777777" w:rsidR="00BD65D2" w:rsidRDefault="00BD65D2" w:rsidP="00BD65D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3.798e-03</w:t>
                  </w:r>
                </w:p>
                <w:p w14:paraId="7F6D9B3C" w14:textId="33259949" w:rsidR="00BD65D2" w:rsidRPr="004D2956" w:rsidRDefault="00BD65D2" w:rsidP="00BD65D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Element: 8315</w:t>
                  </w:r>
                </w:p>
              </w:tc>
            </w:tr>
            <w:tr w:rsidR="00BD65D2" w14:paraId="1FFDE57D" w14:textId="77777777" w:rsidTr="00307A50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549D327" w14:textId="3A45287C" w:rsidR="00BD65D2" w:rsidRDefault="00BD65D2" w:rsidP="00BD65D2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drawing>
                      <wp:inline distT="0" distB="0" distL="0" distR="0" wp14:anchorId="0A2F013B" wp14:editId="7E954BF1">
                        <wp:extent cx="6858000" cy="3557905"/>
                        <wp:effectExtent l="0" t="0" r="0" b="4445"/>
                        <wp:docPr id="1662437555" name="Picture 9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62437555" name=""/>
                                <pic:cNvPicPr/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35579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C36739C" w14:textId="542029BA" w:rsidR="00BD65D2" w:rsidRPr="004D2956" w:rsidRDefault="00BD65D2" w:rsidP="00BD65D2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ARM_12-Static 1-Strain-Strain1</w:t>
                  </w:r>
                </w:p>
              </w:tc>
            </w:tr>
          </w:tbl>
          <w:p w14:paraId="0F34BE00" w14:textId="77777777" w:rsidR="00BD65D2" w:rsidRPr="000B04D4" w:rsidRDefault="00BD65D2" w:rsidP="000A7C6B"/>
          <w:bookmarkEnd w:id="22"/>
          <w:bookmarkEnd w:id="23"/>
          <w:bookmarkEnd w:id="24"/>
          <w:p w14:paraId="5C63FF55" w14:textId="1BB8E1AA" w:rsidR="00EC2432" w:rsidRDefault="00EC2432" w:rsidP="000A7C6B"/>
        </w:tc>
      </w:tr>
    </w:tbl>
    <w:p w14:paraId="5FEE08F6" w14:textId="77777777" w:rsidR="000B1701" w:rsidRDefault="000B1701" w:rsidP="000B17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0B1701" w14:paraId="68506DF0" w14:textId="77777777" w:rsidTr="000A7C6B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78296D3B" w14:textId="53B9A957" w:rsidR="000B1701" w:rsidRDefault="00BD65D2" w:rsidP="00BD65D2">
            <w:pPr>
              <w:pStyle w:val="Heading1"/>
            </w:pPr>
            <w:bookmarkStart w:id="26" w:name="_Toc194073270"/>
            <w:r>
              <w:t>Conclusion</w:t>
            </w:r>
            <w:bookmarkEnd w:id="26"/>
          </w:p>
        </w:tc>
      </w:tr>
    </w:tbl>
    <w:p w14:paraId="2E476E7B" w14:textId="31D8E28B" w:rsidR="00AC3438" w:rsidRPr="00AC3438" w:rsidRDefault="00AC3438" w:rsidP="00BD65D2"/>
    <w:sectPr w:rsidR="00AC3438" w:rsidRPr="00AC3438" w:rsidSect="00BD65D2">
      <w:footerReference w:type="default" r:id="rId16"/>
      <w:footerReference w:type="first" r:id="rId17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FFFD16" w14:textId="77777777" w:rsidR="00BD65D2" w:rsidRDefault="00BD65D2" w:rsidP="00F25CD7">
      <w:pPr>
        <w:spacing w:after="0" w:line="240" w:lineRule="auto"/>
      </w:pPr>
      <w:r>
        <w:separator/>
      </w:r>
    </w:p>
  </w:endnote>
  <w:endnote w:type="continuationSeparator" w:id="0">
    <w:p w14:paraId="1101368C" w14:textId="77777777" w:rsidR="00BD65D2" w:rsidRDefault="00BD65D2" w:rsidP="00F25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73"/>
      <w:gridCol w:w="3890"/>
      <w:gridCol w:w="4491"/>
      <w:gridCol w:w="546"/>
    </w:tblGrid>
    <w:tr w:rsidR="00DC4D2F" w14:paraId="4A431B8A" w14:textId="77777777" w:rsidTr="003E1AE9">
      <w:tc>
        <w:tcPr>
          <w:tcW w:w="867" w:type="pct"/>
        </w:tcPr>
        <w:p w14:paraId="3FD827AA" w14:textId="77777777" w:rsidR="00DC4D2F" w:rsidRDefault="00DC4D2F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</w:rPr>
            <w:drawing>
              <wp:inline distT="0" distB="0" distL="0" distR="0" wp14:anchorId="78BE4119" wp14:editId="35D45145">
                <wp:extent cx="1019175" cy="552772"/>
                <wp:effectExtent l="0" t="0" r="0" b="0"/>
                <wp:docPr id="2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01" w:type="pct"/>
          <w:vAlign w:val="bottom"/>
        </w:tcPr>
        <w:p w14:paraId="62768411" w14:textId="120CAC05" w:rsidR="00DC4D2F" w:rsidRDefault="00BD65D2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Analyzed with SOLIDWORKS Simulation</w:t>
          </w:r>
        </w:p>
      </w:tc>
      <w:tc>
        <w:tcPr>
          <w:tcW w:w="2079" w:type="pct"/>
          <w:vAlign w:val="bottom"/>
        </w:tcPr>
        <w:p w14:paraId="77B55BCF" w14:textId="4912E0E2" w:rsidR="00DC4D2F" w:rsidRDefault="00BD65D2" w:rsidP="00E217C8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Simulation of ARM_12</w:t>
          </w:r>
        </w:p>
      </w:tc>
      <w:tc>
        <w:tcPr>
          <w:tcW w:w="0" w:type="auto"/>
          <w:vAlign w:val="bottom"/>
        </w:tcPr>
        <w:p w14:paraId="03901A06" w14:textId="77777777" w:rsidR="00DC4D2F" w:rsidRDefault="00DC4D2F" w:rsidP="00E217C8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C379D"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</w:tc>
    </w:tr>
  </w:tbl>
  <w:p w14:paraId="0B84624A" w14:textId="77777777" w:rsidR="00DC4D2F" w:rsidRPr="00BF0BC4" w:rsidRDefault="00DC4D2F" w:rsidP="00BF0B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998" w:type="dxa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908"/>
      <w:gridCol w:w="3960"/>
      <w:gridCol w:w="4770"/>
      <w:gridCol w:w="360"/>
    </w:tblGrid>
    <w:tr w:rsidR="00DC4D2F" w14:paraId="4B423BBD" w14:textId="77777777" w:rsidTr="00BF0BC4">
      <w:tc>
        <w:tcPr>
          <w:tcW w:w="1908" w:type="dxa"/>
        </w:tcPr>
        <w:p w14:paraId="348602C7" w14:textId="77777777" w:rsidR="00DC4D2F" w:rsidRDefault="00DC4D2F" w:rsidP="009C008A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</w:rPr>
            <w:drawing>
              <wp:inline distT="0" distB="0" distL="0" distR="0" wp14:anchorId="2D3EA134" wp14:editId="56BB1943">
                <wp:extent cx="1019175" cy="552772"/>
                <wp:effectExtent l="0" t="0" r="0" b="0"/>
                <wp:docPr id="1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0" w:type="dxa"/>
          <w:vAlign w:val="bottom"/>
        </w:tcPr>
        <w:p w14:paraId="142560BD" w14:textId="6324BBF3" w:rsidR="00DC4D2F" w:rsidRDefault="00BD65D2" w:rsidP="00BF0BC4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Analyzed with SOLIDWORKS Simulation</w:t>
          </w:r>
          <w:r w:rsidR="00DC4D2F">
            <w:rPr>
              <w:rFonts w:asciiTheme="majorHAnsi" w:hAnsiTheme="majorHAnsi"/>
            </w:rPr>
            <w:ptab w:relativeTo="margin" w:alignment="right" w:leader="none"/>
          </w:r>
        </w:p>
      </w:tc>
      <w:tc>
        <w:tcPr>
          <w:tcW w:w="4770" w:type="dxa"/>
          <w:vAlign w:val="bottom"/>
        </w:tcPr>
        <w:p w14:paraId="78FD0155" w14:textId="47E36CD6" w:rsidR="00DC4D2F" w:rsidRDefault="00BD65D2" w:rsidP="00BF0BC4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Simulation of ARM_12</w:t>
          </w:r>
        </w:p>
      </w:tc>
      <w:tc>
        <w:tcPr>
          <w:tcW w:w="360" w:type="dxa"/>
          <w:vAlign w:val="bottom"/>
        </w:tcPr>
        <w:p w14:paraId="1D290F72" w14:textId="77777777" w:rsidR="00DC4D2F" w:rsidRDefault="00DC4D2F" w:rsidP="00BF0BC4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C379D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14:paraId="46FAABC2" w14:textId="77777777" w:rsidR="00DC4D2F" w:rsidRPr="00F25CD7" w:rsidRDefault="00DC4D2F" w:rsidP="00BF0BC4">
    <w:pPr>
      <w:rPr>
        <w:rFonts w:asciiTheme="majorHAnsi" w:hAnsiTheme="maj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82BA01" w14:textId="77777777" w:rsidR="00BD65D2" w:rsidRDefault="00BD65D2" w:rsidP="00F25CD7">
      <w:pPr>
        <w:spacing w:after="0" w:line="240" w:lineRule="auto"/>
      </w:pPr>
      <w:r>
        <w:separator/>
      </w:r>
    </w:p>
  </w:footnote>
  <w:footnote w:type="continuationSeparator" w:id="0">
    <w:p w14:paraId="163C8CA5" w14:textId="77777777" w:rsidR="00BD65D2" w:rsidRDefault="00BD65D2" w:rsidP="00F25C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5D2"/>
    <w:rsid w:val="0000137B"/>
    <w:rsid w:val="00010297"/>
    <w:rsid w:val="00011FAA"/>
    <w:rsid w:val="00012697"/>
    <w:rsid w:val="00013AE1"/>
    <w:rsid w:val="0001738E"/>
    <w:rsid w:val="000254A3"/>
    <w:rsid w:val="0003263E"/>
    <w:rsid w:val="00041F86"/>
    <w:rsid w:val="00042C9D"/>
    <w:rsid w:val="00045416"/>
    <w:rsid w:val="0004566C"/>
    <w:rsid w:val="00045D8E"/>
    <w:rsid w:val="00046E69"/>
    <w:rsid w:val="000472D5"/>
    <w:rsid w:val="00051A69"/>
    <w:rsid w:val="0006117A"/>
    <w:rsid w:val="00062A77"/>
    <w:rsid w:val="000657DF"/>
    <w:rsid w:val="00067CD2"/>
    <w:rsid w:val="000748C7"/>
    <w:rsid w:val="00076F1F"/>
    <w:rsid w:val="00077EA0"/>
    <w:rsid w:val="00093E17"/>
    <w:rsid w:val="00094C86"/>
    <w:rsid w:val="0009692D"/>
    <w:rsid w:val="000A26FE"/>
    <w:rsid w:val="000A7C6B"/>
    <w:rsid w:val="000B04D4"/>
    <w:rsid w:val="000B1222"/>
    <w:rsid w:val="000B1701"/>
    <w:rsid w:val="000B48EF"/>
    <w:rsid w:val="000B7D77"/>
    <w:rsid w:val="000C057D"/>
    <w:rsid w:val="000C327C"/>
    <w:rsid w:val="000C77EC"/>
    <w:rsid w:val="000D3430"/>
    <w:rsid w:val="000E0C9C"/>
    <w:rsid w:val="000E43FF"/>
    <w:rsid w:val="000E4BB1"/>
    <w:rsid w:val="000F054F"/>
    <w:rsid w:val="000F1CCF"/>
    <w:rsid w:val="000F2729"/>
    <w:rsid w:val="000F2E35"/>
    <w:rsid w:val="000F644C"/>
    <w:rsid w:val="001041F1"/>
    <w:rsid w:val="00104BD8"/>
    <w:rsid w:val="00104F82"/>
    <w:rsid w:val="001107DF"/>
    <w:rsid w:val="00110F5A"/>
    <w:rsid w:val="00112287"/>
    <w:rsid w:val="00114A59"/>
    <w:rsid w:val="0012453F"/>
    <w:rsid w:val="001266A9"/>
    <w:rsid w:val="00126B03"/>
    <w:rsid w:val="0013130B"/>
    <w:rsid w:val="00131991"/>
    <w:rsid w:val="00132707"/>
    <w:rsid w:val="00133C1E"/>
    <w:rsid w:val="0014589D"/>
    <w:rsid w:val="00145AEE"/>
    <w:rsid w:val="00145DDC"/>
    <w:rsid w:val="00154A1A"/>
    <w:rsid w:val="00156984"/>
    <w:rsid w:val="00157547"/>
    <w:rsid w:val="0016118C"/>
    <w:rsid w:val="0016795E"/>
    <w:rsid w:val="0017091B"/>
    <w:rsid w:val="001727D3"/>
    <w:rsid w:val="00172CE4"/>
    <w:rsid w:val="00175029"/>
    <w:rsid w:val="00182DE5"/>
    <w:rsid w:val="001B7F7E"/>
    <w:rsid w:val="001C09CA"/>
    <w:rsid w:val="001C1394"/>
    <w:rsid w:val="001C2C27"/>
    <w:rsid w:val="001C6175"/>
    <w:rsid w:val="001C68C3"/>
    <w:rsid w:val="001D191C"/>
    <w:rsid w:val="001D2470"/>
    <w:rsid w:val="001D33E3"/>
    <w:rsid w:val="001D44E0"/>
    <w:rsid w:val="001D4E39"/>
    <w:rsid w:val="001D4EB4"/>
    <w:rsid w:val="001E02C4"/>
    <w:rsid w:val="001E6BF0"/>
    <w:rsid w:val="00211C62"/>
    <w:rsid w:val="00213D4E"/>
    <w:rsid w:val="00221495"/>
    <w:rsid w:val="00224B64"/>
    <w:rsid w:val="00224CED"/>
    <w:rsid w:val="00233069"/>
    <w:rsid w:val="002338C7"/>
    <w:rsid w:val="00233BA9"/>
    <w:rsid w:val="0023407B"/>
    <w:rsid w:val="00235AEA"/>
    <w:rsid w:val="0024514E"/>
    <w:rsid w:val="00250E47"/>
    <w:rsid w:val="002513DE"/>
    <w:rsid w:val="0025260F"/>
    <w:rsid w:val="00254A3E"/>
    <w:rsid w:val="0025637B"/>
    <w:rsid w:val="00256EDD"/>
    <w:rsid w:val="00261F85"/>
    <w:rsid w:val="0026639C"/>
    <w:rsid w:val="002702DA"/>
    <w:rsid w:val="00270D1B"/>
    <w:rsid w:val="00274A00"/>
    <w:rsid w:val="002819B4"/>
    <w:rsid w:val="0028256C"/>
    <w:rsid w:val="00284A85"/>
    <w:rsid w:val="00285FA1"/>
    <w:rsid w:val="00290760"/>
    <w:rsid w:val="00296338"/>
    <w:rsid w:val="002A16AE"/>
    <w:rsid w:val="002A2E51"/>
    <w:rsid w:val="002A2E6D"/>
    <w:rsid w:val="002A57F3"/>
    <w:rsid w:val="002A743A"/>
    <w:rsid w:val="002B09F9"/>
    <w:rsid w:val="002B4DE8"/>
    <w:rsid w:val="002B70DE"/>
    <w:rsid w:val="002C3768"/>
    <w:rsid w:val="002C4B8E"/>
    <w:rsid w:val="002C53F9"/>
    <w:rsid w:val="002C6D8B"/>
    <w:rsid w:val="002D055F"/>
    <w:rsid w:val="002D23A5"/>
    <w:rsid w:val="002D486C"/>
    <w:rsid w:val="002E61D4"/>
    <w:rsid w:val="002F5299"/>
    <w:rsid w:val="00302F75"/>
    <w:rsid w:val="00306332"/>
    <w:rsid w:val="0031193C"/>
    <w:rsid w:val="00311B03"/>
    <w:rsid w:val="00320DF7"/>
    <w:rsid w:val="00327761"/>
    <w:rsid w:val="003319D9"/>
    <w:rsid w:val="00336854"/>
    <w:rsid w:val="00343025"/>
    <w:rsid w:val="003503B2"/>
    <w:rsid w:val="00356521"/>
    <w:rsid w:val="00361FBD"/>
    <w:rsid w:val="003626AA"/>
    <w:rsid w:val="00363576"/>
    <w:rsid w:val="00366154"/>
    <w:rsid w:val="00371880"/>
    <w:rsid w:val="00371DE1"/>
    <w:rsid w:val="00375C14"/>
    <w:rsid w:val="00375FC8"/>
    <w:rsid w:val="00384B4F"/>
    <w:rsid w:val="00385A54"/>
    <w:rsid w:val="00394767"/>
    <w:rsid w:val="003954C1"/>
    <w:rsid w:val="0039554D"/>
    <w:rsid w:val="003968C9"/>
    <w:rsid w:val="003A6C5E"/>
    <w:rsid w:val="003B07C8"/>
    <w:rsid w:val="003B353A"/>
    <w:rsid w:val="003B631F"/>
    <w:rsid w:val="003C3DDE"/>
    <w:rsid w:val="003C7A68"/>
    <w:rsid w:val="003D1F2A"/>
    <w:rsid w:val="003D5A04"/>
    <w:rsid w:val="003E0E80"/>
    <w:rsid w:val="003E1AE9"/>
    <w:rsid w:val="003E3D72"/>
    <w:rsid w:val="003E6C57"/>
    <w:rsid w:val="003E7CD5"/>
    <w:rsid w:val="003F154A"/>
    <w:rsid w:val="003F2268"/>
    <w:rsid w:val="003F4B2F"/>
    <w:rsid w:val="003F502F"/>
    <w:rsid w:val="003F716F"/>
    <w:rsid w:val="0040100F"/>
    <w:rsid w:val="00402D16"/>
    <w:rsid w:val="00404B17"/>
    <w:rsid w:val="0041130B"/>
    <w:rsid w:val="004131D6"/>
    <w:rsid w:val="00415831"/>
    <w:rsid w:val="004206E2"/>
    <w:rsid w:val="004307A5"/>
    <w:rsid w:val="004309A9"/>
    <w:rsid w:val="00432595"/>
    <w:rsid w:val="00434EED"/>
    <w:rsid w:val="00437DF6"/>
    <w:rsid w:val="00443A06"/>
    <w:rsid w:val="0044448A"/>
    <w:rsid w:val="00445FB0"/>
    <w:rsid w:val="00451E89"/>
    <w:rsid w:val="00452CBC"/>
    <w:rsid w:val="00456659"/>
    <w:rsid w:val="00461831"/>
    <w:rsid w:val="0046309C"/>
    <w:rsid w:val="00464E05"/>
    <w:rsid w:val="0046503E"/>
    <w:rsid w:val="004654B1"/>
    <w:rsid w:val="0046584B"/>
    <w:rsid w:val="00467971"/>
    <w:rsid w:val="004766D3"/>
    <w:rsid w:val="00480711"/>
    <w:rsid w:val="00481BC3"/>
    <w:rsid w:val="00483B0D"/>
    <w:rsid w:val="004850B3"/>
    <w:rsid w:val="00485382"/>
    <w:rsid w:val="0048560F"/>
    <w:rsid w:val="00486931"/>
    <w:rsid w:val="004914FD"/>
    <w:rsid w:val="0049670D"/>
    <w:rsid w:val="00496A50"/>
    <w:rsid w:val="004973B2"/>
    <w:rsid w:val="004A0724"/>
    <w:rsid w:val="004A39A0"/>
    <w:rsid w:val="004A4EC3"/>
    <w:rsid w:val="004B1153"/>
    <w:rsid w:val="004B3022"/>
    <w:rsid w:val="004B533C"/>
    <w:rsid w:val="004C2BA6"/>
    <w:rsid w:val="004C56AF"/>
    <w:rsid w:val="004C6C52"/>
    <w:rsid w:val="004D2956"/>
    <w:rsid w:val="004D4548"/>
    <w:rsid w:val="004D69F9"/>
    <w:rsid w:val="004E1E60"/>
    <w:rsid w:val="004E282D"/>
    <w:rsid w:val="004E49CB"/>
    <w:rsid w:val="004E601E"/>
    <w:rsid w:val="004E6E74"/>
    <w:rsid w:val="004E71C6"/>
    <w:rsid w:val="004F4902"/>
    <w:rsid w:val="004F5453"/>
    <w:rsid w:val="004F6DE4"/>
    <w:rsid w:val="00501027"/>
    <w:rsid w:val="00502F41"/>
    <w:rsid w:val="0050542D"/>
    <w:rsid w:val="00515C90"/>
    <w:rsid w:val="005273D5"/>
    <w:rsid w:val="00531B9C"/>
    <w:rsid w:val="005324B5"/>
    <w:rsid w:val="00533322"/>
    <w:rsid w:val="0053380E"/>
    <w:rsid w:val="005370E0"/>
    <w:rsid w:val="00543154"/>
    <w:rsid w:val="00544EB5"/>
    <w:rsid w:val="005550D9"/>
    <w:rsid w:val="00557585"/>
    <w:rsid w:val="005615F7"/>
    <w:rsid w:val="00572FAC"/>
    <w:rsid w:val="0057633A"/>
    <w:rsid w:val="00577134"/>
    <w:rsid w:val="00580168"/>
    <w:rsid w:val="00585BF8"/>
    <w:rsid w:val="00587B85"/>
    <w:rsid w:val="005912A4"/>
    <w:rsid w:val="00595010"/>
    <w:rsid w:val="005A042B"/>
    <w:rsid w:val="005A3F5C"/>
    <w:rsid w:val="005A5DC6"/>
    <w:rsid w:val="005A7339"/>
    <w:rsid w:val="005B2DB4"/>
    <w:rsid w:val="005B3D16"/>
    <w:rsid w:val="005C43C5"/>
    <w:rsid w:val="005C6EA8"/>
    <w:rsid w:val="005E0D69"/>
    <w:rsid w:val="005E18F1"/>
    <w:rsid w:val="005E1D57"/>
    <w:rsid w:val="005E294F"/>
    <w:rsid w:val="005E6703"/>
    <w:rsid w:val="005E717D"/>
    <w:rsid w:val="005E7EBE"/>
    <w:rsid w:val="005F0818"/>
    <w:rsid w:val="005F5B79"/>
    <w:rsid w:val="0061359C"/>
    <w:rsid w:val="006208CB"/>
    <w:rsid w:val="00624843"/>
    <w:rsid w:val="006345A4"/>
    <w:rsid w:val="00637A90"/>
    <w:rsid w:val="006447E4"/>
    <w:rsid w:val="00644D66"/>
    <w:rsid w:val="006514AC"/>
    <w:rsid w:val="006518B5"/>
    <w:rsid w:val="00657E37"/>
    <w:rsid w:val="006603F7"/>
    <w:rsid w:val="006631C4"/>
    <w:rsid w:val="00667F83"/>
    <w:rsid w:val="006754CC"/>
    <w:rsid w:val="00690657"/>
    <w:rsid w:val="00691BFB"/>
    <w:rsid w:val="006936A0"/>
    <w:rsid w:val="006960B7"/>
    <w:rsid w:val="00697735"/>
    <w:rsid w:val="006A0977"/>
    <w:rsid w:val="006A3119"/>
    <w:rsid w:val="006A3AD9"/>
    <w:rsid w:val="006A441F"/>
    <w:rsid w:val="006A45A4"/>
    <w:rsid w:val="006B1566"/>
    <w:rsid w:val="006B44C5"/>
    <w:rsid w:val="006B4FDD"/>
    <w:rsid w:val="006C1902"/>
    <w:rsid w:val="006D0498"/>
    <w:rsid w:val="006D2E38"/>
    <w:rsid w:val="006E39BC"/>
    <w:rsid w:val="006E4EA4"/>
    <w:rsid w:val="006F485A"/>
    <w:rsid w:val="006F79B9"/>
    <w:rsid w:val="007107BE"/>
    <w:rsid w:val="00710F80"/>
    <w:rsid w:val="00712E0F"/>
    <w:rsid w:val="00715A02"/>
    <w:rsid w:val="00715C54"/>
    <w:rsid w:val="00730C0E"/>
    <w:rsid w:val="007324D7"/>
    <w:rsid w:val="0073530D"/>
    <w:rsid w:val="00737429"/>
    <w:rsid w:val="00740479"/>
    <w:rsid w:val="007433C1"/>
    <w:rsid w:val="007438DA"/>
    <w:rsid w:val="00752575"/>
    <w:rsid w:val="00760824"/>
    <w:rsid w:val="007621E5"/>
    <w:rsid w:val="00766AD1"/>
    <w:rsid w:val="00767579"/>
    <w:rsid w:val="007721D7"/>
    <w:rsid w:val="00772F31"/>
    <w:rsid w:val="007763C7"/>
    <w:rsid w:val="007833AC"/>
    <w:rsid w:val="00784E99"/>
    <w:rsid w:val="00792ADA"/>
    <w:rsid w:val="00795FEE"/>
    <w:rsid w:val="00797A42"/>
    <w:rsid w:val="00797FE2"/>
    <w:rsid w:val="007A15E4"/>
    <w:rsid w:val="007B4A87"/>
    <w:rsid w:val="007B5CD9"/>
    <w:rsid w:val="007B740B"/>
    <w:rsid w:val="007C0010"/>
    <w:rsid w:val="007C3651"/>
    <w:rsid w:val="007D2755"/>
    <w:rsid w:val="007D43DF"/>
    <w:rsid w:val="007E0F84"/>
    <w:rsid w:val="007E2752"/>
    <w:rsid w:val="007E52D0"/>
    <w:rsid w:val="007F0CAF"/>
    <w:rsid w:val="007F46EC"/>
    <w:rsid w:val="007F545C"/>
    <w:rsid w:val="007F5A45"/>
    <w:rsid w:val="00801834"/>
    <w:rsid w:val="00807740"/>
    <w:rsid w:val="008153C7"/>
    <w:rsid w:val="008210E8"/>
    <w:rsid w:val="008247CA"/>
    <w:rsid w:val="00836EAE"/>
    <w:rsid w:val="0084091E"/>
    <w:rsid w:val="00840CC7"/>
    <w:rsid w:val="0084245F"/>
    <w:rsid w:val="00851125"/>
    <w:rsid w:val="00854016"/>
    <w:rsid w:val="008565B2"/>
    <w:rsid w:val="00865DA4"/>
    <w:rsid w:val="00874134"/>
    <w:rsid w:val="0087415D"/>
    <w:rsid w:val="0088230B"/>
    <w:rsid w:val="00891E51"/>
    <w:rsid w:val="00894755"/>
    <w:rsid w:val="00894C77"/>
    <w:rsid w:val="0089636A"/>
    <w:rsid w:val="008A21B9"/>
    <w:rsid w:val="008A3365"/>
    <w:rsid w:val="008A5791"/>
    <w:rsid w:val="008A7ADD"/>
    <w:rsid w:val="008A7D45"/>
    <w:rsid w:val="008B5DB9"/>
    <w:rsid w:val="008B7AD0"/>
    <w:rsid w:val="008C35A8"/>
    <w:rsid w:val="008C3A88"/>
    <w:rsid w:val="008D25E7"/>
    <w:rsid w:val="008D3911"/>
    <w:rsid w:val="008D46FB"/>
    <w:rsid w:val="008D7043"/>
    <w:rsid w:val="008D7834"/>
    <w:rsid w:val="008E4851"/>
    <w:rsid w:val="008E656F"/>
    <w:rsid w:val="00901E44"/>
    <w:rsid w:val="009079B5"/>
    <w:rsid w:val="00915DF6"/>
    <w:rsid w:val="00916A7F"/>
    <w:rsid w:val="009175F9"/>
    <w:rsid w:val="00920A55"/>
    <w:rsid w:val="00924549"/>
    <w:rsid w:val="009249E2"/>
    <w:rsid w:val="0092522F"/>
    <w:rsid w:val="0093135B"/>
    <w:rsid w:val="00931415"/>
    <w:rsid w:val="00931A46"/>
    <w:rsid w:val="00931A73"/>
    <w:rsid w:val="00935682"/>
    <w:rsid w:val="00936F62"/>
    <w:rsid w:val="00940093"/>
    <w:rsid w:val="009400C8"/>
    <w:rsid w:val="0094014A"/>
    <w:rsid w:val="00942F6F"/>
    <w:rsid w:val="0094558B"/>
    <w:rsid w:val="00947D5F"/>
    <w:rsid w:val="00953232"/>
    <w:rsid w:val="0095411A"/>
    <w:rsid w:val="009558AD"/>
    <w:rsid w:val="00955A90"/>
    <w:rsid w:val="009572E7"/>
    <w:rsid w:val="00957B1B"/>
    <w:rsid w:val="009672C3"/>
    <w:rsid w:val="00970818"/>
    <w:rsid w:val="00973246"/>
    <w:rsid w:val="009732C6"/>
    <w:rsid w:val="009755C2"/>
    <w:rsid w:val="0098471A"/>
    <w:rsid w:val="00987335"/>
    <w:rsid w:val="009A0586"/>
    <w:rsid w:val="009A0672"/>
    <w:rsid w:val="009A0693"/>
    <w:rsid w:val="009A1D59"/>
    <w:rsid w:val="009A2929"/>
    <w:rsid w:val="009A49A6"/>
    <w:rsid w:val="009B1194"/>
    <w:rsid w:val="009B2C63"/>
    <w:rsid w:val="009B3A25"/>
    <w:rsid w:val="009B6368"/>
    <w:rsid w:val="009B6A64"/>
    <w:rsid w:val="009C008A"/>
    <w:rsid w:val="009C0A33"/>
    <w:rsid w:val="009C5582"/>
    <w:rsid w:val="009D18C8"/>
    <w:rsid w:val="009D29C5"/>
    <w:rsid w:val="009D594A"/>
    <w:rsid w:val="009E48B4"/>
    <w:rsid w:val="009E7C50"/>
    <w:rsid w:val="009E7F81"/>
    <w:rsid w:val="009F13F1"/>
    <w:rsid w:val="009F39F8"/>
    <w:rsid w:val="009F6AB3"/>
    <w:rsid w:val="00A0746F"/>
    <w:rsid w:val="00A1276F"/>
    <w:rsid w:val="00A14EA8"/>
    <w:rsid w:val="00A22CA8"/>
    <w:rsid w:val="00A23062"/>
    <w:rsid w:val="00A33942"/>
    <w:rsid w:val="00A34BC8"/>
    <w:rsid w:val="00A37EFA"/>
    <w:rsid w:val="00A43A5B"/>
    <w:rsid w:val="00A45B3E"/>
    <w:rsid w:val="00A471E8"/>
    <w:rsid w:val="00A5373F"/>
    <w:rsid w:val="00A54E07"/>
    <w:rsid w:val="00A54EB8"/>
    <w:rsid w:val="00A57F84"/>
    <w:rsid w:val="00A61A59"/>
    <w:rsid w:val="00A6304F"/>
    <w:rsid w:val="00A71F3A"/>
    <w:rsid w:val="00A809FF"/>
    <w:rsid w:val="00A81A75"/>
    <w:rsid w:val="00A82ED6"/>
    <w:rsid w:val="00A83EA1"/>
    <w:rsid w:val="00A83F24"/>
    <w:rsid w:val="00A8563F"/>
    <w:rsid w:val="00A9531D"/>
    <w:rsid w:val="00A96F2C"/>
    <w:rsid w:val="00AA4DA4"/>
    <w:rsid w:val="00AB1757"/>
    <w:rsid w:val="00AB1FC7"/>
    <w:rsid w:val="00AB3E77"/>
    <w:rsid w:val="00AB4CA0"/>
    <w:rsid w:val="00AB7ED5"/>
    <w:rsid w:val="00AC0746"/>
    <w:rsid w:val="00AC2545"/>
    <w:rsid w:val="00AC3438"/>
    <w:rsid w:val="00AC7FBC"/>
    <w:rsid w:val="00AD1271"/>
    <w:rsid w:val="00AD1F55"/>
    <w:rsid w:val="00AD5FBA"/>
    <w:rsid w:val="00AD6CD3"/>
    <w:rsid w:val="00AD75D9"/>
    <w:rsid w:val="00AE04A5"/>
    <w:rsid w:val="00AE1E50"/>
    <w:rsid w:val="00AE3DC0"/>
    <w:rsid w:val="00AE50F9"/>
    <w:rsid w:val="00AE7097"/>
    <w:rsid w:val="00AE7432"/>
    <w:rsid w:val="00AF0881"/>
    <w:rsid w:val="00AF1B52"/>
    <w:rsid w:val="00AF2C52"/>
    <w:rsid w:val="00AF3B89"/>
    <w:rsid w:val="00AF3BCA"/>
    <w:rsid w:val="00AF6B76"/>
    <w:rsid w:val="00B043DC"/>
    <w:rsid w:val="00B07161"/>
    <w:rsid w:val="00B31C60"/>
    <w:rsid w:val="00B34182"/>
    <w:rsid w:val="00B35001"/>
    <w:rsid w:val="00B409A5"/>
    <w:rsid w:val="00B43759"/>
    <w:rsid w:val="00B4535D"/>
    <w:rsid w:val="00B45451"/>
    <w:rsid w:val="00B52C0A"/>
    <w:rsid w:val="00B52C4A"/>
    <w:rsid w:val="00B5303C"/>
    <w:rsid w:val="00B571D9"/>
    <w:rsid w:val="00B60A20"/>
    <w:rsid w:val="00B61619"/>
    <w:rsid w:val="00B65AB5"/>
    <w:rsid w:val="00B71303"/>
    <w:rsid w:val="00B72BA4"/>
    <w:rsid w:val="00B761CE"/>
    <w:rsid w:val="00B76AA5"/>
    <w:rsid w:val="00B77317"/>
    <w:rsid w:val="00B77EA3"/>
    <w:rsid w:val="00B801E0"/>
    <w:rsid w:val="00B81FE5"/>
    <w:rsid w:val="00B8291D"/>
    <w:rsid w:val="00B8297C"/>
    <w:rsid w:val="00B83325"/>
    <w:rsid w:val="00B870BE"/>
    <w:rsid w:val="00B92BB4"/>
    <w:rsid w:val="00B93207"/>
    <w:rsid w:val="00B93E55"/>
    <w:rsid w:val="00BA0853"/>
    <w:rsid w:val="00BA1421"/>
    <w:rsid w:val="00BA4922"/>
    <w:rsid w:val="00BA7643"/>
    <w:rsid w:val="00BB0554"/>
    <w:rsid w:val="00BB5A1B"/>
    <w:rsid w:val="00BB7BAE"/>
    <w:rsid w:val="00BC1580"/>
    <w:rsid w:val="00BC3517"/>
    <w:rsid w:val="00BC557E"/>
    <w:rsid w:val="00BC7F1D"/>
    <w:rsid w:val="00BD0F6C"/>
    <w:rsid w:val="00BD2958"/>
    <w:rsid w:val="00BD3852"/>
    <w:rsid w:val="00BD65D2"/>
    <w:rsid w:val="00BE081A"/>
    <w:rsid w:val="00BE5800"/>
    <w:rsid w:val="00BE6656"/>
    <w:rsid w:val="00BF0BC4"/>
    <w:rsid w:val="00BF4753"/>
    <w:rsid w:val="00BF68E8"/>
    <w:rsid w:val="00C00464"/>
    <w:rsid w:val="00C005BE"/>
    <w:rsid w:val="00C014A8"/>
    <w:rsid w:val="00C02D3F"/>
    <w:rsid w:val="00C056A7"/>
    <w:rsid w:val="00C06E67"/>
    <w:rsid w:val="00C06EAC"/>
    <w:rsid w:val="00C07572"/>
    <w:rsid w:val="00C11245"/>
    <w:rsid w:val="00C13786"/>
    <w:rsid w:val="00C16188"/>
    <w:rsid w:val="00C213F3"/>
    <w:rsid w:val="00C24E90"/>
    <w:rsid w:val="00C27B5D"/>
    <w:rsid w:val="00C310C7"/>
    <w:rsid w:val="00C40756"/>
    <w:rsid w:val="00C45CCE"/>
    <w:rsid w:val="00C6072D"/>
    <w:rsid w:val="00C62BB7"/>
    <w:rsid w:val="00C6764C"/>
    <w:rsid w:val="00C67D34"/>
    <w:rsid w:val="00C720B1"/>
    <w:rsid w:val="00C747F7"/>
    <w:rsid w:val="00C7732A"/>
    <w:rsid w:val="00C815E2"/>
    <w:rsid w:val="00C85CA4"/>
    <w:rsid w:val="00C86FB6"/>
    <w:rsid w:val="00C90487"/>
    <w:rsid w:val="00C91906"/>
    <w:rsid w:val="00C95BCE"/>
    <w:rsid w:val="00CA2362"/>
    <w:rsid w:val="00CA51AE"/>
    <w:rsid w:val="00CA7F10"/>
    <w:rsid w:val="00CB0331"/>
    <w:rsid w:val="00CC1B54"/>
    <w:rsid w:val="00CC379D"/>
    <w:rsid w:val="00CC5CEA"/>
    <w:rsid w:val="00CC7174"/>
    <w:rsid w:val="00CD1539"/>
    <w:rsid w:val="00CE0DD6"/>
    <w:rsid w:val="00CE69D6"/>
    <w:rsid w:val="00CE6BCC"/>
    <w:rsid w:val="00CF1AEE"/>
    <w:rsid w:val="00CF1E77"/>
    <w:rsid w:val="00CF2052"/>
    <w:rsid w:val="00CF6128"/>
    <w:rsid w:val="00CF7484"/>
    <w:rsid w:val="00CF7A1B"/>
    <w:rsid w:val="00D017D4"/>
    <w:rsid w:val="00D04A33"/>
    <w:rsid w:val="00D05C62"/>
    <w:rsid w:val="00D078F6"/>
    <w:rsid w:val="00D11E31"/>
    <w:rsid w:val="00D124B4"/>
    <w:rsid w:val="00D15C79"/>
    <w:rsid w:val="00D168AD"/>
    <w:rsid w:val="00D21AE7"/>
    <w:rsid w:val="00D22FE8"/>
    <w:rsid w:val="00D2475A"/>
    <w:rsid w:val="00D24A68"/>
    <w:rsid w:val="00D34ADD"/>
    <w:rsid w:val="00D41C1D"/>
    <w:rsid w:val="00D41C33"/>
    <w:rsid w:val="00D43497"/>
    <w:rsid w:val="00D45799"/>
    <w:rsid w:val="00D55595"/>
    <w:rsid w:val="00D60DFB"/>
    <w:rsid w:val="00D63E93"/>
    <w:rsid w:val="00D642FE"/>
    <w:rsid w:val="00D744A5"/>
    <w:rsid w:val="00D803B1"/>
    <w:rsid w:val="00D871AF"/>
    <w:rsid w:val="00D97E0B"/>
    <w:rsid w:val="00DA7370"/>
    <w:rsid w:val="00DB0A72"/>
    <w:rsid w:val="00DB262A"/>
    <w:rsid w:val="00DB31BD"/>
    <w:rsid w:val="00DC213B"/>
    <w:rsid w:val="00DC4A87"/>
    <w:rsid w:val="00DC4D2F"/>
    <w:rsid w:val="00DC51F1"/>
    <w:rsid w:val="00DC57C8"/>
    <w:rsid w:val="00DD03CF"/>
    <w:rsid w:val="00DD0729"/>
    <w:rsid w:val="00DD09BB"/>
    <w:rsid w:val="00DD1700"/>
    <w:rsid w:val="00DE350B"/>
    <w:rsid w:val="00DE5E48"/>
    <w:rsid w:val="00DF1C9F"/>
    <w:rsid w:val="00DF7266"/>
    <w:rsid w:val="00DF7F5C"/>
    <w:rsid w:val="00E026D7"/>
    <w:rsid w:val="00E03562"/>
    <w:rsid w:val="00E037C2"/>
    <w:rsid w:val="00E045F0"/>
    <w:rsid w:val="00E07408"/>
    <w:rsid w:val="00E1211B"/>
    <w:rsid w:val="00E122CF"/>
    <w:rsid w:val="00E12C21"/>
    <w:rsid w:val="00E14DE1"/>
    <w:rsid w:val="00E206F5"/>
    <w:rsid w:val="00E217C8"/>
    <w:rsid w:val="00E21E55"/>
    <w:rsid w:val="00E24768"/>
    <w:rsid w:val="00E25EB4"/>
    <w:rsid w:val="00E308E2"/>
    <w:rsid w:val="00E31442"/>
    <w:rsid w:val="00E3408D"/>
    <w:rsid w:val="00E53612"/>
    <w:rsid w:val="00E57239"/>
    <w:rsid w:val="00E6249C"/>
    <w:rsid w:val="00E67BE1"/>
    <w:rsid w:val="00E70F27"/>
    <w:rsid w:val="00E73865"/>
    <w:rsid w:val="00E76AFC"/>
    <w:rsid w:val="00E773EF"/>
    <w:rsid w:val="00E80CD9"/>
    <w:rsid w:val="00E8490E"/>
    <w:rsid w:val="00E93749"/>
    <w:rsid w:val="00E93DAD"/>
    <w:rsid w:val="00E96221"/>
    <w:rsid w:val="00E97822"/>
    <w:rsid w:val="00EA47EE"/>
    <w:rsid w:val="00EA7628"/>
    <w:rsid w:val="00EC2432"/>
    <w:rsid w:val="00EC2E63"/>
    <w:rsid w:val="00EC7828"/>
    <w:rsid w:val="00ED3092"/>
    <w:rsid w:val="00ED3513"/>
    <w:rsid w:val="00ED412B"/>
    <w:rsid w:val="00ED5A01"/>
    <w:rsid w:val="00ED653B"/>
    <w:rsid w:val="00EE1B80"/>
    <w:rsid w:val="00EE7797"/>
    <w:rsid w:val="00EF14A1"/>
    <w:rsid w:val="00EF37BF"/>
    <w:rsid w:val="00EF4DFF"/>
    <w:rsid w:val="00EF5B54"/>
    <w:rsid w:val="00EF5B70"/>
    <w:rsid w:val="00EF6EB1"/>
    <w:rsid w:val="00EF7892"/>
    <w:rsid w:val="00F012DA"/>
    <w:rsid w:val="00F01AAB"/>
    <w:rsid w:val="00F01C49"/>
    <w:rsid w:val="00F0298A"/>
    <w:rsid w:val="00F077CB"/>
    <w:rsid w:val="00F12133"/>
    <w:rsid w:val="00F16F97"/>
    <w:rsid w:val="00F20474"/>
    <w:rsid w:val="00F25CD7"/>
    <w:rsid w:val="00F26989"/>
    <w:rsid w:val="00F3032B"/>
    <w:rsid w:val="00F30422"/>
    <w:rsid w:val="00F33129"/>
    <w:rsid w:val="00F37CFD"/>
    <w:rsid w:val="00F42DD1"/>
    <w:rsid w:val="00F441C0"/>
    <w:rsid w:val="00F446CD"/>
    <w:rsid w:val="00F448BC"/>
    <w:rsid w:val="00F5404C"/>
    <w:rsid w:val="00F550D6"/>
    <w:rsid w:val="00F55539"/>
    <w:rsid w:val="00F575AE"/>
    <w:rsid w:val="00F603C7"/>
    <w:rsid w:val="00F644CB"/>
    <w:rsid w:val="00F669F8"/>
    <w:rsid w:val="00F66A4E"/>
    <w:rsid w:val="00F67294"/>
    <w:rsid w:val="00F72F3F"/>
    <w:rsid w:val="00F73FB1"/>
    <w:rsid w:val="00F75CFA"/>
    <w:rsid w:val="00F77385"/>
    <w:rsid w:val="00F801E6"/>
    <w:rsid w:val="00F91CC0"/>
    <w:rsid w:val="00F94C5B"/>
    <w:rsid w:val="00F9556E"/>
    <w:rsid w:val="00F95CA1"/>
    <w:rsid w:val="00FA0D90"/>
    <w:rsid w:val="00FA1F1C"/>
    <w:rsid w:val="00FA5333"/>
    <w:rsid w:val="00FC0803"/>
    <w:rsid w:val="00FC0F3C"/>
    <w:rsid w:val="00FC6665"/>
    <w:rsid w:val="00FC7CB3"/>
    <w:rsid w:val="00FE0924"/>
    <w:rsid w:val="00FE0FB1"/>
    <w:rsid w:val="00FE2130"/>
    <w:rsid w:val="00FE7DE1"/>
    <w:rsid w:val="00FF0D7B"/>
    <w:rsid w:val="00FF408C"/>
    <w:rsid w:val="00FF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95A0E"/>
  <w15:docId w15:val="{D21DE316-2918-446B-BC09-9EAC15B54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5A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5A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A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B5A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026D7"/>
    <w:pPr>
      <w:tabs>
        <w:tab w:val="right" w:leader="dot" w:pos="4320"/>
      </w:tabs>
      <w:spacing w:after="100" w:line="240" w:lineRule="auto"/>
    </w:pPr>
    <w:rPr>
      <w:sz w:val="20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BB5A1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840CC7"/>
    <w:pPr>
      <w:spacing w:after="100" w:line="240" w:lineRule="auto"/>
    </w:pPr>
    <w:rPr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BB5A1B"/>
    <w:rPr>
      <w:b/>
      <w:bCs/>
    </w:rPr>
  </w:style>
  <w:style w:type="paragraph" w:styleId="NoSpacing">
    <w:name w:val="No Spacing"/>
    <w:uiPriority w:val="1"/>
    <w:qFormat/>
    <w:rsid w:val="00BB5A1B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BB5A1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CD7"/>
  </w:style>
  <w:style w:type="paragraph" w:styleId="Footer">
    <w:name w:val="footer"/>
    <w:basedOn w:val="Normal"/>
    <w:link w:val="FooterChar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CD7"/>
  </w:style>
  <w:style w:type="table" w:styleId="TableGrid">
    <w:name w:val="Table Grid"/>
    <w:basedOn w:val="TableNormal"/>
    <w:uiPriority w:val="59"/>
    <w:rsid w:val="00F25CD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5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CD7"/>
    <w:rPr>
      <w:rFonts w:ascii="Tahoma" w:hAnsi="Tahoma" w:cs="Tahoma"/>
      <w:sz w:val="16"/>
      <w:szCs w:val="16"/>
    </w:rPr>
  </w:style>
  <w:style w:type="table" w:customStyle="1" w:styleId="LightList-Accent11">
    <w:name w:val="Light List - Accent 11"/>
    <w:basedOn w:val="TableNormal"/>
    <w:uiPriority w:val="61"/>
    <w:rsid w:val="00F448B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3">
    <w:name w:val="Light List Accent 3"/>
    <w:basedOn w:val="TableNormal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2">
    <w:name w:val="Light List Accent 2"/>
    <w:basedOn w:val="TableNormal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A3">
    <w:name w:val="A3"/>
    <w:uiPriority w:val="99"/>
    <w:rsid w:val="00481BC3"/>
    <w:rPr>
      <w:rFonts w:cs="Trebuchet MS"/>
      <w:color w:val="221E1F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801E6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E092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A6C5E"/>
    <w:pPr>
      <w:spacing w:after="100"/>
      <w:ind w:left="1540"/>
    </w:p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E0924"/>
    <w:rPr>
      <w:rFonts w:ascii="Tahoma" w:hAnsi="Tahoma" w:cs="Tahoma"/>
      <w:sz w:val="16"/>
      <w:szCs w:val="16"/>
    </w:rPr>
  </w:style>
  <w:style w:type="table" w:styleId="LightList-Accent4">
    <w:name w:val="Light List Accent 4"/>
    <w:basedOn w:val="TableNormal"/>
    <w:uiPriority w:val="61"/>
    <w:rsid w:val="0039476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211C6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Grid2-Accent1">
    <w:name w:val="Medium Grid 2 Accent 1"/>
    <w:basedOn w:val="TableNormal"/>
    <w:uiPriority w:val="68"/>
    <w:rsid w:val="00784E9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List1-Accent11">
    <w:name w:val="Medium List 1 - Accent 11"/>
    <w:basedOn w:val="TableNormal"/>
    <w:uiPriority w:val="65"/>
    <w:rsid w:val="00B3500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Grid1-Accent6">
    <w:name w:val="Medium Grid 1 Accent 6"/>
    <w:basedOn w:val="TableNormal"/>
    <w:uiPriority w:val="67"/>
    <w:rsid w:val="00451E89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CWTableStyle1">
    <w:name w:val="CWTableStyle1"/>
    <w:basedOn w:val="LightGrid-Accent11"/>
    <w:uiPriority w:val="99"/>
    <w:qFormat/>
    <w:rsid w:val="004E601E"/>
    <w:pPr>
      <w:jc w:val="center"/>
    </w:pPr>
    <w:tblPr>
      <w:tblStyleRowBandSize w:val="2"/>
    </w:tblPr>
    <w:tcPr>
      <w:vAlign w:val="center"/>
    </w:tc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  <w:shd w:val="clear" w:color="auto" w:fill="548DD4" w:themeFill="text2" w:themeFillTint="99"/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Shading-Accent5">
    <w:name w:val="Light Shading Accent 5"/>
    <w:basedOn w:val="TableNormal"/>
    <w:uiPriority w:val="60"/>
    <w:rsid w:val="00F644C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4">
    <w:name w:val="Light Shading Accent 4"/>
    <w:basedOn w:val="TableNormal"/>
    <w:uiPriority w:val="60"/>
    <w:rsid w:val="00F644C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9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SimulationReportTemplate_200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imReport_Trebutcher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46AAC7-2917-4F5C-B83C-F13ED3BB5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SimulationReportTemplate_2007.dotx</Template>
  <TotalTime>1</TotalTime>
  <Pages>9</Pages>
  <Words>702</Words>
  <Characters>4007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Simulation Report Template</vt:lpstr>
    </vt:vector>
  </TitlesOfParts>
  <Company>Solidworks</Company>
  <LinksUpToDate>false</LinksUpToDate>
  <CharactersWithSpaces>4700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Simulation Report Template</dc:title>
  <dc:creator>mostafa labib mohammed</dc:creator>
  <cp:lastModifiedBy>Mustafa Labib Issa</cp:lastModifiedBy>
  <cp:revision>1</cp:revision>
  <dcterms:created xsi:type="dcterms:W3CDTF">2025-03-28T14:53:00Z</dcterms:created>
  <dcterms:modified xsi:type="dcterms:W3CDTF">2025-03-28T14:54:00Z</dcterms:modified>
</cp:coreProperties>
</file>